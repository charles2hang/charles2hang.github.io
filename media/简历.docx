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6F146CFA" w14:textId="5BBF6109" w:rsidR="0002154E" w:rsidRDefault="0085531D" w:rsidP="00D82237">
      <w:pPr>
        <w:tabs>
          <w:tab w:val="left" w:pos="10471"/>
        </w:tabs>
      </w:pPr>
      <w:r>
        <w:rPr>
          <w:noProof/>
        </w:rPr>
        <w:drawing>
          <wp:anchor distT="0" distB="0" distL="114300" distR="114300" simplePos="0" relativeHeight="251799552" behindDoc="0" locked="0" layoutInCell="1" allowOverlap="1" wp14:anchorId="1D00727A" wp14:editId="178A7D9C">
            <wp:simplePos x="0" y="0"/>
            <wp:positionH relativeFrom="column">
              <wp:posOffset>4476750</wp:posOffset>
            </wp:positionH>
            <wp:positionV relativeFrom="paragraph">
              <wp:posOffset>76835</wp:posOffset>
            </wp:positionV>
            <wp:extent cx="248285" cy="280670"/>
            <wp:effectExtent l="0" t="0" r="0" b="5080"/>
            <wp:wrapNone/>
            <wp:docPr id="465" name="图片 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/>
                  </pic:nvPicPr>
                  <pic:blipFill>
                    <a:blip r:embed="rId8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0576" behindDoc="0" locked="0" layoutInCell="1" allowOverlap="1" wp14:anchorId="49758F8E" wp14:editId="37018671">
            <wp:simplePos x="0" y="0"/>
            <wp:positionH relativeFrom="column">
              <wp:posOffset>2456180</wp:posOffset>
            </wp:positionH>
            <wp:positionV relativeFrom="paragraph">
              <wp:posOffset>-8890</wp:posOffset>
            </wp:positionV>
            <wp:extent cx="390525" cy="428625"/>
            <wp:effectExtent l="0" t="0" r="9525" b="0"/>
            <wp:wrapNone/>
            <wp:docPr id="466" name="图片 466" descr="/Users/Jerry/Downloads/iconfont-youjian-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/Users/Jerry/Downloads/iconfont-youjian-3.png"/>
                    <pic:cNvPicPr/>
                  </pic:nvPicPr>
                  <pic:blipFill>
                    <a:blip r:embed="rId9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502">
        <w:rPr>
          <w:noProof/>
        </w:rPr>
        <w:drawing>
          <wp:anchor distT="0" distB="0" distL="114300" distR="114300" simplePos="0" relativeHeight="251802624" behindDoc="0" locked="0" layoutInCell="1" allowOverlap="1" wp14:anchorId="3C6ADC1F" wp14:editId="508F5C70">
            <wp:simplePos x="0" y="0"/>
            <wp:positionH relativeFrom="margin">
              <wp:posOffset>685165</wp:posOffset>
            </wp:positionH>
            <wp:positionV relativeFrom="paragraph">
              <wp:posOffset>38735</wp:posOffset>
            </wp:positionV>
            <wp:extent cx="352425" cy="352425"/>
            <wp:effectExtent l="0" t="0" r="9525" b="0"/>
            <wp:wrapNone/>
            <wp:docPr id="467" name="图片 467" descr="/Users/Jerry/Downloads/iconfont-dianhua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/Users/Jerry/Downloads/iconfont-dianhua-2.png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033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0D8641" wp14:editId="26DA2827">
                <wp:simplePos x="0" y="0"/>
                <wp:positionH relativeFrom="column">
                  <wp:posOffset>1019546</wp:posOffset>
                </wp:positionH>
                <wp:positionV relativeFrom="paragraph">
                  <wp:posOffset>-37465</wp:posOffset>
                </wp:positionV>
                <wp:extent cx="925830" cy="48768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3213E08" w14:textId="77777777" w:rsidR="00031033" w:rsidRDefault="00031033" w:rsidP="0003103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767171" w:themeColor="background2" w:themeShade="80"/>
                                <w:kern w:val="24"/>
                                <w:sz w:val="16"/>
                                <w:szCs w:val="16"/>
                              </w:rPr>
                              <w:t>移动电话</w:t>
                            </w:r>
                          </w:p>
                          <w:p w14:paraId="0D559B37" w14:textId="74974CEF" w:rsidR="00031033" w:rsidRDefault="007B7D0E" w:rsidP="0003103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3B3838" w:themeColor="background2" w:themeShade="40"/>
                                <w:kern w:val="24"/>
                                <w:sz w:val="16"/>
                                <w:szCs w:val="16"/>
                              </w:rPr>
                              <w:t>18328004492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D8641" id="矩形 28" o:spid="_x0000_s1026" style="position:absolute;margin-left:80.3pt;margin-top:-2.95pt;width:72.9pt;height:38.4pt;z-index:251646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" filled="f" stroked="f">
                <v:textbox style="mso-fit-shape-to-text:t">
                  <w:txbxContent>
                    <w:p w14:paraId="63213E08" w14:textId="77777777" w:rsidR="00031033" w:rsidRDefault="00031033" w:rsidP="0003103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767171" w:themeColor="background2" w:themeShade="80"/>
                          <w:kern w:val="24"/>
                          <w:sz w:val="16"/>
                          <w:szCs w:val="16"/>
                        </w:rPr>
                        <w:t>移动电话</w:t>
                      </w:r>
                    </w:p>
                    <w:p w14:paraId="0D559B37" w14:textId="74974CEF" w:rsidR="00031033" w:rsidRDefault="007B7D0E" w:rsidP="0003103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/>
                          <w:color w:val="3B3838" w:themeColor="background2" w:themeShade="40"/>
                          <w:kern w:val="24"/>
                          <w:sz w:val="16"/>
                          <w:szCs w:val="16"/>
                        </w:rPr>
                        <w:t>18328004492</w:t>
                      </w:r>
                    </w:p>
                  </w:txbxContent>
                </v:textbox>
              </v:rect>
            </w:pict>
          </mc:Fallback>
        </mc:AlternateContent>
      </w:r>
      <w:r w:rsidR="00031033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06D8F12" wp14:editId="1A43367D">
                <wp:simplePos x="0" y="0"/>
                <wp:positionH relativeFrom="column">
                  <wp:posOffset>2857871</wp:posOffset>
                </wp:positionH>
                <wp:positionV relativeFrom="paragraph">
                  <wp:posOffset>-37465</wp:posOffset>
                </wp:positionV>
                <wp:extent cx="1283335" cy="487680"/>
                <wp:effectExtent l="0" t="0" r="0" b="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FF1857B" w14:textId="4FA7AD07" w:rsidR="00031033" w:rsidRDefault="00031033" w:rsidP="0003103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767171" w:themeColor="background2" w:themeShade="80"/>
                                <w:kern w:val="24"/>
                                <w:sz w:val="16"/>
                                <w:szCs w:val="16"/>
                              </w:rPr>
                              <w:t>电子邮件</w:t>
                            </w:r>
                            <w:r w:rsidR="007B7D0E">
                              <w:rPr>
                                <w:rFonts w:ascii="微软雅黑" w:eastAsia="微软雅黑" w:hAnsi="微软雅黑" w:cstheme="minorBidi"/>
                                <w:color w:val="3B3838" w:themeColor="background2" w:themeShade="40"/>
                                <w:kern w:val="24"/>
                                <w:sz w:val="16"/>
                                <w:szCs w:val="16"/>
                              </w:rPr>
                              <w:t>584576916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3B3838" w:themeColor="background2" w:themeShade="40"/>
                                <w:kern w:val="24"/>
                                <w:sz w:val="16"/>
                                <w:szCs w:val="16"/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6D8F12" id="矩形 16" o:spid="_x0000_s1027" style="position:absolute;margin-left:225.05pt;margin-top:-2.95pt;width:101.05pt;height:38.4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" filled="f" stroked="f">
                <v:textbox style="mso-fit-shape-to-text:t">
                  <w:txbxContent>
                    <w:p w14:paraId="5FF1857B" w14:textId="4FA7AD07" w:rsidR="00031033" w:rsidRDefault="00031033" w:rsidP="0003103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767171" w:themeColor="background2" w:themeShade="80"/>
                          <w:kern w:val="24"/>
                          <w:sz w:val="16"/>
                          <w:szCs w:val="16"/>
                        </w:rPr>
                        <w:t>电子邮件</w:t>
                      </w:r>
                      <w:r w:rsidR="007B7D0E">
                        <w:rPr>
                          <w:rFonts w:ascii="微软雅黑" w:eastAsia="微软雅黑" w:hAnsi="微软雅黑" w:cstheme="minorBidi"/>
                          <w:color w:val="3B3838" w:themeColor="background2" w:themeShade="40"/>
                          <w:kern w:val="24"/>
                          <w:sz w:val="16"/>
                          <w:szCs w:val="16"/>
                        </w:rPr>
                        <w:t>584576916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3B3838" w:themeColor="background2" w:themeShade="40"/>
                          <w:kern w:val="24"/>
                          <w:sz w:val="16"/>
                          <w:szCs w:val="16"/>
                        </w:rPr>
                        <w:t>@qq.com</w:t>
                      </w:r>
                    </w:p>
                  </w:txbxContent>
                </v:textbox>
              </v:rect>
            </w:pict>
          </mc:Fallback>
        </mc:AlternateContent>
      </w:r>
      <w:r w:rsidR="00031033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0B953039" wp14:editId="1F8E167B">
                <wp:simplePos x="0" y="0"/>
                <wp:positionH relativeFrom="column">
                  <wp:posOffset>4777740</wp:posOffset>
                </wp:positionH>
                <wp:positionV relativeFrom="paragraph">
                  <wp:posOffset>-37465</wp:posOffset>
                </wp:positionV>
                <wp:extent cx="1886585" cy="48768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658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9B0653" w14:textId="0486D7F5" w:rsidR="00031033" w:rsidRDefault="006C12F4" w:rsidP="0003103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767171" w:themeColor="background2" w:themeShade="80"/>
                                <w:kern w:val="24"/>
                                <w:sz w:val="16"/>
                                <w:szCs w:val="16"/>
                              </w:rPr>
                              <w:t>个人主页</w:t>
                            </w:r>
                          </w:p>
                          <w:p w14:paraId="3F4E9C42" w14:textId="1865E903" w:rsidR="00031033" w:rsidRDefault="006C12F4" w:rsidP="0003103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3B3838" w:themeColor="background2" w:themeShade="40"/>
                                <w:kern w:val="24"/>
                                <w:sz w:val="16"/>
                                <w:szCs w:val="16"/>
                              </w:rPr>
                              <w:t>w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3B3838" w:themeColor="background2" w:themeShade="40"/>
                                <w:kern w:val="24"/>
                                <w:sz w:val="16"/>
                                <w:szCs w:val="16"/>
                              </w:rPr>
                              <w:t>ww.charleszgj.com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53039" id="矩形 13" o:spid="_x0000_s1028" style="position:absolute;margin-left:376.2pt;margin-top:-2.95pt;width:148.55pt;height:38.4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" filled="f" stroked="f">
                <v:textbox style="mso-fit-shape-to-text:t">
                  <w:txbxContent>
                    <w:p w14:paraId="7D9B0653" w14:textId="0486D7F5" w:rsidR="00031033" w:rsidRDefault="006C12F4" w:rsidP="0003103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767171" w:themeColor="background2" w:themeShade="80"/>
                          <w:kern w:val="24"/>
                          <w:sz w:val="16"/>
                          <w:szCs w:val="16"/>
                        </w:rPr>
                        <w:t>个人主页</w:t>
                      </w:r>
                    </w:p>
                    <w:p w14:paraId="3F4E9C42" w14:textId="1865E903" w:rsidR="00031033" w:rsidRDefault="006C12F4" w:rsidP="0003103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3B3838" w:themeColor="background2" w:themeShade="40"/>
                          <w:kern w:val="24"/>
                          <w:sz w:val="16"/>
                          <w:szCs w:val="16"/>
                        </w:rPr>
                        <w:t>w</w:t>
                      </w:r>
                      <w:r>
                        <w:rPr>
                          <w:rFonts w:ascii="微软雅黑" w:eastAsia="微软雅黑" w:hAnsi="微软雅黑" w:cstheme="minorBidi"/>
                          <w:color w:val="3B3838" w:themeColor="background2" w:themeShade="40"/>
                          <w:kern w:val="24"/>
                          <w:sz w:val="16"/>
                          <w:szCs w:val="16"/>
                        </w:rPr>
                        <w:t>ww.charleszgj.com</w:t>
                      </w:r>
                    </w:p>
                  </w:txbxContent>
                </v:textbox>
              </v:rect>
            </w:pict>
          </mc:Fallback>
        </mc:AlternateContent>
      </w:r>
    </w:p>
    <w:p w14:paraId="7DA596EC" w14:textId="699EA276" w:rsidR="007E072A" w:rsidRDefault="007E072A" w:rsidP="00D82237">
      <w:pPr>
        <w:tabs>
          <w:tab w:val="left" w:pos="1047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9567" behindDoc="0" locked="0" layoutInCell="1" allowOverlap="1" wp14:anchorId="18D34718" wp14:editId="29012196">
                <wp:simplePos x="0" y="0"/>
                <wp:positionH relativeFrom="column">
                  <wp:posOffset>4809850</wp:posOffset>
                </wp:positionH>
                <wp:positionV relativeFrom="paragraph">
                  <wp:posOffset>4830665</wp:posOffset>
                </wp:positionV>
                <wp:extent cx="2195195" cy="1625600"/>
                <wp:effectExtent l="0" t="0" r="0" b="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5195" cy="1625600"/>
                          <a:chOff x="0" y="0"/>
                          <a:chExt cx="2206806" cy="1626041"/>
                        </a:xfrm>
                      </wpg:grpSpPr>
                      <wps:wsp>
                        <wps:cNvPr id="150" name="矩形 149"/>
                        <wps:cNvSpPr/>
                        <wps:spPr>
                          <a:xfrm>
                            <a:off x="0" y="0"/>
                            <a:ext cx="2206806" cy="1626041"/>
                          </a:xfrm>
                          <a:prstGeom prst="rect">
                            <a:avLst/>
                          </a:prstGeom>
                          <a:solidFill>
                            <a:srgbClr val="79A8A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81" name="等腰三角形 280"/>
                        <wps:cNvSpPr/>
                        <wps:spPr>
                          <a:xfrm flipV="1">
                            <a:off x="520811" y="0"/>
                            <a:ext cx="142875" cy="87630"/>
                          </a:xfrm>
                          <a:prstGeom prst="triangle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11BCDE" id="组合 109" o:spid="_x0000_s1026" style="position:absolute;left:0;text-align:left;margin-left:378.75pt;margin-top:380.35pt;width:172.85pt;height:128pt;z-index:251629567;mso-width-relative:margin" coordsize="22068,16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">
                <v:rect id="矩形 149" o:spid="_x0000_s1027" style="position:absolute;width:22068;height:16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PgBcUA&#10;AADcAAAADwAAAGRycy9kb3ducmV2LnhtbESPQW/CMAyF75P2HyJP2m2kHYyhQkATEgPtRGE/wGpM&#10;W9E4VRKg26/Hh0m72XrP731erAbXqSuF2Ho2kI8yUMSVty3XBr6Pm5cZqJiQLXaeycAPRVgtHx8W&#10;WFh/45Kuh1QrCeFYoIEmpb7QOlYNOYwj3xOLdvLBYZI11NoGvEm46/Rrlk21w5alocGe1g1V58PF&#10;GaB8/L7fTj+/yrSZhN9LWWd5vzfm+Wn4mINKNKR/89/1zgr+m+DLMzKBXt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8+AFxQAAANwAAAAPAAAAAAAAAAAAAAAAAJgCAABkcnMv&#10;ZG93bnJldi54bWxQSwUGAAAAAAQABAD1AAAAigMAAAAA&#10;" fillcolor="#79a8a9" stroked="f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80" o:spid="_x0000_s1028" type="#_x0000_t5" style="position:absolute;left:5208;width:1428;height:876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JeMMUA&#10;AADcAAAADwAAAGRycy9kb3ducmV2LnhtbESPzYrCQBCE74LvMPTC3nSiiCvRURZF8e+yrhdvTaZN&#10;opmekJmN0ad3hAWPRXV91TWZNaYQNVUut6yg141AECdW55wqOP4uOyMQziNrLCyTgjs5mE3brQnG&#10;2t74h+qDT0WAsItRQeZ9GUvpkowMuq4tiYN3tpVBH2SVSl3hLcBNIftRNJQGcw4NGZY0zyi5Hv5M&#10;eGNw2tRbd15tzOJrfyryx26wvCj1+dF8j0F4avz7+D+91gr6ox68xgQCyO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8l4wxQAAANwAAAAPAAAAAAAAAAAAAAAAAJgCAABkcnMv&#10;ZG93bnJldi54bWxQSwUGAAAAAAQABAD1AAAAigMAAAAA&#10;" fillcolor="#d9d9d9" stroked="f" strokeweight="1pt"/>
              </v:group>
            </w:pict>
          </mc:Fallback>
        </mc:AlternateContent>
      </w:r>
      <w:r w:rsidR="001652D8">
        <w:rPr>
          <w:noProof/>
        </w:rPr>
        <mc:AlternateContent>
          <mc:Choice Requires="wps">
            <w:drawing>
              <wp:anchor distT="45720" distB="45720" distL="114300" distR="114300" simplePos="0" relativeHeight="251627517" behindDoc="0" locked="0" layoutInCell="1" allowOverlap="1" wp14:anchorId="4A7D1814" wp14:editId="2B72341C">
                <wp:simplePos x="0" y="0"/>
                <wp:positionH relativeFrom="column">
                  <wp:posOffset>5623560</wp:posOffset>
                </wp:positionH>
                <wp:positionV relativeFrom="paragraph">
                  <wp:posOffset>6930390</wp:posOffset>
                </wp:positionV>
                <wp:extent cx="1263650" cy="1250315"/>
                <wp:effectExtent l="0" t="0" r="12700" b="6985"/>
                <wp:wrapSquare wrapText="bothSides"/>
                <wp:docPr id="16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125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44D9179B" w14:textId="77777777" w:rsidR="00520A52" w:rsidRDefault="00520A52" w:rsidP="00520A52">
                            <w:r w:rsidRPr="00520A52">
                              <w:rPr>
                                <w:noProof/>
                              </w:rPr>
                              <w:drawing>
                                <wp:inline distT="0" distB="0" distL="0" distR="0" wp14:anchorId="7D581543" wp14:editId="56BD7B48">
                                  <wp:extent cx="1366675" cy="1021308"/>
                                  <wp:effectExtent l="0" t="0" r="0" b="0"/>
                                  <wp:docPr id="459" name="图表 459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1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7D181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9" type="#_x0000_t202" style="position:absolute;margin-left:442.8pt;margin-top:545.7pt;width:99.5pt;height:98.45pt;z-index:25162751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" filled="f" stroked="f">
                <v:textbox inset="0,0,0,0">
                  <w:txbxContent>
                    <w:p w14:paraId="44D9179B" w14:textId="77777777" w:rsidR="00520A52" w:rsidRDefault="00520A52" w:rsidP="00520A52">
                      <w:r w:rsidRPr="00520A52">
                        <w:rPr>
                          <w:noProof/>
                        </w:rPr>
                        <w:drawing>
                          <wp:inline distT="0" distB="0" distL="0" distR="0" wp14:anchorId="7D581543" wp14:editId="56BD7B48">
                            <wp:extent cx="1366675" cy="1021308"/>
                            <wp:effectExtent l="0" t="0" r="0" b="0"/>
                            <wp:docPr id="459" name="图表 459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1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52D8">
        <w:rPr>
          <w:noProof/>
        </w:rPr>
        <mc:AlternateContent>
          <mc:Choice Requires="wps">
            <w:drawing>
              <wp:anchor distT="45720" distB="45720" distL="114300" distR="114300" simplePos="0" relativeHeight="251628542" behindDoc="0" locked="0" layoutInCell="1" allowOverlap="1" wp14:anchorId="0B14F22C" wp14:editId="5745EDFD">
                <wp:simplePos x="0" y="0"/>
                <wp:positionH relativeFrom="column">
                  <wp:posOffset>4709424</wp:posOffset>
                </wp:positionH>
                <wp:positionV relativeFrom="paragraph">
                  <wp:posOffset>6922135</wp:posOffset>
                </wp:positionV>
                <wp:extent cx="1263650" cy="1250315"/>
                <wp:effectExtent l="0" t="0" r="12700" b="6985"/>
                <wp:wrapSquare wrapText="bothSides"/>
                <wp:docPr id="1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1250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4E43859B" w14:textId="77777777" w:rsidR="00232F10" w:rsidRDefault="00520A52" w:rsidP="00232F10">
                            <w:r w:rsidRPr="00520A52">
                              <w:rPr>
                                <w:noProof/>
                              </w:rPr>
                              <w:drawing>
                                <wp:inline distT="0" distB="0" distL="0" distR="0" wp14:anchorId="78725E96" wp14:editId="5807DDA2">
                                  <wp:extent cx="1369468" cy="1023511"/>
                                  <wp:effectExtent l="0" t="0" r="0" b="0"/>
                                  <wp:docPr id="460" name="图表 460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2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4F22C" id="_x0000_s1030" type="#_x0000_t202" style="position:absolute;margin-left:370.8pt;margin-top:545.05pt;width:99.5pt;height:98.45pt;z-index:2516285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" filled="f" stroked="f">
                <v:textbox inset="0,0,0,0">
                  <w:txbxContent>
                    <w:p w14:paraId="4E43859B" w14:textId="77777777" w:rsidR="00232F10" w:rsidRDefault="00520A52" w:rsidP="00232F10">
                      <w:r w:rsidRPr="00520A52">
                        <w:rPr>
                          <w:noProof/>
                        </w:rPr>
                        <w:drawing>
                          <wp:inline distT="0" distB="0" distL="0" distR="0" wp14:anchorId="78725E96" wp14:editId="5807DDA2">
                            <wp:extent cx="1369468" cy="1023511"/>
                            <wp:effectExtent l="0" t="0" r="0" b="0"/>
                            <wp:docPr id="460" name="图表 460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2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52D8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52E0F40" wp14:editId="30C7D841">
                <wp:simplePos x="0" y="0"/>
                <wp:positionH relativeFrom="column">
                  <wp:posOffset>4981575</wp:posOffset>
                </wp:positionH>
                <wp:positionV relativeFrom="paragraph">
                  <wp:posOffset>6559286</wp:posOffset>
                </wp:positionV>
                <wp:extent cx="1002919" cy="396240"/>
                <wp:effectExtent l="0" t="0" r="6985" b="3810"/>
                <wp:wrapNone/>
                <wp:docPr id="111" name="组合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2919" cy="396240"/>
                          <a:chOff x="0" y="0"/>
                          <a:chExt cx="1003326" cy="396240"/>
                        </a:xfrm>
                      </wpg:grpSpPr>
                      <wpg:grpSp>
                        <wpg:cNvPr id="138" name="Group 662"/>
                        <wpg:cNvGrpSpPr/>
                        <wpg:grpSpPr bwMode="auto">
                          <a:xfrm>
                            <a:off x="0" y="125605"/>
                            <a:ext cx="231140" cy="193040"/>
                            <a:chOff x="4499636" y="7301262"/>
                            <a:chExt cx="245" cy="205"/>
                          </a:xfrm>
                          <a:solidFill>
                            <a:srgbClr val="767171"/>
                          </a:solidFill>
                        </wpg:grpSpPr>
                        <wps:wsp>
                          <wps:cNvPr id="96" name="FreeForm 6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499636" y="7301262"/>
                              <a:ext cx="245" cy="205"/>
                            </a:xfrm>
                            <a:custGeom>
                              <a:avLst/>
                              <a:gdLst>
                                <a:gd name="T0" fmla="+- 0 6545 6350"/>
                                <a:gd name="T1" fmla="*/ T0 w 245"/>
                                <a:gd name="T2" fmla="+- 0 7661 7498"/>
                                <a:gd name="T3" fmla="*/ 7661 h 205"/>
                                <a:gd name="T4" fmla="+- 0 6500 6350"/>
                                <a:gd name="T5" fmla="*/ T4 w 245"/>
                                <a:gd name="T6" fmla="+- 0 7661 7498"/>
                                <a:gd name="T7" fmla="*/ 7661 h 205"/>
                                <a:gd name="T8" fmla="+- 0 6546 6350"/>
                                <a:gd name="T9" fmla="*/ T8 w 245"/>
                                <a:gd name="T10" fmla="+- 0 7703 7498"/>
                                <a:gd name="T11" fmla="*/ 7703 h 205"/>
                                <a:gd name="T12" fmla="+- 0 6545 6350"/>
                                <a:gd name="T13" fmla="*/ T12 w 245"/>
                                <a:gd name="T14" fmla="+- 0 7661 7498"/>
                                <a:gd name="T15" fmla="*/ 7661 h 2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45" h="205">
                                  <a:moveTo>
                                    <a:pt x="195" y="163"/>
                                  </a:moveTo>
                                  <a:lnTo>
                                    <a:pt x="150" y="163"/>
                                  </a:lnTo>
                                  <a:lnTo>
                                    <a:pt x="196" y="205"/>
                                  </a:lnTo>
                                  <a:lnTo>
                                    <a:pt x="195" y="16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7" name="FreeForm 6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499636" y="7301262"/>
                              <a:ext cx="245" cy="205"/>
                            </a:xfrm>
                            <a:custGeom>
                              <a:avLst/>
                              <a:gdLst>
                                <a:gd name="T0" fmla="+- 0 6445 6350"/>
                                <a:gd name="T1" fmla="*/ T0 w 245"/>
                                <a:gd name="T2" fmla="+- 0 7637 7498"/>
                                <a:gd name="T3" fmla="*/ 7637 h 205"/>
                                <a:gd name="T4" fmla="+- 0 6398 6350"/>
                                <a:gd name="T5" fmla="*/ T4 w 245"/>
                                <a:gd name="T6" fmla="+- 0 7637 7498"/>
                                <a:gd name="T7" fmla="*/ 7637 h 205"/>
                                <a:gd name="T8" fmla="+- 0 6398 6350"/>
                                <a:gd name="T9" fmla="*/ T8 w 245"/>
                                <a:gd name="T10" fmla="+- 0 7679 7498"/>
                                <a:gd name="T11" fmla="*/ 7679 h 205"/>
                                <a:gd name="T12" fmla="+- 0 6445 6350"/>
                                <a:gd name="T13" fmla="*/ T12 w 245"/>
                                <a:gd name="T14" fmla="+- 0 7637 7498"/>
                                <a:gd name="T15" fmla="*/ 7637 h 2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245" h="205">
                                  <a:moveTo>
                                    <a:pt x="95" y="139"/>
                                  </a:moveTo>
                                  <a:lnTo>
                                    <a:pt x="48" y="139"/>
                                  </a:lnTo>
                                  <a:lnTo>
                                    <a:pt x="48" y="181"/>
                                  </a:lnTo>
                                  <a:lnTo>
                                    <a:pt x="95" y="13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0" name="FreeForm 665"/>
                          <wps:cNvSpPr>
                            <a:spLocks noChangeArrowheads="1"/>
                          </wps:cNvSpPr>
                          <wps:spPr bwMode="auto">
                            <a:xfrm>
                              <a:off x="4499636" y="7301262"/>
                              <a:ext cx="245" cy="205"/>
                            </a:xfrm>
                            <a:custGeom>
                              <a:avLst/>
                              <a:gdLst>
                                <a:gd name="T0" fmla="+- 0 6586 6350"/>
                                <a:gd name="T1" fmla="*/ T0 w 245"/>
                                <a:gd name="T2" fmla="+- 0 7538 7498"/>
                                <a:gd name="T3" fmla="*/ 7538 h 205"/>
                                <a:gd name="T4" fmla="+- 0 6553 6350"/>
                                <a:gd name="T5" fmla="*/ T4 w 245"/>
                                <a:gd name="T6" fmla="+- 0 7538 7498"/>
                                <a:gd name="T7" fmla="*/ 7538 h 205"/>
                                <a:gd name="T8" fmla="+- 0 6553 6350"/>
                                <a:gd name="T9" fmla="*/ T8 w 245"/>
                                <a:gd name="T10" fmla="+- 0 7635 7498"/>
                                <a:gd name="T11" fmla="*/ 7635 h 205"/>
                                <a:gd name="T12" fmla="+- 0 6543 6350"/>
                                <a:gd name="T13" fmla="*/ T12 w 245"/>
                                <a:gd name="T14" fmla="+- 0 7645 7498"/>
                                <a:gd name="T15" fmla="*/ 7645 h 205"/>
                                <a:gd name="T16" fmla="+- 0 6446 6350"/>
                                <a:gd name="T17" fmla="*/ T16 w 245"/>
                                <a:gd name="T18" fmla="+- 0 7645 7498"/>
                                <a:gd name="T19" fmla="*/ 7645 h 205"/>
                                <a:gd name="T20" fmla="+- 0 6446 6350"/>
                                <a:gd name="T21" fmla="*/ T20 w 245"/>
                                <a:gd name="T22" fmla="+- 0 7655 7498"/>
                                <a:gd name="T23" fmla="*/ 7655 h 205"/>
                                <a:gd name="T24" fmla="+- 0 6455 6350"/>
                                <a:gd name="T25" fmla="*/ T24 w 245"/>
                                <a:gd name="T26" fmla="+- 0 7661 7498"/>
                                <a:gd name="T27" fmla="*/ 7661 h 205"/>
                                <a:gd name="T28" fmla="+- 0 6586 6350"/>
                                <a:gd name="T29" fmla="*/ T28 w 245"/>
                                <a:gd name="T30" fmla="+- 0 7661 7498"/>
                                <a:gd name="T31" fmla="*/ 7661 h 205"/>
                                <a:gd name="T32" fmla="+- 0 6594 6350"/>
                                <a:gd name="T33" fmla="*/ T32 w 245"/>
                                <a:gd name="T34" fmla="+- 0 7655 7498"/>
                                <a:gd name="T35" fmla="*/ 7655 h 205"/>
                                <a:gd name="T36" fmla="+- 0 6594 6350"/>
                                <a:gd name="T37" fmla="*/ T36 w 245"/>
                                <a:gd name="T38" fmla="+- 0 7546 7498"/>
                                <a:gd name="T39" fmla="*/ 7546 h 205"/>
                                <a:gd name="T40" fmla="+- 0 6586 6350"/>
                                <a:gd name="T41" fmla="*/ T40 w 245"/>
                                <a:gd name="T42" fmla="+- 0 7538 7498"/>
                                <a:gd name="T43" fmla="*/ 7538 h 2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245" h="205">
                                  <a:moveTo>
                                    <a:pt x="236" y="40"/>
                                  </a:moveTo>
                                  <a:lnTo>
                                    <a:pt x="203" y="40"/>
                                  </a:lnTo>
                                  <a:lnTo>
                                    <a:pt x="203" y="137"/>
                                  </a:lnTo>
                                  <a:lnTo>
                                    <a:pt x="193" y="147"/>
                                  </a:lnTo>
                                  <a:lnTo>
                                    <a:pt x="96" y="147"/>
                                  </a:lnTo>
                                  <a:lnTo>
                                    <a:pt x="96" y="157"/>
                                  </a:lnTo>
                                  <a:lnTo>
                                    <a:pt x="105" y="163"/>
                                  </a:lnTo>
                                  <a:lnTo>
                                    <a:pt x="236" y="163"/>
                                  </a:lnTo>
                                  <a:lnTo>
                                    <a:pt x="244" y="157"/>
                                  </a:lnTo>
                                  <a:lnTo>
                                    <a:pt x="244" y="48"/>
                                  </a:lnTo>
                                  <a:lnTo>
                                    <a:pt x="236" y="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1" name="FreeForm 666"/>
                          <wps:cNvSpPr>
                            <a:spLocks noChangeArrowheads="1"/>
                          </wps:cNvSpPr>
                          <wps:spPr bwMode="auto">
                            <a:xfrm>
                              <a:off x="4499636" y="7301262"/>
                              <a:ext cx="245" cy="205"/>
                            </a:xfrm>
                            <a:custGeom>
                              <a:avLst/>
                              <a:gdLst>
                                <a:gd name="T0" fmla="+- 0 6537 6350"/>
                                <a:gd name="T1" fmla="*/ T0 w 245"/>
                                <a:gd name="T2" fmla="+- 0 7498 7498"/>
                                <a:gd name="T3" fmla="*/ 7498 h 205"/>
                                <a:gd name="T4" fmla="+- 0 6358 6350"/>
                                <a:gd name="T5" fmla="*/ T4 w 245"/>
                                <a:gd name="T6" fmla="+- 0 7498 7498"/>
                                <a:gd name="T7" fmla="*/ 7498 h 205"/>
                                <a:gd name="T8" fmla="+- 0 6350 6350"/>
                                <a:gd name="T9" fmla="*/ T8 w 245"/>
                                <a:gd name="T10" fmla="+- 0 7507 7498"/>
                                <a:gd name="T11" fmla="*/ 7507 h 205"/>
                                <a:gd name="T12" fmla="+- 0 6350 6350"/>
                                <a:gd name="T13" fmla="*/ T12 w 245"/>
                                <a:gd name="T14" fmla="+- 0 7629 7498"/>
                                <a:gd name="T15" fmla="*/ 7629 h 205"/>
                                <a:gd name="T16" fmla="+- 0 6358 6350"/>
                                <a:gd name="T17" fmla="*/ T16 w 245"/>
                                <a:gd name="T18" fmla="+- 0 7637 7498"/>
                                <a:gd name="T19" fmla="*/ 7637 h 205"/>
                                <a:gd name="T20" fmla="+- 0 6537 6350"/>
                                <a:gd name="T21" fmla="*/ T20 w 245"/>
                                <a:gd name="T22" fmla="+- 0 7637 7498"/>
                                <a:gd name="T23" fmla="*/ 7637 h 205"/>
                                <a:gd name="T24" fmla="+- 0 6546 6350"/>
                                <a:gd name="T25" fmla="*/ T24 w 245"/>
                                <a:gd name="T26" fmla="+- 0 7629 7498"/>
                                <a:gd name="T27" fmla="*/ 7629 h 205"/>
                                <a:gd name="T28" fmla="+- 0 6546 6350"/>
                                <a:gd name="T29" fmla="*/ T28 w 245"/>
                                <a:gd name="T30" fmla="+- 0 7507 7498"/>
                                <a:gd name="T31" fmla="*/ 7507 h 205"/>
                                <a:gd name="T32" fmla="+- 0 6537 6350"/>
                                <a:gd name="T33" fmla="*/ T32 w 245"/>
                                <a:gd name="T34" fmla="+- 0 7498 7498"/>
                                <a:gd name="T35" fmla="*/ 7498 h 20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245" h="205">
                                  <a:moveTo>
                                    <a:pt x="187" y="0"/>
                                  </a:moveTo>
                                  <a:lnTo>
                                    <a:pt x="8" y="0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131"/>
                                  </a:lnTo>
                                  <a:lnTo>
                                    <a:pt x="8" y="139"/>
                                  </a:lnTo>
                                  <a:lnTo>
                                    <a:pt x="187" y="139"/>
                                  </a:lnTo>
                                  <a:lnTo>
                                    <a:pt x="196" y="131"/>
                                  </a:lnTo>
                                  <a:lnTo>
                                    <a:pt x="196" y="9"/>
                                  </a:lnTo>
                                  <a:lnTo>
                                    <a:pt x="187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43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91202" y="0"/>
                            <a:ext cx="712124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8D6F9E" w14:textId="77777777" w:rsidR="00031033" w:rsidRDefault="00031033" w:rsidP="00031033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67171" w:themeColor="background2" w:themeShade="80"/>
                                  <w:kern w:val="24"/>
                                  <w:sz w:val="28"/>
                                  <w:szCs w:val="28"/>
                                </w:rPr>
                                <w:t>语言能力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2E0F40" id="组合 111" o:spid="_x0000_s1031" style="position:absolute;margin-left:392.25pt;margin-top:516.5pt;width:78.95pt;height:31.2pt;z-index:251684864" coordsize="10033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">
                <v:group id="Group 662" o:spid="_x0000_s1032" style="position:absolute;top:1256;width:2311;height:1930" coordorigin="44996,73012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lzn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">
                  <v:shape id="FreeForm 663" o:spid="_x0000_s1033" style="position:absolute;left:44996;top:73012;width:2;height:2;visibility:visible;mso-wrap-style:square;v-text-anchor:top" coordsize="245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" path="m195,163r-45,l196,205r-1,-42xe" filled="f" stroked="f">
                    <v:path o:connecttype="custom" o:connectlocs="195,7661;150,7661;196,7703;195,7661" o:connectangles="0,0,0,0"/>
                  </v:shape>
                  <v:shape id="FreeForm 664" o:spid="_x0000_s1034" style="position:absolute;left:44996;top:73012;width:2;height:2;visibility:visible;mso-wrap-style:square;v-text-anchor:top" coordsize="245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" path="m95,139r-47,l48,181,95,139xe" filled="f" stroked="f">
                    <v:path o:connecttype="custom" o:connectlocs="95,7637;48,7637;48,7679;95,7637" o:connectangles="0,0,0,0"/>
                  </v:shape>
                  <v:shape id="FreeForm 665" o:spid="_x0000_s1035" style="position:absolute;left:44996;top:73012;width:2;height:2;visibility:visible;mso-wrap-style:square;v-text-anchor:top" coordsize="245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" path="m236,40r-33,l203,137r-10,10l96,147r,10l105,163r131,l244,157r,-109l236,40xe" filled="f" stroked="f">
                    <v:path o:connecttype="custom" o:connectlocs="236,7538;203,7538;203,7635;193,7645;96,7645;96,7655;105,7661;236,7661;244,7655;244,7546;236,7538" o:connectangles="0,0,0,0,0,0,0,0,0,0,0"/>
                  </v:shape>
                  <v:shape id="FreeForm 666" o:spid="_x0000_s1036" style="position:absolute;left:44996;top:73012;width:2;height:2;visibility:visible;mso-wrap-style:square;v-text-anchor:top" coordsize="245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" path="m187,l8,,,9,,131r8,8l187,139r9,-8l196,9,187,xe" filled="f" stroked="f">
                    <v:path o:connecttype="custom" o:connectlocs="187,7498;8,7498;0,7507;0,7629;8,7637;187,7637;196,7629;196,7507;187,7498" o:connectangles="0,0,0,0,0,0,0,0,0"/>
                  </v:shape>
                </v:group>
                <v:rect id="_x0000_s1037" style="position:absolute;left:2912;width:7121;height:3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5hZvwAAANwAAAAPAAAAZHJzL2Rvd25yZXYueG1sRE/bisIw&#10;EH0X/Icwgm+aqss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AOo5hZvwAAANwAAAAPAAAAAAAA&#10;AAAAAAAAAAcCAABkcnMvZG93bnJldi54bWxQSwUGAAAAAAMAAwC3AAAA8wIAAAAA&#10;" filled="f" stroked="f">
                  <v:textbox style="mso-fit-shape-to-text:t" inset="0,0,0,0">
                    <w:txbxContent>
                      <w:p w14:paraId="5C8D6F9E" w14:textId="77777777" w:rsidR="00031033" w:rsidRDefault="00031033" w:rsidP="00031033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767171" w:themeColor="background2" w:themeShade="80"/>
                            <w:kern w:val="24"/>
                            <w:sz w:val="28"/>
                            <w:szCs w:val="28"/>
                          </w:rPr>
                          <w:t>语言能力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F7A4E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97E0E9B" wp14:editId="7DC00B2E">
                <wp:simplePos x="0" y="0"/>
                <wp:positionH relativeFrom="column">
                  <wp:posOffset>4983982</wp:posOffset>
                </wp:positionH>
                <wp:positionV relativeFrom="paragraph">
                  <wp:posOffset>3237363</wp:posOffset>
                </wp:positionV>
                <wp:extent cx="927843" cy="396240"/>
                <wp:effectExtent l="38100" t="0" r="5715" b="3810"/>
                <wp:wrapNone/>
                <wp:docPr id="148" name="组合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843" cy="396240"/>
                          <a:chOff x="0" y="0"/>
                          <a:chExt cx="927843" cy="396240"/>
                        </a:xfrm>
                      </wpg:grpSpPr>
                      <wps:wsp>
                        <wps:cNvPr id="8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16008" y="0"/>
                            <a:ext cx="71183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9E7FC0" w14:textId="77777777" w:rsidR="00031033" w:rsidRDefault="00031033" w:rsidP="00031033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767171" w:themeColor="background2" w:themeShade="80"/>
                                  <w:kern w:val="24"/>
                                  <w:sz w:val="28"/>
                                  <w:szCs w:val="28"/>
                                </w:rPr>
                                <w:t>软件技能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g:grpSp>
                        <wpg:cNvPr id="108" name="组合 107"/>
                        <wpg:cNvGrpSpPr/>
                        <wpg:grpSpPr>
                          <a:xfrm>
                            <a:off x="0" y="5024"/>
                            <a:ext cx="166370" cy="342900"/>
                            <a:chOff x="4531994" y="3697449"/>
                            <a:chExt cx="758825" cy="1563687"/>
                          </a:xfrm>
                          <a:solidFill>
                            <a:schemeClr val="bg2">
                              <a:lumMod val="50000"/>
                            </a:schemeClr>
                          </a:solidFill>
                        </wpg:grpSpPr>
                        <wps:wsp>
                          <wps:cNvPr id="75" name="Freeform 16"/>
                          <wps:cNvSpPr>
                            <a:spLocks/>
                          </wps:cNvSpPr>
                          <wps:spPr bwMode="auto">
                            <a:xfrm>
                              <a:off x="4544696" y="4580097"/>
                              <a:ext cx="714376" cy="681039"/>
                            </a:xfrm>
                            <a:custGeom>
                              <a:avLst/>
                              <a:gdLst>
                                <a:gd name="T0" fmla="*/ 3 w 222"/>
                                <a:gd name="T1" fmla="*/ 0 h 213"/>
                                <a:gd name="T2" fmla="*/ 168 w 222"/>
                                <a:gd name="T3" fmla="*/ 0 h 213"/>
                                <a:gd name="T4" fmla="*/ 222 w 222"/>
                                <a:gd name="T5" fmla="*/ 54 h 213"/>
                                <a:gd name="T6" fmla="*/ 222 w 222"/>
                                <a:gd name="T7" fmla="*/ 110 h 213"/>
                                <a:gd name="T8" fmla="*/ 123 w 222"/>
                                <a:gd name="T9" fmla="*/ 208 h 213"/>
                                <a:gd name="T10" fmla="*/ 3 w 222"/>
                                <a:gd name="T11" fmla="*/ 91 h 213"/>
                                <a:gd name="T12" fmla="*/ 3 w 222"/>
                                <a:gd name="T13" fmla="*/ 0 h 2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222" h="213">
                                  <a:moveTo>
                                    <a:pt x="3" y="0"/>
                                  </a:moveTo>
                                  <a:cubicBezTo>
                                    <a:pt x="60" y="0"/>
                                    <a:pt x="114" y="0"/>
                                    <a:pt x="168" y="0"/>
                                  </a:cubicBezTo>
                                  <a:cubicBezTo>
                                    <a:pt x="222" y="0"/>
                                    <a:pt x="222" y="0"/>
                                    <a:pt x="222" y="54"/>
                                  </a:cubicBezTo>
                                  <a:cubicBezTo>
                                    <a:pt x="222" y="73"/>
                                    <a:pt x="222" y="91"/>
                                    <a:pt x="222" y="110"/>
                                  </a:cubicBezTo>
                                  <a:cubicBezTo>
                                    <a:pt x="220" y="164"/>
                                    <a:pt x="176" y="205"/>
                                    <a:pt x="123" y="208"/>
                                  </a:cubicBezTo>
                                  <a:cubicBezTo>
                                    <a:pt x="45" y="213"/>
                                    <a:pt x="0" y="155"/>
                                    <a:pt x="3" y="91"/>
                                  </a:cubicBezTo>
                                  <a:cubicBezTo>
                                    <a:pt x="4" y="62"/>
                                    <a:pt x="3" y="32"/>
                                    <a:pt x="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6" name="Freeform 17"/>
                          <wps:cNvSpPr>
                            <a:spLocks/>
                          </wps:cNvSpPr>
                          <wps:spPr bwMode="auto">
                            <a:xfrm>
                              <a:off x="4531994" y="4094324"/>
                              <a:ext cx="322263" cy="365125"/>
                            </a:xfrm>
                            <a:custGeom>
                              <a:avLst/>
                              <a:gdLst>
                                <a:gd name="T0" fmla="*/ 100 w 100"/>
                                <a:gd name="T1" fmla="*/ 11 h 114"/>
                                <a:gd name="T2" fmla="*/ 100 w 100"/>
                                <a:gd name="T3" fmla="*/ 114 h 114"/>
                                <a:gd name="T4" fmla="*/ 10 w 100"/>
                                <a:gd name="T5" fmla="*/ 114 h 114"/>
                                <a:gd name="T6" fmla="*/ 100 w 100"/>
                                <a:gd name="T7" fmla="*/ 11 h 11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00" h="114">
                                  <a:moveTo>
                                    <a:pt x="100" y="11"/>
                                  </a:moveTo>
                                  <a:cubicBezTo>
                                    <a:pt x="100" y="46"/>
                                    <a:pt x="100" y="79"/>
                                    <a:pt x="100" y="114"/>
                                  </a:cubicBezTo>
                                  <a:cubicBezTo>
                                    <a:pt x="69" y="114"/>
                                    <a:pt x="39" y="114"/>
                                    <a:pt x="10" y="114"/>
                                  </a:cubicBezTo>
                                  <a:cubicBezTo>
                                    <a:pt x="0" y="30"/>
                                    <a:pt x="12" y="0"/>
                                    <a:pt x="100" y="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7" name="Freeform 18"/>
                          <wps:cNvSpPr>
                            <a:spLocks/>
                          </wps:cNvSpPr>
                          <wps:spPr bwMode="auto">
                            <a:xfrm>
                              <a:off x="4970144" y="4091149"/>
                              <a:ext cx="320675" cy="371475"/>
                            </a:xfrm>
                            <a:custGeom>
                              <a:avLst/>
                              <a:gdLst>
                                <a:gd name="T0" fmla="*/ 89 w 100"/>
                                <a:gd name="T1" fmla="*/ 116 h 116"/>
                                <a:gd name="T2" fmla="*/ 0 w 100"/>
                                <a:gd name="T3" fmla="*/ 116 h 116"/>
                                <a:gd name="T4" fmla="*/ 0 w 100"/>
                                <a:gd name="T5" fmla="*/ 10 h 116"/>
                                <a:gd name="T6" fmla="*/ 80 w 100"/>
                                <a:gd name="T7" fmla="*/ 27 h 116"/>
                                <a:gd name="T8" fmla="*/ 89 w 100"/>
                                <a:gd name="T9" fmla="*/ 116 h 1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00" h="116">
                                  <a:moveTo>
                                    <a:pt x="89" y="116"/>
                                  </a:moveTo>
                                  <a:cubicBezTo>
                                    <a:pt x="58" y="116"/>
                                    <a:pt x="30" y="116"/>
                                    <a:pt x="0" y="116"/>
                                  </a:cubicBezTo>
                                  <a:cubicBezTo>
                                    <a:pt x="0" y="81"/>
                                    <a:pt x="0" y="47"/>
                                    <a:pt x="0" y="10"/>
                                  </a:cubicBezTo>
                                  <a:cubicBezTo>
                                    <a:pt x="28" y="12"/>
                                    <a:pt x="59" y="0"/>
                                    <a:pt x="80" y="27"/>
                                  </a:cubicBezTo>
                                  <a:cubicBezTo>
                                    <a:pt x="100" y="54"/>
                                    <a:pt x="88" y="86"/>
                                    <a:pt x="89" y="11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8" name="Freeform 19"/>
                          <wps:cNvSpPr>
                            <a:spLocks/>
                          </wps:cNvSpPr>
                          <wps:spPr bwMode="auto">
                            <a:xfrm>
                              <a:off x="4905057" y="3697449"/>
                              <a:ext cx="122238" cy="387350"/>
                            </a:xfrm>
                            <a:custGeom>
                              <a:avLst/>
                              <a:gdLst>
                                <a:gd name="T0" fmla="*/ 0 w 38"/>
                                <a:gd name="T1" fmla="*/ 121 h 121"/>
                                <a:gd name="T2" fmla="*/ 17 w 38"/>
                                <a:gd name="T3" fmla="*/ 61 h 121"/>
                                <a:gd name="T4" fmla="*/ 4 w 38"/>
                                <a:gd name="T5" fmla="*/ 0 h 121"/>
                                <a:gd name="T6" fmla="*/ 0 w 38"/>
                                <a:gd name="T7" fmla="*/ 121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8" h="121">
                                  <a:moveTo>
                                    <a:pt x="0" y="121"/>
                                  </a:moveTo>
                                  <a:cubicBezTo>
                                    <a:pt x="6" y="101"/>
                                    <a:pt x="17" y="81"/>
                                    <a:pt x="17" y="61"/>
                                  </a:cubicBezTo>
                                  <a:cubicBezTo>
                                    <a:pt x="18" y="42"/>
                                    <a:pt x="9" y="22"/>
                                    <a:pt x="4" y="0"/>
                                  </a:cubicBezTo>
                                  <a:cubicBezTo>
                                    <a:pt x="38" y="23"/>
                                    <a:pt x="37" y="89"/>
                                    <a:pt x="0" y="12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7E0E9B" id="组合 148" o:spid="_x0000_s1038" style="position:absolute;margin-left:392.45pt;margin-top:254.9pt;width:73.05pt;height:31.2pt;z-index:251675648" coordsize="9278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">
                <v:rect id="_x0000_s1039" style="position:absolute;left:2160;width:7118;height:3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" filled="f" stroked="f">
                  <v:textbox style="mso-fit-shape-to-text:t" inset="0,0,0,0">
                    <w:txbxContent>
                      <w:p w14:paraId="4F9E7FC0" w14:textId="77777777" w:rsidR="00031033" w:rsidRDefault="00031033" w:rsidP="00031033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767171" w:themeColor="background2" w:themeShade="80"/>
                            <w:kern w:val="24"/>
                            <w:sz w:val="28"/>
                            <w:szCs w:val="28"/>
                          </w:rPr>
                          <w:t>软件技能</w:t>
                        </w:r>
                      </w:p>
                    </w:txbxContent>
                  </v:textbox>
                </v:rect>
                <v:group id="组合 107" o:spid="_x0000_s1040" style="position:absolute;top:50;width:1663;height:3429" coordorigin="45319,36974" coordsize="7588,15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v:shape id="Freeform 16" o:spid="_x0000_s1041" style="position:absolute;left:45446;top:45800;width:7144;height:6811;visibility:visible;mso-wrap-style:square;v-text-anchor:top" coordsize="222,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" path="m3,c60,,114,,168,v54,,54,,54,54c222,73,222,91,222,110v-2,54,-46,95,-99,98c45,213,,155,3,91,4,62,3,32,3,xe" filled="f" stroked="f">
                    <v:path arrowok="t" o:connecttype="custom" o:connectlocs="9654,0;540609,0;714376,172658;714376,351710;395803,665052;9654,290960;9654,0" o:connectangles="0,0,0,0,0,0,0"/>
                  </v:shape>
                  <v:shape id="Freeform 17" o:spid="_x0000_s1042" style="position:absolute;left:45319;top:40943;width:3223;height:3651;visibility:visible;mso-wrap-style:square;v-text-anchor:top" coordsize="100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" path="m100,11v,35,,68,,103c69,114,39,114,10,114,,30,12,,100,11xe" filled="f" stroked="f">
                    <v:path arrowok="t" o:connecttype="custom" o:connectlocs="322263,35231;322263,365125;32226,365125;322263,35231" o:connectangles="0,0,0,0"/>
                  </v:shape>
                  <v:shape id="Freeform 18" o:spid="_x0000_s1043" style="position:absolute;left:49701;top:40911;width:3207;height:3715;visibility:visible;mso-wrap-style:square;v-text-anchor:top" coordsize="100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" path="m89,116v-31,,-59,,-89,c,81,,47,,10,28,12,59,,80,27v20,27,8,59,9,89xe" filled="f" stroked="f">
                    <v:path arrowok="t" o:connecttype="custom" o:connectlocs="285401,371475;0,371475;0,32024;256540,86464;285401,371475" o:connectangles="0,0,0,0,0"/>
                  </v:shape>
                  <v:shape id="Freeform 19" o:spid="_x0000_s1044" style="position:absolute;left:49050;top:36974;width:1222;height:3873;visibility:visible;mso-wrap-style:square;v-text-anchor:top" coordsize="38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" path="m,121c6,101,17,81,17,61,18,42,9,22,4,,38,23,37,89,,121xe" filled="f" stroked="f">
                    <v:path arrowok="t" o:connecttype="custom" o:connectlocs="0,387350;54685,195276;12867,0;0,387350" o:connectangles="0,0,0,0"/>
                  </v:shape>
                </v:group>
              </v:group>
            </w:pict>
          </mc:Fallback>
        </mc:AlternateContent>
      </w:r>
      <w:r w:rsidR="00FF7A4E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3645FCD" wp14:editId="4B79CE2F">
                <wp:simplePos x="0" y="0"/>
                <wp:positionH relativeFrom="column">
                  <wp:posOffset>4983982</wp:posOffset>
                </wp:positionH>
                <wp:positionV relativeFrom="paragraph">
                  <wp:posOffset>4975727</wp:posOffset>
                </wp:positionV>
                <wp:extent cx="1048433" cy="396240"/>
                <wp:effectExtent l="0" t="0" r="18415" b="3810"/>
                <wp:wrapNone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8433" cy="396240"/>
                          <a:chOff x="0" y="0"/>
                          <a:chExt cx="1048433" cy="396240"/>
                        </a:xfrm>
                      </wpg:grpSpPr>
                      <wpg:grpSp>
                        <wpg:cNvPr id="98" name="组合 97"/>
                        <wpg:cNvGrpSpPr/>
                        <wpg:grpSpPr>
                          <a:xfrm>
                            <a:off x="0" y="85411"/>
                            <a:ext cx="291465" cy="246380"/>
                            <a:chOff x="4469249" y="5474720"/>
                            <a:chExt cx="1616075" cy="1366838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71" name="Freeform 9"/>
                          <wps:cNvSpPr>
                            <a:spLocks/>
                          </wps:cNvSpPr>
                          <wps:spPr bwMode="auto">
                            <a:xfrm>
                              <a:off x="4859774" y="5474720"/>
                              <a:ext cx="527050" cy="717550"/>
                            </a:xfrm>
                            <a:custGeom>
                              <a:avLst/>
                              <a:gdLst>
                                <a:gd name="T0" fmla="*/ 22 w 165"/>
                                <a:gd name="T1" fmla="*/ 28 h 224"/>
                                <a:gd name="T2" fmla="*/ 79 w 165"/>
                                <a:gd name="T3" fmla="*/ 1 h 224"/>
                                <a:gd name="T4" fmla="*/ 140 w 165"/>
                                <a:gd name="T5" fmla="*/ 27 h 224"/>
                                <a:gd name="T6" fmla="*/ 153 w 165"/>
                                <a:gd name="T7" fmla="*/ 96 h 224"/>
                                <a:gd name="T8" fmla="*/ 156 w 165"/>
                                <a:gd name="T9" fmla="*/ 138 h 224"/>
                                <a:gd name="T10" fmla="*/ 139 w 165"/>
                                <a:gd name="T11" fmla="*/ 165 h 224"/>
                                <a:gd name="T12" fmla="*/ 134 w 165"/>
                                <a:gd name="T13" fmla="*/ 197 h 224"/>
                                <a:gd name="T14" fmla="*/ 79 w 165"/>
                                <a:gd name="T15" fmla="*/ 222 h 224"/>
                                <a:gd name="T16" fmla="*/ 29 w 165"/>
                                <a:gd name="T17" fmla="*/ 198 h 224"/>
                                <a:gd name="T18" fmla="*/ 20 w 165"/>
                                <a:gd name="T19" fmla="*/ 160 h 224"/>
                                <a:gd name="T20" fmla="*/ 1 w 165"/>
                                <a:gd name="T21" fmla="*/ 113 h 224"/>
                                <a:gd name="T22" fmla="*/ 10 w 165"/>
                                <a:gd name="T23" fmla="*/ 96 h 224"/>
                                <a:gd name="T24" fmla="*/ 22 w 165"/>
                                <a:gd name="T25" fmla="*/ 28 h 22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65" h="224">
                                  <a:moveTo>
                                    <a:pt x="22" y="28"/>
                                  </a:moveTo>
                                  <a:cubicBezTo>
                                    <a:pt x="34" y="9"/>
                                    <a:pt x="57" y="1"/>
                                    <a:pt x="79" y="1"/>
                                  </a:cubicBezTo>
                                  <a:cubicBezTo>
                                    <a:pt x="102" y="0"/>
                                    <a:pt x="127" y="7"/>
                                    <a:pt x="140" y="27"/>
                                  </a:cubicBezTo>
                                  <a:cubicBezTo>
                                    <a:pt x="154" y="47"/>
                                    <a:pt x="153" y="73"/>
                                    <a:pt x="153" y="96"/>
                                  </a:cubicBezTo>
                                  <a:cubicBezTo>
                                    <a:pt x="165" y="107"/>
                                    <a:pt x="161" y="124"/>
                                    <a:pt x="156" y="138"/>
                                  </a:cubicBezTo>
                                  <a:cubicBezTo>
                                    <a:pt x="153" y="148"/>
                                    <a:pt x="145" y="156"/>
                                    <a:pt x="139" y="165"/>
                                  </a:cubicBezTo>
                                  <a:cubicBezTo>
                                    <a:pt x="133" y="175"/>
                                    <a:pt x="134" y="187"/>
                                    <a:pt x="134" y="197"/>
                                  </a:cubicBezTo>
                                  <a:cubicBezTo>
                                    <a:pt x="118" y="210"/>
                                    <a:pt x="100" y="224"/>
                                    <a:pt x="79" y="222"/>
                                  </a:cubicBezTo>
                                  <a:cubicBezTo>
                                    <a:pt x="60" y="222"/>
                                    <a:pt x="43" y="210"/>
                                    <a:pt x="29" y="198"/>
                                  </a:cubicBezTo>
                                  <a:cubicBezTo>
                                    <a:pt x="29" y="185"/>
                                    <a:pt x="29" y="170"/>
                                    <a:pt x="20" y="160"/>
                                  </a:cubicBezTo>
                                  <a:cubicBezTo>
                                    <a:pt x="8" y="147"/>
                                    <a:pt x="1" y="130"/>
                                    <a:pt x="1" y="113"/>
                                  </a:cubicBezTo>
                                  <a:cubicBezTo>
                                    <a:pt x="0" y="106"/>
                                    <a:pt x="6" y="101"/>
                                    <a:pt x="10" y="96"/>
                                  </a:cubicBezTo>
                                  <a:cubicBezTo>
                                    <a:pt x="10" y="73"/>
                                    <a:pt x="8" y="48"/>
                                    <a:pt x="22" y="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2" name="Freeform 10"/>
                          <wps:cNvSpPr>
                            <a:spLocks/>
                          </wps:cNvSpPr>
                          <wps:spPr bwMode="auto">
                            <a:xfrm>
                              <a:off x="4469249" y="6136708"/>
                              <a:ext cx="528638" cy="550863"/>
                            </a:xfrm>
                            <a:custGeom>
                              <a:avLst/>
                              <a:gdLst>
                                <a:gd name="T0" fmla="*/ 59 w 165"/>
                                <a:gd name="T1" fmla="*/ 36 h 172"/>
                                <a:gd name="T2" fmla="*/ 145 w 165"/>
                                <a:gd name="T3" fmla="*/ 0 h 172"/>
                                <a:gd name="T4" fmla="*/ 165 w 165"/>
                                <a:gd name="T5" fmla="*/ 172 h 172"/>
                                <a:gd name="T6" fmla="*/ 28 w 165"/>
                                <a:gd name="T7" fmla="*/ 150 h 172"/>
                                <a:gd name="T8" fmla="*/ 3 w 165"/>
                                <a:gd name="T9" fmla="*/ 130 h 172"/>
                                <a:gd name="T10" fmla="*/ 59 w 165"/>
                                <a:gd name="T11" fmla="*/ 36 h 1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65" h="172">
                                  <a:moveTo>
                                    <a:pt x="59" y="36"/>
                                  </a:moveTo>
                                  <a:cubicBezTo>
                                    <a:pt x="87" y="23"/>
                                    <a:pt x="117" y="14"/>
                                    <a:pt x="145" y="0"/>
                                  </a:cubicBezTo>
                                  <a:cubicBezTo>
                                    <a:pt x="140" y="58"/>
                                    <a:pt x="153" y="115"/>
                                    <a:pt x="165" y="172"/>
                                  </a:cubicBezTo>
                                  <a:cubicBezTo>
                                    <a:pt x="119" y="168"/>
                                    <a:pt x="73" y="163"/>
                                    <a:pt x="28" y="150"/>
                                  </a:cubicBezTo>
                                  <a:cubicBezTo>
                                    <a:pt x="18" y="147"/>
                                    <a:pt x="0" y="145"/>
                                    <a:pt x="3" y="130"/>
                                  </a:cubicBezTo>
                                  <a:cubicBezTo>
                                    <a:pt x="7" y="93"/>
                                    <a:pt x="24" y="53"/>
                                    <a:pt x="59" y="3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3" name="Freeform 11"/>
                          <wps:cNvSpPr>
                            <a:spLocks/>
                          </wps:cNvSpPr>
                          <wps:spPr bwMode="auto">
                            <a:xfrm>
                              <a:off x="5035987" y="6208145"/>
                              <a:ext cx="166688" cy="492125"/>
                            </a:xfrm>
                            <a:custGeom>
                              <a:avLst/>
                              <a:gdLst>
                                <a:gd name="T0" fmla="*/ 4 w 52"/>
                                <a:gd name="T1" fmla="*/ 12 h 154"/>
                                <a:gd name="T2" fmla="*/ 52 w 52"/>
                                <a:gd name="T3" fmla="*/ 14 h 154"/>
                                <a:gd name="T4" fmla="*/ 40 w 52"/>
                                <a:gd name="T5" fmla="*/ 39 h 154"/>
                                <a:gd name="T6" fmla="*/ 51 w 52"/>
                                <a:gd name="T7" fmla="*/ 145 h 154"/>
                                <a:gd name="T8" fmla="*/ 3 w 52"/>
                                <a:gd name="T9" fmla="*/ 143 h 154"/>
                                <a:gd name="T10" fmla="*/ 14 w 52"/>
                                <a:gd name="T11" fmla="*/ 39 h 154"/>
                                <a:gd name="T12" fmla="*/ 4 w 52"/>
                                <a:gd name="T13" fmla="*/ 1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52" h="154">
                                  <a:moveTo>
                                    <a:pt x="4" y="12"/>
                                  </a:moveTo>
                                  <a:cubicBezTo>
                                    <a:pt x="17" y="0"/>
                                    <a:pt x="39" y="2"/>
                                    <a:pt x="52" y="14"/>
                                  </a:cubicBezTo>
                                  <a:cubicBezTo>
                                    <a:pt x="49" y="23"/>
                                    <a:pt x="45" y="31"/>
                                    <a:pt x="40" y="39"/>
                                  </a:cubicBezTo>
                                  <a:cubicBezTo>
                                    <a:pt x="43" y="75"/>
                                    <a:pt x="48" y="110"/>
                                    <a:pt x="51" y="145"/>
                                  </a:cubicBezTo>
                                  <a:cubicBezTo>
                                    <a:pt x="36" y="150"/>
                                    <a:pt x="16" y="154"/>
                                    <a:pt x="3" y="143"/>
                                  </a:cubicBezTo>
                                  <a:cubicBezTo>
                                    <a:pt x="5" y="108"/>
                                    <a:pt x="11" y="74"/>
                                    <a:pt x="14" y="39"/>
                                  </a:cubicBezTo>
                                  <a:cubicBezTo>
                                    <a:pt x="8" y="31"/>
                                    <a:pt x="0" y="22"/>
                                    <a:pt x="4" y="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4" name="Freeform 12"/>
                          <wps:cNvSpPr>
                            <a:spLocks noEditPoints="1"/>
                          </wps:cNvSpPr>
                          <wps:spPr bwMode="auto">
                            <a:xfrm>
                              <a:off x="5218549" y="5971608"/>
                              <a:ext cx="866775" cy="869950"/>
                            </a:xfrm>
                            <a:custGeom>
                              <a:avLst/>
                              <a:gdLst>
                                <a:gd name="T0" fmla="*/ 115 w 271"/>
                                <a:gd name="T1" fmla="*/ 5 h 272"/>
                                <a:gd name="T2" fmla="*/ 151 w 271"/>
                                <a:gd name="T3" fmla="*/ 3 h 272"/>
                                <a:gd name="T4" fmla="*/ 161 w 271"/>
                                <a:gd name="T5" fmla="*/ 29 h 272"/>
                                <a:gd name="T6" fmla="*/ 191 w 271"/>
                                <a:gd name="T7" fmla="*/ 43 h 272"/>
                                <a:gd name="T8" fmla="*/ 211 w 271"/>
                                <a:gd name="T9" fmla="*/ 28 h 272"/>
                                <a:gd name="T10" fmla="*/ 240 w 271"/>
                                <a:gd name="T11" fmla="*/ 53 h 272"/>
                                <a:gd name="T12" fmla="*/ 228 w 271"/>
                                <a:gd name="T13" fmla="*/ 79 h 272"/>
                                <a:gd name="T14" fmla="*/ 240 w 271"/>
                                <a:gd name="T15" fmla="*/ 109 h 272"/>
                                <a:gd name="T16" fmla="*/ 265 w 271"/>
                                <a:gd name="T17" fmla="*/ 115 h 272"/>
                                <a:gd name="T18" fmla="*/ 267 w 271"/>
                                <a:gd name="T19" fmla="*/ 154 h 272"/>
                                <a:gd name="T20" fmla="*/ 240 w 271"/>
                                <a:gd name="T21" fmla="*/ 161 h 272"/>
                                <a:gd name="T22" fmla="*/ 228 w 271"/>
                                <a:gd name="T23" fmla="*/ 191 h 272"/>
                                <a:gd name="T24" fmla="*/ 242 w 271"/>
                                <a:gd name="T25" fmla="*/ 213 h 272"/>
                                <a:gd name="T26" fmla="*/ 215 w 271"/>
                                <a:gd name="T27" fmla="*/ 241 h 272"/>
                                <a:gd name="T28" fmla="*/ 191 w 271"/>
                                <a:gd name="T29" fmla="*/ 228 h 272"/>
                                <a:gd name="T30" fmla="*/ 162 w 271"/>
                                <a:gd name="T31" fmla="*/ 241 h 272"/>
                                <a:gd name="T32" fmla="*/ 158 w 271"/>
                                <a:gd name="T33" fmla="*/ 264 h 272"/>
                                <a:gd name="T34" fmla="*/ 120 w 271"/>
                                <a:gd name="T35" fmla="*/ 268 h 272"/>
                                <a:gd name="T36" fmla="*/ 108 w 271"/>
                                <a:gd name="T37" fmla="*/ 241 h 272"/>
                                <a:gd name="T38" fmla="*/ 79 w 271"/>
                                <a:gd name="T39" fmla="*/ 228 h 272"/>
                                <a:gd name="T40" fmla="*/ 55 w 271"/>
                                <a:gd name="T41" fmla="*/ 241 h 272"/>
                                <a:gd name="T42" fmla="*/ 28 w 271"/>
                                <a:gd name="T43" fmla="*/ 214 h 272"/>
                                <a:gd name="T44" fmla="*/ 42 w 271"/>
                                <a:gd name="T45" fmla="*/ 191 h 272"/>
                                <a:gd name="T46" fmla="*/ 30 w 271"/>
                                <a:gd name="T47" fmla="*/ 161 h 272"/>
                                <a:gd name="T48" fmla="*/ 3 w 271"/>
                                <a:gd name="T49" fmla="*/ 154 h 272"/>
                                <a:gd name="T50" fmla="*/ 3 w 271"/>
                                <a:gd name="T51" fmla="*/ 118 h 272"/>
                                <a:gd name="T52" fmla="*/ 30 w 271"/>
                                <a:gd name="T53" fmla="*/ 109 h 272"/>
                                <a:gd name="T54" fmla="*/ 42 w 271"/>
                                <a:gd name="T55" fmla="*/ 79 h 272"/>
                                <a:gd name="T56" fmla="*/ 29 w 271"/>
                                <a:gd name="T57" fmla="*/ 56 h 272"/>
                                <a:gd name="T58" fmla="*/ 55 w 271"/>
                                <a:gd name="T59" fmla="*/ 29 h 272"/>
                                <a:gd name="T60" fmla="*/ 79 w 271"/>
                                <a:gd name="T61" fmla="*/ 43 h 272"/>
                                <a:gd name="T62" fmla="*/ 108 w 271"/>
                                <a:gd name="T63" fmla="*/ 30 h 272"/>
                                <a:gd name="T64" fmla="*/ 115 w 271"/>
                                <a:gd name="T65" fmla="*/ 5 h 272"/>
                                <a:gd name="T66" fmla="*/ 124 w 271"/>
                                <a:gd name="T67" fmla="*/ 66 h 272"/>
                                <a:gd name="T68" fmla="*/ 66 w 271"/>
                                <a:gd name="T69" fmla="*/ 141 h 272"/>
                                <a:gd name="T70" fmla="*/ 139 w 271"/>
                                <a:gd name="T71" fmla="*/ 205 h 272"/>
                                <a:gd name="T72" fmla="*/ 204 w 271"/>
                                <a:gd name="T73" fmla="*/ 126 h 272"/>
                                <a:gd name="T74" fmla="*/ 124 w 271"/>
                                <a:gd name="T75" fmla="*/ 66 h 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271" h="272">
                                  <a:moveTo>
                                    <a:pt x="115" y="5"/>
                                  </a:moveTo>
                                  <a:cubicBezTo>
                                    <a:pt x="126" y="0"/>
                                    <a:pt x="139" y="1"/>
                                    <a:pt x="151" y="3"/>
                                  </a:cubicBezTo>
                                  <a:cubicBezTo>
                                    <a:pt x="163" y="5"/>
                                    <a:pt x="158" y="20"/>
                                    <a:pt x="161" y="29"/>
                                  </a:cubicBezTo>
                                  <a:cubicBezTo>
                                    <a:pt x="171" y="35"/>
                                    <a:pt x="181" y="38"/>
                                    <a:pt x="191" y="43"/>
                                  </a:cubicBezTo>
                                  <a:cubicBezTo>
                                    <a:pt x="198" y="38"/>
                                    <a:pt x="203" y="30"/>
                                    <a:pt x="211" y="28"/>
                                  </a:cubicBezTo>
                                  <a:cubicBezTo>
                                    <a:pt x="223" y="32"/>
                                    <a:pt x="232" y="43"/>
                                    <a:pt x="240" y="53"/>
                                  </a:cubicBezTo>
                                  <a:cubicBezTo>
                                    <a:pt x="246" y="64"/>
                                    <a:pt x="233" y="71"/>
                                    <a:pt x="228" y="79"/>
                                  </a:cubicBezTo>
                                  <a:cubicBezTo>
                                    <a:pt x="232" y="89"/>
                                    <a:pt x="236" y="99"/>
                                    <a:pt x="240" y="109"/>
                                  </a:cubicBezTo>
                                  <a:cubicBezTo>
                                    <a:pt x="248" y="111"/>
                                    <a:pt x="259" y="108"/>
                                    <a:pt x="265" y="115"/>
                                  </a:cubicBezTo>
                                  <a:cubicBezTo>
                                    <a:pt x="271" y="127"/>
                                    <a:pt x="270" y="141"/>
                                    <a:pt x="267" y="154"/>
                                  </a:cubicBezTo>
                                  <a:cubicBezTo>
                                    <a:pt x="262" y="163"/>
                                    <a:pt x="249" y="159"/>
                                    <a:pt x="240" y="161"/>
                                  </a:cubicBezTo>
                                  <a:cubicBezTo>
                                    <a:pt x="236" y="171"/>
                                    <a:pt x="231" y="181"/>
                                    <a:pt x="228" y="191"/>
                                  </a:cubicBezTo>
                                  <a:cubicBezTo>
                                    <a:pt x="233" y="199"/>
                                    <a:pt x="242" y="204"/>
                                    <a:pt x="242" y="213"/>
                                  </a:cubicBezTo>
                                  <a:cubicBezTo>
                                    <a:pt x="236" y="225"/>
                                    <a:pt x="226" y="235"/>
                                    <a:pt x="215" y="241"/>
                                  </a:cubicBezTo>
                                  <a:cubicBezTo>
                                    <a:pt x="204" y="244"/>
                                    <a:pt x="198" y="232"/>
                                    <a:pt x="191" y="228"/>
                                  </a:cubicBezTo>
                                  <a:cubicBezTo>
                                    <a:pt x="181" y="232"/>
                                    <a:pt x="171" y="235"/>
                                    <a:pt x="162" y="241"/>
                                  </a:cubicBezTo>
                                  <a:cubicBezTo>
                                    <a:pt x="160" y="248"/>
                                    <a:pt x="160" y="256"/>
                                    <a:pt x="158" y="264"/>
                                  </a:cubicBezTo>
                                  <a:cubicBezTo>
                                    <a:pt x="147" y="272"/>
                                    <a:pt x="132" y="269"/>
                                    <a:pt x="120" y="268"/>
                                  </a:cubicBezTo>
                                  <a:cubicBezTo>
                                    <a:pt x="107" y="265"/>
                                    <a:pt x="111" y="250"/>
                                    <a:pt x="108" y="241"/>
                                  </a:cubicBezTo>
                                  <a:cubicBezTo>
                                    <a:pt x="99" y="235"/>
                                    <a:pt x="89" y="232"/>
                                    <a:pt x="79" y="228"/>
                                  </a:cubicBezTo>
                                  <a:cubicBezTo>
                                    <a:pt x="72" y="233"/>
                                    <a:pt x="66" y="244"/>
                                    <a:pt x="55" y="241"/>
                                  </a:cubicBezTo>
                                  <a:cubicBezTo>
                                    <a:pt x="44" y="235"/>
                                    <a:pt x="35" y="225"/>
                                    <a:pt x="28" y="214"/>
                                  </a:cubicBezTo>
                                  <a:cubicBezTo>
                                    <a:pt x="29" y="204"/>
                                    <a:pt x="37" y="198"/>
                                    <a:pt x="42" y="191"/>
                                  </a:cubicBezTo>
                                  <a:cubicBezTo>
                                    <a:pt x="39" y="180"/>
                                    <a:pt x="34" y="171"/>
                                    <a:pt x="30" y="161"/>
                                  </a:cubicBezTo>
                                  <a:cubicBezTo>
                                    <a:pt x="21" y="159"/>
                                    <a:pt x="8" y="163"/>
                                    <a:pt x="3" y="154"/>
                                  </a:cubicBezTo>
                                  <a:cubicBezTo>
                                    <a:pt x="0" y="142"/>
                                    <a:pt x="0" y="129"/>
                                    <a:pt x="3" y="118"/>
                                  </a:cubicBezTo>
                                  <a:cubicBezTo>
                                    <a:pt x="7" y="107"/>
                                    <a:pt x="21" y="111"/>
                                    <a:pt x="30" y="109"/>
                                  </a:cubicBezTo>
                                  <a:cubicBezTo>
                                    <a:pt x="34" y="99"/>
                                    <a:pt x="38" y="89"/>
                                    <a:pt x="42" y="79"/>
                                  </a:cubicBezTo>
                                  <a:cubicBezTo>
                                    <a:pt x="38" y="72"/>
                                    <a:pt x="26" y="66"/>
                                    <a:pt x="29" y="56"/>
                                  </a:cubicBezTo>
                                  <a:cubicBezTo>
                                    <a:pt x="35" y="45"/>
                                    <a:pt x="44" y="36"/>
                                    <a:pt x="55" y="29"/>
                                  </a:cubicBezTo>
                                  <a:cubicBezTo>
                                    <a:pt x="65" y="26"/>
                                    <a:pt x="72" y="38"/>
                                    <a:pt x="79" y="43"/>
                                  </a:cubicBezTo>
                                  <a:cubicBezTo>
                                    <a:pt x="89" y="39"/>
                                    <a:pt x="99" y="35"/>
                                    <a:pt x="108" y="30"/>
                                  </a:cubicBezTo>
                                  <a:cubicBezTo>
                                    <a:pt x="111" y="22"/>
                                    <a:pt x="109" y="11"/>
                                    <a:pt x="115" y="5"/>
                                  </a:cubicBezTo>
                                  <a:close/>
                                  <a:moveTo>
                                    <a:pt x="124" y="66"/>
                                  </a:moveTo>
                                  <a:cubicBezTo>
                                    <a:pt x="89" y="71"/>
                                    <a:pt x="62" y="106"/>
                                    <a:pt x="66" y="141"/>
                                  </a:cubicBezTo>
                                  <a:cubicBezTo>
                                    <a:pt x="68" y="178"/>
                                    <a:pt x="103" y="208"/>
                                    <a:pt x="139" y="205"/>
                                  </a:cubicBezTo>
                                  <a:cubicBezTo>
                                    <a:pt x="178" y="203"/>
                                    <a:pt x="210" y="165"/>
                                    <a:pt x="204" y="126"/>
                                  </a:cubicBezTo>
                                  <a:cubicBezTo>
                                    <a:pt x="200" y="88"/>
                                    <a:pt x="161" y="59"/>
                                    <a:pt x="124" y="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99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336598" y="0"/>
                            <a:ext cx="71183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FF81CA" w14:textId="77777777" w:rsidR="00031033" w:rsidRDefault="00031033" w:rsidP="00031033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个人能力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45FCD" id="组合 145" o:spid="_x0000_s1045" style="position:absolute;margin-left:392.45pt;margin-top:391.8pt;width:82.55pt;height:31.2pt;z-index:251672576" coordsize="10484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">
                <v:group id="组合 97" o:spid="_x0000_s1046" style="position:absolute;top:854;width:2914;height:2463" coordorigin="44692,54747" coordsize="16160,13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<v:shape id="Freeform 9" o:spid="_x0000_s1047" style="position:absolute;left:48597;top:54747;width:5271;height:7175;visibility:visible;mso-wrap-style:square;v-text-anchor:top" coordsize="165,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" path="m22,28c34,9,57,1,79,1v23,-1,48,6,61,26c154,47,153,73,153,96v12,11,8,28,3,42c153,148,145,156,139,165v-6,10,-5,22,-5,32c118,210,100,224,79,222,60,222,43,210,29,198v,-13,,-28,-9,-38c8,147,1,130,1,113,,106,6,101,10,96,10,73,8,48,22,28xe" filled="f" stroked="f">
                    <v:path arrowok="t" o:connecttype="custom" o:connectlocs="70273,89694;252345,3203;447194,86490;488719,307521;498302,442062;444000,528552;428028,631060;252345,711143;92633,634263;63885,512536;3194,361978;31942,307521;70273,89694" o:connectangles="0,0,0,0,0,0,0,0,0,0,0,0,0"/>
                  </v:shape>
                  <v:shape id="Freeform 10" o:spid="_x0000_s1048" style="position:absolute;left:44692;top:61367;width:5286;height:5508;visibility:visible;mso-wrap-style:square;v-text-anchor:top" coordsize="165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" path="m59,36c87,23,117,14,145,v-5,58,8,115,20,172c119,168,73,163,28,150,18,147,,145,3,130,7,93,24,53,59,36xe" filled="f" stroked="f">
                    <v:path arrowok="t" o:connecttype="custom" o:connectlocs="189028,115297;464561,0;528638,550863;89708,480404;9612,416350;189028,115297" o:connectangles="0,0,0,0,0,0"/>
                  </v:shape>
                  <v:shape id="Freeform 11" o:spid="_x0000_s1049" style="position:absolute;left:50359;top:62081;width:1667;height:4921;visibility:visible;mso-wrap-style:square;v-text-anchor:top" coordsize="52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" path="m4,12c17,,39,2,52,14,49,23,45,31,40,39v3,36,8,71,11,106c36,150,16,154,3,143,5,108,11,74,14,39,8,31,,22,4,12xe" filled="f" stroked="f">
                    <v:path arrowok="t" o:connecttype="custom" o:connectlocs="12822,38347;166688,44739;128222,124629;163482,463364;9617,456973;44878,124629;12822,38347" o:connectangles="0,0,0,0,0,0,0"/>
                  </v:shape>
                  <v:shape id="Freeform 12" o:spid="_x0000_s1050" style="position:absolute;left:52185;top:59716;width:8668;height:8699;visibility:visible;mso-wrap-style:square;v-text-anchor:top" coordsize="271,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" path="m115,5c126,,139,1,151,3v12,2,7,17,10,26c171,35,181,38,191,43v7,-5,12,-13,20,-15c223,32,232,43,240,53v6,11,-7,18,-12,26c232,89,236,99,240,109v8,2,19,-1,25,6c271,127,270,141,267,154v-5,9,-18,5,-27,7c236,171,231,181,228,191v5,8,14,13,14,22c236,225,226,235,215,241v-11,3,-17,-9,-24,-13c181,232,171,235,162,241v-2,7,-2,15,-4,23c147,272,132,269,120,268v-13,-3,-9,-18,-12,-27c99,235,89,232,79,228v-7,5,-13,16,-24,13c44,235,35,225,28,214v1,-10,9,-16,14,-23c39,180,34,171,30,161,21,159,8,163,3,154,,142,,129,3,118v4,-11,18,-7,27,-9c34,99,38,89,42,79,38,72,26,66,29,56,35,45,44,36,55,29v10,-3,17,9,24,14c89,39,99,35,108,30v3,-8,1,-19,7,-25xm124,66c89,71,62,106,66,141v2,37,37,67,73,64c178,203,210,165,204,126,200,88,161,59,124,66xe" filled="f" stroked="f">
                    <v:path arrowok="t" o:connecttype="custom" o:connectlocs="367820,15992;482963,9595;514948,92752;610900,137529;674869,89554;767624,169512;729242,252669;767624,348620;847584,367810;853981,492545;767624,514934;729242,610884;774020,681248;687663,770801;610900,729223;518146,770801;505352,844363;383812,857157;345431,770801;252676,729223;175914,770801;89556,684446;134334,610884;95953,514934;9595,492545;9595,377405;95953,348620;134334,252669;92755,179107;175914,92752;252676,137529;345431,95950;367820,15992;396606,211091;211096,450967;444582,655661;652480,402992;396606,211091" o:connectangles="0,0,0,0,0,0,0,0,0,0,0,0,0,0,0,0,0,0,0,0,0,0,0,0,0,0,0,0,0,0,0,0,0,0,0,0,0,0"/>
                    <o:lock v:ext="edit" verticies="t"/>
                  </v:shape>
                </v:group>
                <v:rect id="_x0000_s1051" style="position:absolute;left:3365;width:7119;height:3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" filled="f" stroked="f">
                  <v:textbox style="mso-fit-shape-to-text:t" inset="0,0,0,0">
                    <w:txbxContent>
                      <w:p w14:paraId="6FFF81CA" w14:textId="77777777" w:rsidR="00031033" w:rsidRDefault="00031033" w:rsidP="00031033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个人能力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FF7A4E" w:rsidRPr="00031033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90B72E4" wp14:editId="1AE7BF43">
                <wp:simplePos x="0" y="0"/>
                <wp:positionH relativeFrom="column">
                  <wp:posOffset>1979874</wp:posOffset>
                </wp:positionH>
                <wp:positionV relativeFrom="paragraph">
                  <wp:posOffset>269875</wp:posOffset>
                </wp:positionV>
                <wp:extent cx="235585" cy="144145"/>
                <wp:effectExtent l="0" t="0" r="0" b="8255"/>
                <wp:wrapNone/>
                <wp:docPr id="11" name="等腰三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35585" cy="14414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3A8200B" id="等腰三角形 2" o:spid="_x0000_s1026" type="#_x0000_t5" style="position:absolute;left:0;text-align:left;margin-left:155.9pt;margin-top:21.25pt;width:18.55pt;height:11.35pt;flip:y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" fillcolor="white [3212]" stroked="f" strokeweight="1pt"/>
            </w:pict>
          </mc:Fallback>
        </mc:AlternateContent>
      </w:r>
      <w:r w:rsidR="00FF7A4E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6EA0360" wp14:editId="47A12D2E">
                <wp:simplePos x="0" y="0"/>
                <wp:positionH relativeFrom="column">
                  <wp:posOffset>4820616</wp:posOffset>
                </wp:positionH>
                <wp:positionV relativeFrom="paragraph">
                  <wp:posOffset>5240241</wp:posOffset>
                </wp:positionV>
                <wp:extent cx="2178050" cy="1216660"/>
                <wp:effectExtent l="0" t="0" r="0" b="2540"/>
                <wp:wrapSquare wrapText="bothSides"/>
                <wp:docPr id="1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121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375D0161" w14:textId="77777777" w:rsidR="00FF7A4E" w:rsidRDefault="00FF7A4E" w:rsidP="00FF7A4E">
                            <w:r w:rsidRPr="00FF7A4E">
                              <w:rPr>
                                <w:noProof/>
                              </w:rPr>
                              <w:drawing>
                                <wp:inline distT="0" distB="0" distL="0" distR="0" wp14:anchorId="5FA32F9D" wp14:editId="602DC195">
                                  <wp:extent cx="2006930" cy="1125220"/>
                                  <wp:effectExtent l="0" t="0" r="0" b="0"/>
                                  <wp:docPr id="471" name="图表 471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3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A0360" id="_x0000_s1052" type="#_x0000_t202" style="position:absolute;margin-left:379.6pt;margin-top:412.6pt;width:171.5pt;height:95.8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" filled="f" stroked="f">
                <v:textbox>
                  <w:txbxContent>
                    <w:p w14:paraId="375D0161" w14:textId="77777777" w:rsidR="00FF7A4E" w:rsidRDefault="00FF7A4E" w:rsidP="00FF7A4E">
                      <w:r w:rsidRPr="00FF7A4E">
                        <w:rPr>
                          <w:noProof/>
                        </w:rPr>
                        <w:drawing>
                          <wp:inline distT="0" distB="0" distL="0" distR="0" wp14:anchorId="5FA32F9D" wp14:editId="602DC195">
                            <wp:extent cx="2006930" cy="1125220"/>
                            <wp:effectExtent l="0" t="0" r="0" b="0"/>
                            <wp:docPr id="471" name="图表 471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3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7A4E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4999826" wp14:editId="0D4F0E43">
                <wp:simplePos x="0" y="0"/>
                <wp:positionH relativeFrom="column">
                  <wp:posOffset>4816475</wp:posOffset>
                </wp:positionH>
                <wp:positionV relativeFrom="paragraph">
                  <wp:posOffset>3555365</wp:posOffset>
                </wp:positionV>
                <wp:extent cx="2178050" cy="1216660"/>
                <wp:effectExtent l="0" t="0" r="0" b="2540"/>
                <wp:wrapSquare wrapText="bothSides"/>
                <wp:docPr id="1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121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658BB008" w14:textId="77777777" w:rsidR="00FF7A4E" w:rsidRDefault="00FF7A4E">
                            <w:r w:rsidRPr="00FF7A4E">
                              <w:rPr>
                                <w:noProof/>
                              </w:rPr>
                              <w:drawing>
                                <wp:inline distT="0" distB="0" distL="0" distR="0" wp14:anchorId="7F754A2C" wp14:editId="46FEEC05">
                                  <wp:extent cx="1922145" cy="1125220"/>
                                  <wp:effectExtent l="0" t="0" r="0" b="0"/>
                                  <wp:docPr id="472" name="图表 472"/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14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99826" id="_x0000_s1053" type="#_x0000_t202" style="position:absolute;margin-left:379.25pt;margin-top:279.95pt;width:171.5pt;height:95.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" filled="f" stroked="f">
                <v:textbox>
                  <w:txbxContent>
                    <w:p w14:paraId="658BB008" w14:textId="77777777" w:rsidR="00FF7A4E" w:rsidRDefault="00FF7A4E">
                      <w:r w:rsidRPr="00FF7A4E">
                        <w:rPr>
                          <w:noProof/>
                        </w:rPr>
                        <w:drawing>
                          <wp:inline distT="0" distB="0" distL="0" distR="0" wp14:anchorId="7F754A2C" wp14:editId="46FEEC05">
                            <wp:extent cx="1922145" cy="1125220"/>
                            <wp:effectExtent l="0" t="0" r="0" b="0"/>
                            <wp:docPr id="472" name="图表 472"/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14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1033" w:rsidRPr="0003103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BE5197" wp14:editId="2CE2DDEF">
                <wp:simplePos x="0" y="0"/>
                <wp:positionH relativeFrom="column">
                  <wp:posOffset>542793</wp:posOffset>
                </wp:positionH>
                <wp:positionV relativeFrom="paragraph">
                  <wp:posOffset>2113017</wp:posOffset>
                </wp:positionV>
                <wp:extent cx="948690" cy="487680"/>
                <wp:effectExtent l="0" t="0" r="0" b="0"/>
                <wp:wrapNone/>
                <wp:docPr id="58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690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F52077B" w14:textId="77777777" w:rsidR="00031033" w:rsidRDefault="00031033" w:rsidP="00031033">
                            <w:pPr>
                              <w:pStyle w:val="a7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BE5197" id="文本框 57" o:spid="_x0000_s1054" type="#_x0000_t202" style="position:absolute;margin-left:42.75pt;margin-top:166.4pt;width:74.7pt;height:38.4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" filled="f" stroked="f">
                <v:textbox style="mso-fit-shape-to-text:t">
                  <w:txbxContent>
                    <w:p w14:paraId="6F52077B" w14:textId="77777777" w:rsidR="00031033" w:rsidRDefault="00031033" w:rsidP="00031033">
                      <w:pPr>
                        <w:pStyle w:val="a7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 w:rsidR="00031033" w:rsidRPr="0003103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023F5" wp14:editId="1668D924">
                <wp:simplePos x="0" y="0"/>
                <wp:positionH relativeFrom="column">
                  <wp:posOffset>1509455</wp:posOffset>
                </wp:positionH>
                <wp:positionV relativeFrom="paragraph">
                  <wp:posOffset>2104929</wp:posOffset>
                </wp:positionV>
                <wp:extent cx="0" cy="530872"/>
                <wp:effectExtent l="0" t="0" r="19050" b="21590"/>
                <wp:wrapNone/>
                <wp:docPr id="60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08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736E6" id="直接连接符 59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8.85pt,165.75pt" to="118.85pt,2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" strokecolor="white [3212]" strokeweight=".5pt">
                <v:stroke joinstyle="miter"/>
              </v:line>
            </w:pict>
          </mc:Fallback>
        </mc:AlternateContent>
      </w:r>
      <w:r w:rsidR="00031033" w:rsidRPr="0003103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8D5CD3" wp14:editId="4F5F0036">
                <wp:simplePos x="0" y="0"/>
                <wp:positionH relativeFrom="column">
                  <wp:posOffset>1613140</wp:posOffset>
                </wp:positionH>
                <wp:positionV relativeFrom="paragraph">
                  <wp:posOffset>2018953</wp:posOffset>
                </wp:positionV>
                <wp:extent cx="5339715" cy="685800"/>
                <wp:effectExtent l="0" t="0" r="0" b="0"/>
                <wp:wrapNone/>
                <wp:docPr id="61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9715" cy="685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3E8548" w14:textId="30DA579C" w:rsidR="00031033" w:rsidRDefault="00031033" w:rsidP="0003103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/>
                              <w:ind w:firstLine="318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对</w:t>
                            </w:r>
                            <w:r w:rsidR="00802C40">
                              <w:rPr>
                                <w:rFonts w:ascii="微软雅黑" w:eastAsia="微软雅黑" w:hAnsi="微软雅黑" w:cs="Times New Roman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问题分析</w:t>
                            </w:r>
                            <w:r w:rsidR="00802C40">
                              <w:rPr>
                                <w:rFonts w:ascii="微软雅黑" w:eastAsia="微软雅黑" w:hAnsi="微软雅黑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思路缜密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，</w:t>
                            </w:r>
                            <w:r w:rsidR="00802C40">
                              <w:rPr>
                                <w:rFonts w:ascii="微软雅黑" w:eastAsia="微软雅黑" w:hAnsi="微软雅黑" w:cs="Times New Roman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善于</w:t>
                            </w:r>
                            <w:r w:rsidR="00802C40">
                              <w:rPr>
                                <w:rFonts w:ascii="微软雅黑" w:eastAsia="微软雅黑" w:hAnsi="微软雅黑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发现问题并解决问题。</w:t>
                            </w:r>
                            <w:r w:rsidR="00802C40">
                              <w:rPr>
                                <w:rFonts w:ascii="微软雅黑" w:eastAsia="微软雅黑" w:hAnsi="微软雅黑" w:cs="Times New Roman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人际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沟通</w:t>
                            </w:r>
                            <w:r w:rsidR="00802C40">
                              <w:rPr>
                                <w:rFonts w:ascii="微软雅黑" w:eastAsia="微软雅黑" w:hAnsi="微软雅黑" w:cs="Times New Roman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游刃有余，具有团队合作精神；学习能力强</w:t>
                            </w:r>
                            <w:r w:rsidR="00802C40">
                              <w:rPr>
                                <w:rFonts w:ascii="微软雅黑" w:eastAsia="微软雅黑" w:hAnsi="微软雅黑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，</w:t>
                            </w:r>
                            <w:r w:rsidR="006E7E47">
                              <w:rPr>
                                <w:rFonts w:ascii="微软雅黑" w:eastAsia="微软雅黑" w:hAnsi="微软雅黑" w:cs="Times New Roman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能</w:t>
                            </w:r>
                            <w:r w:rsidR="006E7E47">
                              <w:rPr>
                                <w:rFonts w:ascii="微软雅黑" w:eastAsia="微软雅黑" w:hAnsi="微软雅黑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迅速掌握项目</w:t>
                            </w:r>
                            <w:r w:rsidR="006E7E47">
                              <w:rPr>
                                <w:rFonts w:ascii="微软雅黑" w:eastAsia="微软雅黑" w:hAnsi="微软雅黑" w:cs="Times New Roman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新规范</w:t>
                            </w:r>
                            <w:r w:rsidR="00406E0E">
                              <w:rPr>
                                <w:rFonts w:ascii="微软雅黑" w:eastAsia="微软雅黑" w:hAnsi="微软雅黑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、行业新标准，</w:t>
                            </w:r>
                            <w:r w:rsidR="00406E0E">
                              <w:rPr>
                                <w:rFonts w:ascii="微软雅黑" w:eastAsia="微软雅黑" w:hAnsi="微软雅黑" w:cs="Times New Roman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关注</w:t>
                            </w:r>
                            <w:r w:rsidR="006E7E47">
                              <w:rPr>
                                <w:rFonts w:ascii="微软雅黑" w:eastAsia="微软雅黑" w:hAnsi="微软雅黑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行业趋势。</w:t>
                            </w:r>
                            <w:r w:rsidR="00650962">
                              <w:rPr>
                                <w:rFonts w:ascii="微软雅黑" w:eastAsia="微软雅黑" w:hAnsi="微软雅黑" w:cs="Times New Roman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喜欢挑战，能高压力的工作，力争用最短时间实现</w:t>
                            </w:r>
                            <w:r w:rsidR="00650962">
                              <w:rPr>
                                <w:rFonts w:ascii="微软雅黑" w:eastAsia="微软雅黑" w:hAnsi="微软雅黑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最完美的效果，</w:t>
                            </w:r>
                            <w:r w:rsidR="00650962">
                              <w:rPr>
                                <w:rFonts w:ascii="微软雅黑" w:eastAsia="微软雅黑" w:hAnsi="微软雅黑" w:cs="Times New Roman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妥</w:t>
                            </w:r>
                            <w:proofErr w:type="gramStart"/>
                            <w:r w:rsidR="00650962">
                              <w:rPr>
                                <w:rFonts w:ascii="微软雅黑" w:eastAsia="微软雅黑" w:hAnsi="微软雅黑" w:cs="Times New Roman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妥</w:t>
                            </w:r>
                            <w:proofErr w:type="gramEnd"/>
                            <w:r w:rsidR="00650962">
                              <w:rPr>
                                <w:rFonts w:ascii="微软雅黑" w:eastAsia="微软雅黑" w:hAnsi="微软雅黑" w:cs="Times New Roman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达标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8D5CD3" id="矩形 60" o:spid="_x0000_s1055" style="position:absolute;margin-left:127pt;margin-top:158.95pt;width:420.45pt;height:5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" filled="f" stroked="f">
                <v:textbox style="mso-fit-shape-to-text:t">
                  <w:txbxContent>
                    <w:p w14:paraId="4D3E8548" w14:textId="30DA579C" w:rsidR="00031033" w:rsidRDefault="00031033" w:rsidP="0003103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/>
                        <w:ind w:firstLine="318"/>
                        <w:textAlignment w:val="baseline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对</w:t>
                      </w:r>
                      <w:r w:rsidR="00802C40">
                        <w:rPr>
                          <w:rFonts w:ascii="微软雅黑" w:eastAsia="微软雅黑" w:hAnsi="微软雅黑" w:cs="Times New Roman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问题分析</w:t>
                      </w:r>
                      <w:r w:rsidR="00802C40">
                        <w:rPr>
                          <w:rFonts w:ascii="微软雅黑" w:eastAsia="微软雅黑" w:hAnsi="微软雅黑" w:cs="Times New Roman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思路缜密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，</w:t>
                      </w:r>
                      <w:r w:rsidR="00802C40">
                        <w:rPr>
                          <w:rFonts w:ascii="微软雅黑" w:eastAsia="微软雅黑" w:hAnsi="微软雅黑" w:cs="Times New Roman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善于</w:t>
                      </w:r>
                      <w:r w:rsidR="00802C40">
                        <w:rPr>
                          <w:rFonts w:ascii="微软雅黑" w:eastAsia="微软雅黑" w:hAnsi="微软雅黑" w:cs="Times New Roman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发现问题并解决问题。</w:t>
                      </w:r>
                      <w:r w:rsidR="00802C40">
                        <w:rPr>
                          <w:rFonts w:ascii="微软雅黑" w:eastAsia="微软雅黑" w:hAnsi="微软雅黑" w:cs="Times New Roman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人际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沟通</w:t>
                      </w:r>
                      <w:r w:rsidR="00802C40">
                        <w:rPr>
                          <w:rFonts w:ascii="微软雅黑" w:eastAsia="微软雅黑" w:hAnsi="微软雅黑" w:cs="Times New Roman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游刃有余，具有团队合作精神；学习能力强</w:t>
                      </w:r>
                      <w:r w:rsidR="00802C40">
                        <w:rPr>
                          <w:rFonts w:ascii="微软雅黑" w:eastAsia="微软雅黑" w:hAnsi="微软雅黑" w:cs="Times New Roman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，</w:t>
                      </w:r>
                      <w:r w:rsidR="006E7E47">
                        <w:rPr>
                          <w:rFonts w:ascii="微软雅黑" w:eastAsia="微软雅黑" w:hAnsi="微软雅黑" w:cs="Times New Roman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能</w:t>
                      </w:r>
                      <w:r w:rsidR="006E7E47">
                        <w:rPr>
                          <w:rFonts w:ascii="微软雅黑" w:eastAsia="微软雅黑" w:hAnsi="微软雅黑" w:cs="Times New Roman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迅速掌握项目</w:t>
                      </w:r>
                      <w:r w:rsidR="006E7E47">
                        <w:rPr>
                          <w:rFonts w:ascii="微软雅黑" w:eastAsia="微软雅黑" w:hAnsi="微软雅黑" w:cs="Times New Roman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新规范</w:t>
                      </w:r>
                      <w:r w:rsidR="00406E0E">
                        <w:rPr>
                          <w:rFonts w:ascii="微软雅黑" w:eastAsia="微软雅黑" w:hAnsi="微软雅黑" w:cs="Times New Roman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、行业新标准，</w:t>
                      </w:r>
                      <w:r w:rsidR="00406E0E">
                        <w:rPr>
                          <w:rFonts w:ascii="微软雅黑" w:eastAsia="微软雅黑" w:hAnsi="微软雅黑" w:cs="Times New Roman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关注</w:t>
                      </w:r>
                      <w:r w:rsidR="006E7E47">
                        <w:rPr>
                          <w:rFonts w:ascii="微软雅黑" w:eastAsia="微软雅黑" w:hAnsi="微软雅黑" w:cs="Times New Roman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行业趋势。</w:t>
                      </w:r>
                      <w:r w:rsidR="00650962">
                        <w:rPr>
                          <w:rFonts w:ascii="微软雅黑" w:eastAsia="微软雅黑" w:hAnsi="微软雅黑" w:cs="Times New Roman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喜欢挑战，能高压力的工作，力争用最短时间实现</w:t>
                      </w:r>
                      <w:r w:rsidR="00650962">
                        <w:rPr>
                          <w:rFonts w:ascii="微软雅黑" w:eastAsia="微软雅黑" w:hAnsi="微软雅黑" w:cs="Times New Roman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最完美的效果，</w:t>
                      </w:r>
                      <w:r w:rsidR="00650962">
                        <w:rPr>
                          <w:rFonts w:ascii="微软雅黑" w:eastAsia="微软雅黑" w:hAnsi="微软雅黑" w:cs="Times New Roman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妥</w:t>
                      </w:r>
                      <w:proofErr w:type="gramStart"/>
                      <w:r w:rsidR="00650962">
                        <w:rPr>
                          <w:rFonts w:ascii="微软雅黑" w:eastAsia="微软雅黑" w:hAnsi="微软雅黑" w:cs="Times New Roman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妥</w:t>
                      </w:r>
                      <w:proofErr w:type="gramEnd"/>
                      <w:r w:rsidR="00650962">
                        <w:rPr>
                          <w:rFonts w:ascii="微软雅黑" w:eastAsia="微软雅黑" w:hAnsi="微软雅黑" w:cs="Times New Roman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达标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 w:rsidR="00031033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FB5E265" wp14:editId="0A97F20F">
                <wp:simplePos x="0" y="0"/>
                <wp:positionH relativeFrom="column">
                  <wp:posOffset>446501</wp:posOffset>
                </wp:positionH>
                <wp:positionV relativeFrom="paragraph">
                  <wp:posOffset>401991</wp:posOffset>
                </wp:positionV>
                <wp:extent cx="1662430" cy="1341755"/>
                <wp:effectExtent l="0" t="0" r="13970" b="1079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2430" cy="1341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99ACFF2" w14:textId="77777777" w:rsidR="00031033" w:rsidRDefault="0003103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B082EC6" wp14:editId="469F8740">
                                  <wp:extent cx="1177290" cy="1177290"/>
                                  <wp:effectExtent l="0" t="0" r="3810" b="3810"/>
                                  <wp:docPr id="473" name="图片 4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2" name="1head-image (2)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7340" cy="1177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5E265" id="_x0000_s1056" type="#_x0000_t202" style="position:absolute;margin-left:35.15pt;margin-top:31.65pt;width:130.9pt;height:105.6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" filled="f" stroked="f">
                <v:textbox inset="0,0,0,0">
                  <w:txbxContent>
                    <w:p w14:paraId="299ACFF2" w14:textId="77777777" w:rsidR="00031033" w:rsidRDefault="00031033">
                      <w:r>
                        <w:rPr>
                          <w:noProof/>
                        </w:rPr>
                        <w:drawing>
                          <wp:inline distT="0" distB="0" distL="0" distR="0" wp14:anchorId="3B082EC6" wp14:editId="469F8740">
                            <wp:extent cx="1177290" cy="1177290"/>
                            <wp:effectExtent l="0" t="0" r="3810" b="3810"/>
                            <wp:docPr id="473" name="图片 4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2" name="1head-image (2)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7340" cy="1177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9BCF59" w14:textId="77777777" w:rsidR="007E072A" w:rsidRPr="007E072A" w:rsidRDefault="007E072A" w:rsidP="007E072A"/>
    <w:p w14:paraId="786E6DA8" w14:textId="2EBDE1AF" w:rsidR="007E072A" w:rsidRPr="007E072A" w:rsidRDefault="00781A95" w:rsidP="007E072A">
      <w:r w:rsidRPr="00031033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AAF8889" wp14:editId="022DE625">
                <wp:simplePos x="0" y="0"/>
                <wp:positionH relativeFrom="column">
                  <wp:posOffset>1837689</wp:posOffset>
                </wp:positionH>
                <wp:positionV relativeFrom="paragraph">
                  <wp:posOffset>230505</wp:posOffset>
                </wp:positionV>
                <wp:extent cx="2555153" cy="88900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5153" cy="8890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DEF500E" w14:textId="49433F1A" w:rsidR="00031033" w:rsidRPr="00031033" w:rsidRDefault="007B7D0E" w:rsidP="00031033">
                            <w:pPr>
                              <w:pStyle w:val="a7"/>
                              <w:spacing w:before="0" w:beforeAutospacing="0" w:after="0" w:afterAutospacing="0" w:line="288" w:lineRule="auto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FFFFFF" w:themeColor="background1"/>
                                <w:kern w:val="24"/>
                                <w:sz w:val="48"/>
                                <w:szCs w:val="48"/>
                              </w:rPr>
                              <w:t>张高俊</w:t>
                            </w:r>
                          </w:p>
                          <w:p w14:paraId="60DF2D55" w14:textId="4D7D9147" w:rsidR="00031033" w:rsidRPr="00031033" w:rsidRDefault="00781A95" w:rsidP="00031033">
                            <w:pPr>
                              <w:pStyle w:val="a7"/>
                              <w:spacing w:before="0" w:beforeAutospacing="0" w:after="0" w:afterAutospacing="0" w:line="320" w:lineRule="exact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2F2F2" w:themeColor="background1" w:themeShade="F2"/>
                                <w:kern w:val="24"/>
                                <w:sz w:val="28"/>
                                <w:szCs w:val="28"/>
                              </w:rPr>
                              <w:t>求职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F2F2F2" w:themeColor="background1" w:themeShade="F2"/>
                                <w:kern w:val="24"/>
                                <w:sz w:val="28"/>
                                <w:szCs w:val="28"/>
                              </w:rPr>
                              <w:t>意向：web前端工程师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AF8889" id="文本框 12" o:spid="_x0000_s1057" type="#_x0000_t202" style="position:absolute;margin-left:144.7pt;margin-top:18.15pt;width:201.2pt;height:70pt;z-index: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" filled="f" stroked="f">
                <v:textbox style="mso-fit-shape-to-text:t">
                  <w:txbxContent>
                    <w:p w14:paraId="7DEF500E" w14:textId="49433F1A" w:rsidR="00031033" w:rsidRPr="00031033" w:rsidRDefault="007B7D0E" w:rsidP="00031033">
                      <w:pPr>
                        <w:pStyle w:val="a7"/>
                        <w:spacing w:before="0" w:beforeAutospacing="0" w:after="0" w:afterAutospacing="0" w:line="288" w:lineRule="auto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FFFFFF" w:themeColor="background1"/>
                          <w:kern w:val="24"/>
                          <w:sz w:val="48"/>
                          <w:szCs w:val="48"/>
                        </w:rPr>
                        <w:t>张高俊</w:t>
                      </w:r>
                    </w:p>
                    <w:p w14:paraId="60DF2D55" w14:textId="4D7D9147" w:rsidR="00031033" w:rsidRPr="00031033" w:rsidRDefault="00781A95" w:rsidP="00031033">
                      <w:pPr>
                        <w:pStyle w:val="a7"/>
                        <w:spacing w:before="0" w:beforeAutospacing="0" w:after="0" w:afterAutospacing="0" w:line="320" w:lineRule="exact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2F2F2" w:themeColor="background1" w:themeShade="F2"/>
                          <w:kern w:val="24"/>
                          <w:sz w:val="28"/>
                          <w:szCs w:val="28"/>
                        </w:rPr>
                        <w:t>求职</w:t>
                      </w:r>
                      <w:r>
                        <w:rPr>
                          <w:rFonts w:ascii="微软雅黑" w:eastAsia="微软雅黑" w:hAnsi="微软雅黑" w:cstheme="minorBidi"/>
                          <w:color w:val="F2F2F2" w:themeColor="background1" w:themeShade="F2"/>
                          <w:kern w:val="24"/>
                          <w:sz w:val="28"/>
                          <w:szCs w:val="28"/>
                        </w:rPr>
                        <w:t>意向：web前端工程师</w:t>
                      </w:r>
                    </w:p>
                  </w:txbxContent>
                </v:textbox>
              </v:shape>
            </w:pict>
          </mc:Fallback>
        </mc:AlternateContent>
      </w:r>
    </w:p>
    <w:p w14:paraId="3F71CE8D" w14:textId="77777777" w:rsidR="007E072A" w:rsidRPr="007E072A" w:rsidRDefault="007E072A" w:rsidP="007E072A"/>
    <w:p w14:paraId="0C0DCF44" w14:textId="77777777" w:rsidR="007E072A" w:rsidRPr="007E072A" w:rsidRDefault="007E072A" w:rsidP="007E072A"/>
    <w:p w14:paraId="08D52798" w14:textId="77777777" w:rsidR="007E072A" w:rsidRPr="007E072A" w:rsidRDefault="007E072A" w:rsidP="007E072A"/>
    <w:p w14:paraId="745C950F" w14:textId="77777777" w:rsidR="007E072A" w:rsidRPr="007E072A" w:rsidRDefault="00C236CE" w:rsidP="007E07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04FACC80" wp14:editId="35E2D1DD">
                <wp:simplePos x="0" y="0"/>
                <wp:positionH relativeFrom="column">
                  <wp:posOffset>328815</wp:posOffset>
                </wp:positionH>
                <wp:positionV relativeFrom="paragraph">
                  <wp:posOffset>211554</wp:posOffset>
                </wp:positionV>
                <wp:extent cx="1778000" cy="272415"/>
                <wp:effectExtent l="0" t="0" r="0" b="0"/>
                <wp:wrapSquare wrapText="bothSides"/>
                <wp:docPr id="45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72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279B883E" w14:textId="3810AAD3" w:rsidR="00C236CE" w:rsidRPr="00E05BB3" w:rsidRDefault="00C236CE" w:rsidP="00C236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ACC80" id="_x0000_s1058" type="#_x0000_t202" style="position:absolute;margin-left:25.9pt;margin-top:16.65pt;width:140pt;height:21.4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" filled="f" stroked="f">
                <v:textbox>
                  <w:txbxContent>
                    <w:p w14:paraId="279B883E" w14:textId="3810AAD3" w:rsidR="00C236CE" w:rsidRPr="00E05BB3" w:rsidRDefault="00C236CE" w:rsidP="00C236CE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CF4C0C" w14:textId="77777777" w:rsidR="007E072A" w:rsidRPr="007E072A" w:rsidRDefault="007E072A" w:rsidP="007E072A"/>
    <w:p w14:paraId="11A53BE8" w14:textId="77777777" w:rsidR="007E072A" w:rsidRPr="007E072A" w:rsidRDefault="007E072A" w:rsidP="007E072A"/>
    <w:p w14:paraId="0AF7FB11" w14:textId="77777777" w:rsidR="007E072A" w:rsidRPr="007E072A" w:rsidRDefault="007E072A" w:rsidP="007E072A"/>
    <w:p w14:paraId="66676F19" w14:textId="77777777" w:rsidR="007E072A" w:rsidRPr="007E072A" w:rsidRDefault="007E072A" w:rsidP="007E072A"/>
    <w:p w14:paraId="291E0D91" w14:textId="035CCF74" w:rsidR="007E072A" w:rsidRPr="007E072A" w:rsidRDefault="00511ABA" w:rsidP="007E072A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6133F3C" wp14:editId="598DEB2A">
                <wp:simplePos x="0" y="0"/>
                <wp:positionH relativeFrom="column">
                  <wp:posOffset>542290</wp:posOffset>
                </wp:positionH>
                <wp:positionV relativeFrom="paragraph">
                  <wp:posOffset>167640</wp:posOffset>
                </wp:positionV>
                <wp:extent cx="3916046" cy="2124187"/>
                <wp:effectExtent l="0" t="0" r="8255" b="0"/>
                <wp:wrapNone/>
                <wp:docPr id="245" name="组合 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16046" cy="2124187"/>
                          <a:chOff x="0" y="0"/>
                          <a:chExt cx="3916047" cy="2124189"/>
                        </a:xfrm>
                      </wpg:grpSpPr>
                      <wpg:grpSp>
                        <wpg:cNvPr id="244" name="组合 244"/>
                        <wpg:cNvGrpSpPr/>
                        <wpg:grpSpPr>
                          <a:xfrm>
                            <a:off x="0" y="0"/>
                            <a:ext cx="3916047" cy="2124189"/>
                            <a:chOff x="0" y="0"/>
                            <a:chExt cx="3916047" cy="2124189"/>
                          </a:xfrm>
                        </wpg:grpSpPr>
                        <wpg:grpSp>
                          <wpg:cNvPr id="152" name="组合 152"/>
                          <wpg:cNvGrpSpPr/>
                          <wpg:grpSpPr>
                            <a:xfrm>
                              <a:off x="0" y="0"/>
                              <a:ext cx="1085433" cy="396240"/>
                              <a:chOff x="0" y="0"/>
                              <a:chExt cx="1085433" cy="396240"/>
                            </a:xfrm>
                          </wpg:grpSpPr>
                          <wpg:grpSp>
                            <wpg:cNvPr id="17" name="组合 27"/>
                            <wpg:cNvGrpSpPr/>
                            <wpg:grpSpPr>
                              <a:xfrm>
                                <a:off x="0" y="95455"/>
                                <a:ext cx="327026" cy="254006"/>
                                <a:chOff x="88201" y="3631338"/>
                                <a:chExt cx="698500" cy="542966"/>
                              </a:xfr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wpg:grpSpPr>
                            <wps:wsp>
                              <wps:cNvPr id="18" name="Freeform 5"/>
                              <wps:cNvSpPr>
                                <a:spLocks/>
                              </wps:cNvSpPr>
                              <wps:spPr bwMode="auto">
                                <a:xfrm>
                                  <a:off x="88201" y="3631338"/>
                                  <a:ext cx="698500" cy="463550"/>
                                </a:xfrm>
                                <a:custGeom>
                                  <a:avLst/>
                                  <a:gdLst>
                                    <a:gd name="T0" fmla="*/ 82 w 293"/>
                                    <a:gd name="T1" fmla="*/ 7 h 194"/>
                                    <a:gd name="T2" fmla="*/ 101 w 293"/>
                                    <a:gd name="T3" fmla="*/ 2 h 194"/>
                                    <a:gd name="T4" fmla="*/ 282 w 293"/>
                                    <a:gd name="T5" fmla="*/ 2 h 194"/>
                                    <a:gd name="T6" fmla="*/ 289 w 293"/>
                                    <a:gd name="T7" fmla="*/ 14 h 194"/>
                                    <a:gd name="T8" fmla="*/ 230 w 293"/>
                                    <a:gd name="T9" fmla="*/ 110 h 194"/>
                                    <a:gd name="T10" fmla="*/ 223 w 293"/>
                                    <a:gd name="T11" fmla="*/ 119 h 194"/>
                                    <a:gd name="T12" fmla="*/ 208 w 293"/>
                                    <a:gd name="T13" fmla="*/ 120 h 194"/>
                                    <a:gd name="T14" fmla="*/ 27 w 293"/>
                                    <a:gd name="T15" fmla="*/ 120 h 194"/>
                                    <a:gd name="T16" fmla="*/ 27 w 293"/>
                                    <a:gd name="T17" fmla="*/ 178 h 194"/>
                                    <a:gd name="T18" fmla="*/ 112 w 293"/>
                                    <a:gd name="T19" fmla="*/ 177 h 194"/>
                                    <a:gd name="T20" fmla="*/ 112 w 293"/>
                                    <a:gd name="T21" fmla="*/ 193 h 194"/>
                                    <a:gd name="T22" fmla="*/ 30 w 293"/>
                                    <a:gd name="T23" fmla="*/ 193 h 194"/>
                                    <a:gd name="T24" fmla="*/ 17 w 293"/>
                                    <a:gd name="T25" fmla="*/ 189 h 194"/>
                                    <a:gd name="T26" fmla="*/ 17 w 293"/>
                                    <a:gd name="T27" fmla="*/ 108 h 194"/>
                                    <a:gd name="T28" fmla="*/ 82 w 293"/>
                                    <a:gd name="T29" fmla="*/ 7 h 19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293" h="194">
                                      <a:moveTo>
                                        <a:pt x="82" y="7"/>
                                      </a:moveTo>
                                      <a:cubicBezTo>
                                        <a:pt x="85" y="0"/>
                                        <a:pt x="94" y="2"/>
                                        <a:pt x="101" y="2"/>
                                      </a:cubicBezTo>
                                      <a:cubicBezTo>
                                        <a:pt x="161" y="2"/>
                                        <a:pt x="221" y="2"/>
                                        <a:pt x="282" y="2"/>
                                      </a:cubicBezTo>
                                      <a:cubicBezTo>
                                        <a:pt x="288" y="1"/>
                                        <a:pt x="293" y="9"/>
                                        <a:pt x="289" y="14"/>
                                      </a:cubicBezTo>
                                      <a:cubicBezTo>
                                        <a:pt x="270" y="46"/>
                                        <a:pt x="250" y="78"/>
                                        <a:pt x="230" y="110"/>
                                      </a:cubicBezTo>
                                      <a:cubicBezTo>
                                        <a:pt x="228" y="113"/>
                                        <a:pt x="226" y="117"/>
                                        <a:pt x="223" y="119"/>
                                      </a:cubicBezTo>
                                      <a:cubicBezTo>
                                        <a:pt x="218" y="121"/>
                                        <a:pt x="213" y="120"/>
                                        <a:pt x="208" y="120"/>
                                      </a:cubicBezTo>
                                      <a:cubicBezTo>
                                        <a:pt x="148" y="120"/>
                                        <a:pt x="87" y="120"/>
                                        <a:pt x="27" y="120"/>
                                      </a:cubicBezTo>
                                      <a:cubicBezTo>
                                        <a:pt x="17" y="138"/>
                                        <a:pt x="18" y="160"/>
                                        <a:pt x="27" y="178"/>
                                      </a:cubicBezTo>
                                      <a:cubicBezTo>
                                        <a:pt x="56" y="177"/>
                                        <a:pt x="84" y="178"/>
                                        <a:pt x="112" y="177"/>
                                      </a:cubicBezTo>
                                      <a:cubicBezTo>
                                        <a:pt x="112" y="182"/>
                                        <a:pt x="112" y="188"/>
                                        <a:pt x="112" y="193"/>
                                      </a:cubicBezTo>
                                      <a:cubicBezTo>
                                        <a:pt x="85" y="193"/>
                                        <a:pt x="58" y="193"/>
                                        <a:pt x="30" y="193"/>
                                      </a:cubicBezTo>
                                      <a:cubicBezTo>
                                        <a:pt x="26" y="193"/>
                                        <a:pt x="20" y="194"/>
                                        <a:pt x="17" y="189"/>
                                      </a:cubicBezTo>
                                      <a:cubicBezTo>
                                        <a:pt x="0" y="165"/>
                                        <a:pt x="0" y="132"/>
                                        <a:pt x="17" y="108"/>
                                      </a:cubicBezTo>
                                      <a:cubicBezTo>
                                        <a:pt x="39" y="75"/>
                                        <a:pt x="60" y="41"/>
                                        <a:pt x="8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blipFill>
                                  <a:blip r:embed="rId16"/>
                                  <a:tile tx="0" ty="0" sx="100000" sy="100000" flip="none" algn="tl"/>
                                </a:blip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6226" y="3986979"/>
                                  <a:ext cx="130175" cy="187325"/>
                                </a:xfrm>
                                <a:custGeom>
                                  <a:avLst/>
                                  <a:gdLst>
                                    <a:gd name="T0" fmla="*/ 10 w 55"/>
                                    <a:gd name="T1" fmla="*/ 0 h 78"/>
                                    <a:gd name="T2" fmla="*/ 55 w 55"/>
                                    <a:gd name="T3" fmla="*/ 0 h 78"/>
                                    <a:gd name="T4" fmla="*/ 50 w 55"/>
                                    <a:gd name="T5" fmla="*/ 13 h 78"/>
                                    <a:gd name="T6" fmla="*/ 50 w 55"/>
                                    <a:gd name="T7" fmla="*/ 66 h 78"/>
                                    <a:gd name="T8" fmla="*/ 46 w 55"/>
                                    <a:gd name="T9" fmla="*/ 75 h 78"/>
                                    <a:gd name="T10" fmla="*/ 27 w 55"/>
                                    <a:gd name="T11" fmla="*/ 65 h 78"/>
                                    <a:gd name="T12" fmla="*/ 4 w 55"/>
                                    <a:gd name="T13" fmla="*/ 71 h 78"/>
                                    <a:gd name="T14" fmla="*/ 4 w 55"/>
                                    <a:gd name="T15" fmla="*/ 35 h 78"/>
                                    <a:gd name="T16" fmla="*/ 10 w 55"/>
                                    <a:gd name="T17" fmla="*/ 0 h 7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55" h="78">
                                      <a:moveTo>
                                        <a:pt x="10" y="0"/>
                                      </a:moveTo>
                                      <a:cubicBezTo>
                                        <a:pt x="25" y="0"/>
                                        <a:pt x="40" y="1"/>
                                        <a:pt x="55" y="0"/>
                                      </a:cubicBezTo>
                                      <a:cubicBezTo>
                                        <a:pt x="53" y="4"/>
                                        <a:pt x="50" y="8"/>
                                        <a:pt x="50" y="13"/>
                                      </a:cubicBezTo>
                                      <a:cubicBezTo>
                                        <a:pt x="50" y="30"/>
                                        <a:pt x="50" y="49"/>
                                        <a:pt x="50" y="66"/>
                                      </a:cubicBezTo>
                                      <a:cubicBezTo>
                                        <a:pt x="51" y="70"/>
                                        <a:pt x="48" y="72"/>
                                        <a:pt x="46" y="75"/>
                                      </a:cubicBezTo>
                                      <a:cubicBezTo>
                                        <a:pt x="40" y="72"/>
                                        <a:pt x="33" y="69"/>
                                        <a:pt x="27" y="65"/>
                                      </a:cubicBezTo>
                                      <a:cubicBezTo>
                                        <a:pt x="20" y="67"/>
                                        <a:pt x="11" y="78"/>
                                        <a:pt x="4" y="71"/>
                                      </a:cubicBezTo>
                                      <a:cubicBezTo>
                                        <a:pt x="2" y="59"/>
                                        <a:pt x="4" y="47"/>
                                        <a:pt x="4" y="35"/>
                                      </a:cubicBezTo>
                                      <a:cubicBezTo>
                                        <a:pt x="4" y="23"/>
                                        <a:pt x="0" y="9"/>
                                        <a:pt x="1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5926" y="4053654"/>
                                  <a:ext cx="122238" cy="41275"/>
                                </a:xfrm>
                                <a:custGeom>
                                  <a:avLst/>
                                  <a:gdLst>
                                    <a:gd name="T0" fmla="*/ 0 w 51"/>
                                    <a:gd name="T1" fmla="*/ 2 h 17"/>
                                    <a:gd name="T2" fmla="*/ 45 w 51"/>
                                    <a:gd name="T3" fmla="*/ 2 h 17"/>
                                    <a:gd name="T4" fmla="*/ 43 w 51"/>
                                    <a:gd name="T5" fmla="*/ 16 h 17"/>
                                    <a:gd name="T6" fmla="*/ 0 w 51"/>
                                    <a:gd name="T7" fmla="*/ 17 h 17"/>
                                    <a:gd name="T8" fmla="*/ 0 w 51"/>
                                    <a:gd name="T9" fmla="*/ 2 h 1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51" h="17">
                                      <a:moveTo>
                                        <a:pt x="0" y="2"/>
                                      </a:moveTo>
                                      <a:cubicBezTo>
                                        <a:pt x="15" y="2"/>
                                        <a:pt x="30" y="0"/>
                                        <a:pt x="45" y="2"/>
                                      </a:cubicBezTo>
                                      <a:cubicBezTo>
                                        <a:pt x="51" y="5"/>
                                        <a:pt x="50" y="16"/>
                                        <a:pt x="43" y="16"/>
                                      </a:cubicBezTo>
                                      <a:cubicBezTo>
                                        <a:pt x="29" y="17"/>
                                        <a:pt x="15" y="17"/>
                                        <a:pt x="0" y="17"/>
                                      </a:cubicBezTo>
                                      <a:cubicBezTo>
                                        <a:pt x="0" y="12"/>
                                        <a:pt x="0" y="7"/>
                                        <a:pt x="0" y="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s:wsp>
                            <wps:cNvPr id="29" name="Rectangle 5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3598" y="0"/>
                                <a:ext cx="711835" cy="39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D53EDED" w14:textId="77777777" w:rsidR="00031033" w:rsidRDefault="00031033" w:rsidP="00031033">
                                  <w:pPr>
                                    <w:pStyle w:val="a7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微软雅黑" w:eastAsia="微软雅黑" w:hAnsi="微软雅黑" w:cstheme="minorBidi" w:hint="eastAsia"/>
                                      <w:color w:val="767171" w:themeColor="background2" w:themeShade="80"/>
                                      <w:kern w:val="24"/>
                                      <w:sz w:val="28"/>
                                      <w:szCs w:val="28"/>
                                    </w:rPr>
                                    <w:t>教育经历</w:t>
                                  </w:r>
                                </w:p>
                              </w:txbxContent>
                            </wps:txbx>
                            <wps:bodyPr vert="horz" wrap="none" lIns="0" tIns="0" rIns="0" bIns="0" numCol="1" anchor="t" anchorCtr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grpSp>
                        <wpg:grpSp>
                          <wpg:cNvPr id="21" name="组合 42"/>
                          <wpg:cNvGrpSpPr/>
                          <wpg:grpSpPr>
                            <a:xfrm>
                              <a:off x="66675" y="428625"/>
                              <a:ext cx="3793490" cy="748030"/>
                              <a:chOff x="162351" y="4065373"/>
                              <a:chExt cx="3793850" cy="748430"/>
                            </a:xfrm>
                          </wpg:grpSpPr>
                          <wps:wsp>
                            <wps:cNvPr id="22" name="直接连接符 22"/>
                            <wps:cNvCnPr/>
                            <wps:spPr>
                              <a:xfrm>
                                <a:off x="228471" y="4316879"/>
                                <a:ext cx="37206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矩形 33"/>
                            <wps:cNvSpPr/>
                            <wps:spPr>
                              <a:xfrm>
                                <a:off x="3069735" y="4175107"/>
                                <a:ext cx="879396" cy="143359"/>
                              </a:xfrm>
                              <a:custGeom>
                                <a:avLst/>
                                <a:gdLst>
                                  <a:gd name="connsiteX0" fmla="*/ 0 w 704410"/>
                                  <a:gd name="connsiteY0" fmla="*/ 0 h 177800"/>
                                  <a:gd name="connsiteX1" fmla="*/ 704410 w 704410"/>
                                  <a:gd name="connsiteY1" fmla="*/ 0 h 177800"/>
                                  <a:gd name="connsiteX2" fmla="*/ 704410 w 704410"/>
                                  <a:gd name="connsiteY2" fmla="*/ 177800 h 177800"/>
                                  <a:gd name="connsiteX3" fmla="*/ 0 w 704410"/>
                                  <a:gd name="connsiteY3" fmla="*/ 177800 h 177800"/>
                                  <a:gd name="connsiteX4" fmla="*/ 0 w 704410"/>
                                  <a:gd name="connsiteY4" fmla="*/ 0 h 177800"/>
                                  <a:gd name="connsiteX0" fmla="*/ 193675 w 704410"/>
                                  <a:gd name="connsiteY0" fmla="*/ 0 h 177800"/>
                                  <a:gd name="connsiteX1" fmla="*/ 704410 w 704410"/>
                                  <a:gd name="connsiteY1" fmla="*/ 0 h 177800"/>
                                  <a:gd name="connsiteX2" fmla="*/ 704410 w 704410"/>
                                  <a:gd name="connsiteY2" fmla="*/ 177800 h 177800"/>
                                  <a:gd name="connsiteX3" fmla="*/ 0 w 704410"/>
                                  <a:gd name="connsiteY3" fmla="*/ 177800 h 177800"/>
                                  <a:gd name="connsiteX4" fmla="*/ 193675 w 704410"/>
                                  <a:gd name="connsiteY4" fmla="*/ 0 h 177800"/>
                                  <a:gd name="connsiteX0" fmla="*/ 138939 w 649674"/>
                                  <a:gd name="connsiteY0" fmla="*/ 0 h 177800"/>
                                  <a:gd name="connsiteX1" fmla="*/ 649674 w 649674"/>
                                  <a:gd name="connsiteY1" fmla="*/ 0 h 177800"/>
                                  <a:gd name="connsiteX2" fmla="*/ 649674 w 649674"/>
                                  <a:gd name="connsiteY2" fmla="*/ 177800 h 177800"/>
                                  <a:gd name="connsiteX3" fmla="*/ 0 w 649674"/>
                                  <a:gd name="connsiteY3" fmla="*/ 174625 h 177800"/>
                                  <a:gd name="connsiteX4" fmla="*/ 138939 w 649674"/>
                                  <a:gd name="connsiteY4" fmla="*/ 0 h 177800"/>
                                  <a:gd name="connsiteX0" fmla="*/ 116132 w 649674"/>
                                  <a:gd name="connsiteY0" fmla="*/ 0 h 177800"/>
                                  <a:gd name="connsiteX1" fmla="*/ 649674 w 649674"/>
                                  <a:gd name="connsiteY1" fmla="*/ 0 h 177800"/>
                                  <a:gd name="connsiteX2" fmla="*/ 649674 w 649674"/>
                                  <a:gd name="connsiteY2" fmla="*/ 177800 h 177800"/>
                                  <a:gd name="connsiteX3" fmla="*/ 0 w 649674"/>
                                  <a:gd name="connsiteY3" fmla="*/ 174625 h 177800"/>
                                  <a:gd name="connsiteX4" fmla="*/ 116132 w 649674"/>
                                  <a:gd name="connsiteY4" fmla="*/ 0 h 177800"/>
                                  <a:gd name="connsiteX0" fmla="*/ 116132 w 649674"/>
                                  <a:gd name="connsiteY0" fmla="*/ 0 h 179387"/>
                                  <a:gd name="connsiteX1" fmla="*/ 649674 w 649674"/>
                                  <a:gd name="connsiteY1" fmla="*/ 0 h 179387"/>
                                  <a:gd name="connsiteX2" fmla="*/ 649674 w 649674"/>
                                  <a:gd name="connsiteY2" fmla="*/ 177800 h 179387"/>
                                  <a:gd name="connsiteX3" fmla="*/ 0 w 649674"/>
                                  <a:gd name="connsiteY3" fmla="*/ 179387 h 179387"/>
                                  <a:gd name="connsiteX4" fmla="*/ 116132 w 649674"/>
                                  <a:gd name="connsiteY4" fmla="*/ 0 h 17938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649674" h="179387">
                                    <a:moveTo>
                                      <a:pt x="116132" y="0"/>
                                    </a:moveTo>
                                    <a:lnTo>
                                      <a:pt x="649674" y="0"/>
                                    </a:lnTo>
                                    <a:lnTo>
                                      <a:pt x="649674" y="177800"/>
                                    </a:lnTo>
                                    <a:lnTo>
                                      <a:pt x="0" y="179387"/>
                                    </a:lnTo>
                                    <a:lnTo>
                                      <a:pt x="11613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4" name="矩形 24"/>
                            <wps:cNvSpPr/>
                            <wps:spPr>
                              <a:xfrm>
                                <a:off x="3192265" y="4104267"/>
                                <a:ext cx="763936" cy="28971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7E07B52D" w14:textId="28CA9802" w:rsidR="00031033" w:rsidRDefault="006D1FAA" w:rsidP="00031033">
                                  <w:pPr>
                                    <w:pStyle w:val="a7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微软雅黑" w:eastAsia="微软雅黑" w:hAnsi="微软雅黑" w:cstheme="minorBidi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</w:rPr>
                                    <w:t>2014</w:t>
                                  </w:r>
                                  <w:r>
                                    <w:rPr>
                                      <w:rFonts w:ascii="微软雅黑" w:eastAsia="微软雅黑" w:hAnsi="微软雅黑" w:cstheme="minorBidi" w:hint="eastAsia"/>
                                      <w:color w:val="FFFFFF" w:themeColor="background1"/>
                                      <w:kern w:val="24"/>
                                      <w:sz w:val="16"/>
                                      <w:szCs w:val="16"/>
                                    </w:rPr>
                                    <w:t xml:space="preserve"> - 2016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  <wps:wsp>
                            <wps:cNvPr id="25" name="矩形 25"/>
                            <wps:cNvSpPr/>
                            <wps:spPr>
                              <a:xfrm>
                                <a:off x="162351" y="4065373"/>
                                <a:ext cx="1946354" cy="289712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115ADCF0" w14:textId="551DBFE7" w:rsidR="00031033" w:rsidRDefault="006D1FAA" w:rsidP="00031033">
                                  <w:pPr>
                                    <w:pStyle w:val="a7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171717" w:themeColor="background2" w:themeShade="1A"/>
                                      <w:kern w:val="24"/>
                                      <w:sz w:val="18"/>
                                      <w:szCs w:val="18"/>
                                    </w:rPr>
                                    <w:t>计算机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171717" w:themeColor="background2" w:themeShade="1A"/>
                                      <w:kern w:val="24"/>
                                      <w:sz w:val="18"/>
                                      <w:szCs w:val="18"/>
                                    </w:rPr>
                                    <w:t>科学与技术</w:t>
                                  </w:r>
                                  <w:r w:rsidR="00031033">
                                    <w:rPr>
                                      <w:rFonts w:ascii="微软雅黑" w:eastAsia="微软雅黑" w:hAnsi="微软雅黑" w:cs="微软雅黑" w:hint="eastAsia"/>
                                      <w:color w:val="171717" w:themeColor="background2" w:themeShade="1A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031033">
                                    <w:rPr>
                                      <w:rFonts w:ascii="微软雅黑" w:eastAsia="微软雅黑" w:hAnsi="微软雅黑" w:cstheme="minorBidi" w:hint="eastAsia"/>
                                      <w:color w:val="3B3838" w:themeColor="background2" w:themeShade="4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rFonts w:ascii="微软雅黑" w:eastAsia="微软雅黑" w:hAnsi="微软雅黑" w:cstheme="minorBidi" w:hint="eastAsia"/>
                                      <w:color w:val="767171" w:themeColor="background2" w:themeShade="80"/>
                                      <w:kern w:val="24"/>
                                      <w:sz w:val="18"/>
                                      <w:szCs w:val="18"/>
                                    </w:rPr>
                                    <w:t>电子科技</w:t>
                                  </w:r>
                                  <w:r w:rsidR="00031033">
                                    <w:rPr>
                                      <w:rFonts w:ascii="微软雅黑" w:eastAsia="微软雅黑" w:hAnsi="微软雅黑" w:cstheme="minorBidi" w:hint="eastAsia"/>
                                      <w:color w:val="767171" w:themeColor="background2" w:themeShade="80"/>
                                      <w:kern w:val="24"/>
                                      <w:sz w:val="18"/>
                                      <w:szCs w:val="18"/>
                                    </w:rPr>
                                    <w:t>大学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  <wps:wsp>
                            <wps:cNvPr id="26" name="矩形 26"/>
                            <wps:cNvSpPr/>
                            <wps:spPr>
                              <a:xfrm>
                                <a:off x="162351" y="4325865"/>
                                <a:ext cx="3778403" cy="487938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0F4B587E" w14:textId="24C05636" w:rsidR="00031033" w:rsidRDefault="00C56C1F" w:rsidP="00127E6E">
                                  <w:pPr>
                                    <w:pStyle w:val="a7"/>
                                    <w:spacing w:before="0" w:beforeAutospacing="0" w:after="0" w:afterAutospacing="0"/>
                                    <w:ind w:firstLine="346"/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培养掌握C/C++等计算机信息技术及web前端的理论及</w:t>
                                  </w:r>
                                  <w:r w:rsidR="00031033">
                                    <w:rPr>
                                      <w:rFonts w:ascii="微软雅黑" w:eastAsia="微软雅黑" w:hAnsi="微软雅黑" w:cs="微软雅黑" w:hint="eastAsia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知识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技术</w:t>
                                  </w:r>
                                  <w:r w:rsidR="00031033">
                                    <w:rPr>
                                      <w:rFonts w:ascii="微软雅黑" w:eastAsia="微软雅黑" w:hAnsi="微软雅黑" w:cs="微软雅黑" w:hint="eastAsia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，具有利用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相关技术实现全</w:t>
                                  </w:r>
                                  <w:proofErr w:type="gramStart"/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栈</w:t>
                                  </w:r>
                                  <w:proofErr w:type="gramEnd"/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的能力和利用计算机信息技术理论优化网站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数据</w:t>
                                  </w:r>
                                  <w:r w:rsidR="00031033">
                                    <w:rPr>
                                      <w:rFonts w:ascii="微软雅黑" w:eastAsia="微软雅黑" w:hAnsi="微软雅黑" w:cs="微软雅黑" w:hint="eastAsia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。</w:t>
                                  </w:r>
                                </w:p>
                              </w:txbxContent>
                            </wps:txbx>
                            <wps:bodyPr>
                              <a:spAutoFit/>
                            </wps:bodyPr>
                          </wps:wsp>
                        </wpg:grpSp>
                        <wpg:grpSp>
                          <wpg:cNvPr id="107" name="组 107"/>
                          <wpg:cNvGrpSpPr/>
                          <wpg:grpSpPr>
                            <a:xfrm>
                              <a:off x="47625" y="1209675"/>
                              <a:ext cx="3868422" cy="914514"/>
                              <a:chOff x="-19052" y="0"/>
                              <a:chExt cx="3868872" cy="914523"/>
                            </a:xfrm>
                          </wpg:grpSpPr>
                          <wpg:grpSp>
                            <wpg:cNvPr id="95" name="组 95"/>
                            <wpg:cNvGrpSpPr/>
                            <wpg:grpSpPr>
                              <a:xfrm>
                                <a:off x="78974" y="51436"/>
                                <a:ext cx="3770846" cy="289563"/>
                                <a:chOff x="9526" y="28287"/>
                                <a:chExt cx="3770846" cy="289563"/>
                              </a:xfrm>
                            </wpg:grpSpPr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9526" y="219919"/>
                                  <a:ext cx="372046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3"/>
                                </a:lnRef>
                                <a:fillRef idx="0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矩形 34"/>
                              <wps:cNvSpPr/>
                              <wps:spPr>
                                <a:xfrm>
                                  <a:off x="2908415" y="28287"/>
                                  <a:ext cx="871957" cy="289563"/>
                                </a:xfrm>
                                <a:prstGeom prst="rect">
                                  <a:avLst/>
                                </a:prstGeom>
                              </wps:spPr>
                              <wps:txbx>
                                <w:txbxContent>
                                  <w:p w14:paraId="649C51F8" w14:textId="3C91C560" w:rsidR="00031033" w:rsidRDefault="007710C4" w:rsidP="00031033">
                                    <w:pPr>
                                      <w:pStyle w:val="a7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="微软雅黑" w:eastAsia="微软雅黑" w:hAnsi="微软雅黑" w:cstheme="minorBidi"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2016.</w:t>
                                    </w:r>
                                    <w:r w:rsidR="0044314F">
                                      <w:rPr>
                                        <w:rFonts w:ascii="微软雅黑" w:eastAsia="微软雅黑" w:hAnsi="微软雅黑" w:cstheme="minorBidi"/>
                                        <w:color w:val="FFFFFF" w:themeColor="background1"/>
                                        <w:kern w:val="24"/>
                                        <w:sz w:val="16"/>
                                        <w:szCs w:val="16"/>
                                      </w:rPr>
                                      <w:t>3-2016.7</w:t>
                                    </w:r>
                                  </w:p>
                                </w:txbxContent>
                              </wps:txbx>
                              <wps:bodyPr wrap="none">
                                <a:spAutoFit/>
                              </wps:bodyPr>
                            </wps:wsp>
                          </wpg:grpSp>
                          <wps:wsp>
                            <wps:cNvPr id="35" name="矩形 35"/>
                            <wps:cNvSpPr/>
                            <wps:spPr>
                              <a:xfrm>
                                <a:off x="0" y="0"/>
                                <a:ext cx="1772285" cy="28956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3F02CABD" w14:textId="5A5294F3" w:rsidR="00031033" w:rsidRDefault="006D1FAA" w:rsidP="00031033">
                                  <w:pPr>
                                    <w:pStyle w:val="a7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171717" w:themeColor="background2" w:themeShade="1A"/>
                                      <w:kern w:val="24"/>
                                      <w:sz w:val="18"/>
                                      <w:szCs w:val="18"/>
                                    </w:rPr>
                                    <w:t>W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171717" w:themeColor="background2" w:themeShade="1A"/>
                                      <w:kern w:val="24"/>
                                      <w:sz w:val="18"/>
                                      <w:szCs w:val="18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171717" w:themeColor="background2" w:themeShade="1A"/>
                                      <w:kern w:val="24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171717" w:themeColor="background2" w:themeShade="1A"/>
                                      <w:kern w:val="24"/>
                                      <w:sz w:val="18"/>
                                      <w:szCs w:val="18"/>
                                    </w:rPr>
                                    <w:t>前端</w:t>
                                  </w:r>
                                  <w:r w:rsidR="00031033">
                                    <w:rPr>
                                      <w:rFonts w:ascii="微软雅黑" w:eastAsia="微软雅黑" w:hAnsi="微软雅黑" w:cs="微软雅黑" w:hint="eastAsia"/>
                                      <w:color w:val="171717" w:themeColor="background2" w:themeShade="1A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031033">
                                    <w:rPr>
                                      <w:rFonts w:ascii="微软雅黑" w:eastAsia="微软雅黑" w:hAnsi="微软雅黑" w:cstheme="minorBidi" w:hint="eastAsia"/>
                                      <w:color w:val="3B3838" w:themeColor="background2" w:themeShade="4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/ </w:t>
                                  </w:r>
                                  <w:r>
                                    <w:rPr>
                                      <w:rFonts w:ascii="微软雅黑" w:eastAsia="微软雅黑" w:hAnsi="微软雅黑" w:cstheme="minorBidi" w:hint="eastAsia"/>
                                      <w:color w:val="767171" w:themeColor="background2" w:themeShade="80"/>
                                      <w:kern w:val="24"/>
                                      <w:sz w:val="18"/>
                                      <w:szCs w:val="18"/>
                                    </w:rPr>
                                    <w:t>火星时代</w:t>
                                  </w:r>
                                  <w:r>
                                    <w:rPr>
                                      <w:rFonts w:ascii="微软雅黑" w:eastAsia="微软雅黑" w:hAnsi="微软雅黑" w:cstheme="minorBidi"/>
                                      <w:color w:val="767171" w:themeColor="background2" w:themeShade="80"/>
                                      <w:kern w:val="24"/>
                                      <w:sz w:val="18"/>
                                      <w:szCs w:val="18"/>
                                    </w:rPr>
                                    <w:t>教育机构</w:t>
                                  </w:r>
                                  <w:r w:rsidR="00031033">
                                    <w:rPr>
                                      <w:rFonts w:ascii="微软雅黑" w:eastAsia="微软雅黑" w:hAnsi="微软雅黑" w:cstheme="minorBidi" w:hint="eastAsia"/>
                                      <w:color w:val="767171" w:themeColor="background2" w:themeShade="80"/>
                                      <w:kern w:val="2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wrap="none">
                              <a:spAutoFit/>
                            </wps:bodyPr>
                          </wps:wsp>
                          <wps:wsp>
                            <wps:cNvPr id="36" name="矩形 36"/>
                            <wps:cNvSpPr/>
                            <wps:spPr>
                              <a:xfrm>
                                <a:off x="-19052" y="228717"/>
                                <a:ext cx="3776785" cy="685806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514EF46F" w14:textId="3BF60156" w:rsidR="00031033" w:rsidRDefault="007710C4" w:rsidP="00127E6E">
                                  <w:pPr>
                                    <w:pStyle w:val="a7"/>
                                    <w:spacing w:before="0" w:beforeAutospacing="0" w:after="0" w:afterAutospacing="0"/>
                                    <w:ind w:firstLine="346"/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培养学习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前端AngularJS、</w:t>
                                  </w:r>
                                  <w:r w:rsidR="00F27ECE">
                                    <w:rPr>
                                      <w:rFonts w:ascii="微软雅黑" w:eastAsia="微软雅黑" w:hAnsi="微软雅黑" w:cs="微软雅黑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odeJS等前沿技术</w:t>
                                  </w: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 w:rsidR="0044314F">
                                    <w:rPr>
                                      <w:rFonts w:ascii="微软雅黑" w:eastAsia="微软雅黑" w:hAnsi="微软雅黑" w:cs="微软雅黑" w:hint="eastAsia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开发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数个</w:t>
                                  </w:r>
                                  <w:r w:rsidR="0044314F">
                                    <w:rPr>
                                      <w:rFonts w:ascii="微软雅黑" w:eastAsia="微软雅黑" w:hAnsi="微软雅黑" w:cs="微软雅黑" w:hint="eastAsia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实战</w:t>
                                  </w:r>
                                  <w:r w:rsidR="0044314F">
                                    <w:rPr>
                                      <w:rFonts w:ascii="微软雅黑" w:eastAsia="微软雅黑" w:hAnsi="微软雅黑" w:cs="微软雅黑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项目</w:t>
                                  </w:r>
                                  <w:r w:rsidR="00A273F7">
                                    <w:rPr>
                                      <w:rFonts w:ascii="微软雅黑" w:eastAsia="微软雅黑" w:hAnsi="微软雅黑" w:cs="微软雅黑" w:hint="eastAsia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，</w:t>
                                  </w:r>
                                  <w:r w:rsidR="00A273F7">
                                    <w:rPr>
                                      <w:rFonts w:ascii="微软雅黑" w:eastAsia="微软雅黑" w:hAnsi="微软雅黑" w:cs="微软雅黑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熟练</w:t>
                                  </w:r>
                                  <w:r w:rsidR="00A273F7">
                                    <w:rPr>
                                      <w:rFonts w:ascii="微软雅黑" w:eastAsia="微软雅黑" w:hAnsi="微软雅黑" w:cs="微软雅黑" w:hint="eastAsia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掌握</w:t>
                                  </w:r>
                                  <w:r w:rsidR="00A273F7">
                                    <w:rPr>
                                      <w:rFonts w:ascii="微软雅黑" w:eastAsia="微软雅黑" w:hAnsi="微软雅黑" w:cs="微软雅黑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HTML5</w:t>
                                  </w:r>
                                  <w:r w:rsidR="00A273F7">
                                    <w:rPr>
                                      <w:rFonts w:ascii="微软雅黑" w:eastAsia="微软雅黑" w:hAnsi="微软雅黑" w:cs="微软雅黑" w:hint="eastAsia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、CSS3、DOM/XML、JSON、</w:t>
                                  </w:r>
                                  <w:r w:rsidR="00A273F7">
                                    <w:rPr>
                                      <w:rFonts w:ascii="微软雅黑" w:eastAsia="微软雅黑" w:hAnsi="微软雅黑" w:cs="微软雅黑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模板</w:t>
                                  </w:r>
                                  <w:r w:rsidR="00A273F7">
                                    <w:rPr>
                                      <w:rFonts w:ascii="微软雅黑" w:eastAsia="微软雅黑" w:hAnsi="微软雅黑" w:cs="微软雅黑" w:hint="eastAsia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引擎</w:t>
                                  </w:r>
                                  <w:r w:rsidR="00A273F7">
                                    <w:rPr>
                                      <w:rFonts w:ascii="微软雅黑" w:eastAsia="微软雅黑" w:hAnsi="微软雅黑" w:cs="微软雅黑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等</w:t>
                                  </w:r>
                                  <w:r w:rsidR="00A273F7">
                                    <w:rPr>
                                      <w:rFonts w:ascii="微软雅黑" w:eastAsia="微软雅黑" w:hAnsi="微软雅黑" w:cs="微软雅黑" w:hint="eastAsia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前端</w:t>
                                  </w:r>
                                  <w:r w:rsidR="00A273F7">
                                    <w:rPr>
                                      <w:rFonts w:ascii="微软雅黑" w:eastAsia="微软雅黑" w:hAnsi="微软雅黑" w:cs="微软雅黑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技术</w:t>
                                  </w:r>
                                  <w:r w:rsidR="00A273F7">
                                    <w:rPr>
                                      <w:rFonts w:ascii="微软雅黑" w:eastAsia="微软雅黑" w:hAnsi="微软雅黑" w:cs="微软雅黑" w:hint="eastAsia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及</w:t>
                                  </w:r>
                                  <w:r w:rsidR="00F27ECE">
                                    <w:rPr>
                                      <w:rFonts w:ascii="微软雅黑" w:eastAsia="微软雅黑" w:hAnsi="微软雅黑" w:cs="微软雅黑" w:hint="eastAsia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  <w:r w:rsidR="00A273F7">
                                    <w:rPr>
                                      <w:rFonts w:ascii="微软雅黑" w:eastAsia="微软雅黑" w:hAnsi="微软雅黑" w:cs="微软雅黑" w:hint="eastAsia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ode</w:t>
                                  </w:r>
                                  <w:r w:rsidR="00F27ECE">
                                    <w:rPr>
                                      <w:rFonts w:ascii="微软雅黑" w:eastAsia="微软雅黑" w:hAnsi="微软雅黑" w:cs="微软雅黑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JS</w:t>
                                  </w:r>
                                  <w:r w:rsidR="00A273F7">
                                    <w:rPr>
                                      <w:rFonts w:ascii="微软雅黑" w:eastAsia="微软雅黑" w:hAnsi="微软雅黑" w:cs="微软雅黑" w:hint="eastAsia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、</w:t>
                                  </w:r>
                                  <w:proofErr w:type="spellStart"/>
                                  <w:r w:rsidR="00A273F7">
                                    <w:rPr>
                                      <w:rFonts w:ascii="微软雅黑" w:eastAsia="微软雅黑" w:hAnsi="微软雅黑" w:cs="微软雅黑" w:hint="eastAsia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websocket</w:t>
                                  </w:r>
                                  <w:proofErr w:type="spellEnd"/>
                                  <w:r w:rsidR="00A273F7">
                                    <w:rPr>
                                      <w:rFonts w:ascii="微软雅黑" w:eastAsia="微软雅黑" w:hAnsi="微软雅黑" w:cs="微软雅黑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相关</w:t>
                                  </w:r>
                                  <w:r w:rsidR="00A273F7">
                                    <w:rPr>
                                      <w:rFonts w:ascii="微软雅黑" w:eastAsia="微软雅黑" w:hAnsi="微软雅黑" w:cs="微软雅黑" w:hint="eastAsia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后台</w:t>
                                  </w:r>
                                  <w:r w:rsidR="00A273F7">
                                    <w:rPr>
                                      <w:rFonts w:ascii="微软雅黑" w:eastAsia="微软雅黑" w:hAnsi="微软雅黑" w:cs="微软雅黑"/>
                                      <w:color w:val="171717" w:themeColor="background2" w:themeShade="1A"/>
                                      <w:kern w:val="24"/>
                                      <w:sz w:val="16"/>
                                      <w:szCs w:val="16"/>
                                    </w:rPr>
                                    <w:t>技术。</w:t>
                                  </w:r>
                                </w:p>
                              </w:txbxContent>
                            </wps:txbx>
                            <wps:bodyPr>
                              <a:spAutoFit/>
                            </wps:bodyPr>
                          </wps:wsp>
                        </wpg:grpSp>
                      </wpg:grp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0" y="552450"/>
                            <a:ext cx="99695" cy="140970"/>
                          </a:xfrm>
                          <a:custGeom>
                            <a:avLst/>
                            <a:gdLst>
                              <a:gd name="T0" fmla="*/ 26 w 155"/>
                              <a:gd name="T1" fmla="*/ 0 h 221"/>
                              <a:gd name="T2" fmla="*/ 129 w 155"/>
                              <a:gd name="T3" fmla="*/ 0 h 221"/>
                              <a:gd name="T4" fmla="*/ 129 w 155"/>
                              <a:gd name="T5" fmla="*/ 29 h 221"/>
                              <a:gd name="T6" fmla="*/ 110 w 155"/>
                              <a:gd name="T7" fmla="*/ 29 h 221"/>
                              <a:gd name="T8" fmla="*/ 110 w 155"/>
                              <a:gd name="T9" fmla="*/ 97 h 221"/>
                              <a:gd name="T10" fmla="*/ 149 w 155"/>
                              <a:gd name="T11" fmla="*/ 136 h 221"/>
                              <a:gd name="T12" fmla="*/ 155 w 155"/>
                              <a:gd name="T13" fmla="*/ 166 h 221"/>
                              <a:gd name="T14" fmla="*/ 84 w 155"/>
                              <a:gd name="T15" fmla="*/ 166 h 221"/>
                              <a:gd name="T16" fmla="*/ 84 w 155"/>
                              <a:gd name="T17" fmla="*/ 221 h 221"/>
                              <a:gd name="T18" fmla="*/ 70 w 155"/>
                              <a:gd name="T19" fmla="*/ 221 h 221"/>
                              <a:gd name="T20" fmla="*/ 70 w 155"/>
                              <a:gd name="T21" fmla="*/ 166 h 221"/>
                              <a:gd name="T22" fmla="*/ 0 w 155"/>
                              <a:gd name="T23" fmla="*/ 166 h 221"/>
                              <a:gd name="T24" fmla="*/ 7 w 155"/>
                              <a:gd name="T25" fmla="*/ 133 h 221"/>
                              <a:gd name="T26" fmla="*/ 45 w 155"/>
                              <a:gd name="T27" fmla="*/ 97 h 221"/>
                              <a:gd name="T28" fmla="*/ 45 w 155"/>
                              <a:gd name="T29" fmla="*/ 29 h 221"/>
                              <a:gd name="T30" fmla="*/ 26 w 155"/>
                              <a:gd name="T31" fmla="*/ 29 h 221"/>
                              <a:gd name="T32" fmla="*/ 26 w 155"/>
                              <a:gd name="T33" fmla="*/ 0 h 2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55" h="221">
                                <a:moveTo>
                                  <a:pt x="26" y="0"/>
                                </a:moveTo>
                                <a:cubicBezTo>
                                  <a:pt x="129" y="0"/>
                                  <a:pt x="129" y="0"/>
                                  <a:pt x="129" y="0"/>
                                </a:cubicBezTo>
                                <a:cubicBezTo>
                                  <a:pt x="129" y="10"/>
                                  <a:pt x="129" y="19"/>
                                  <a:pt x="129" y="29"/>
                                </a:cubicBezTo>
                                <a:cubicBezTo>
                                  <a:pt x="123" y="29"/>
                                  <a:pt x="116" y="29"/>
                                  <a:pt x="110" y="29"/>
                                </a:cubicBezTo>
                                <a:cubicBezTo>
                                  <a:pt x="110" y="52"/>
                                  <a:pt x="110" y="74"/>
                                  <a:pt x="110" y="97"/>
                                </a:cubicBezTo>
                                <a:cubicBezTo>
                                  <a:pt x="126" y="106"/>
                                  <a:pt x="141" y="119"/>
                                  <a:pt x="149" y="136"/>
                                </a:cubicBezTo>
                                <a:cubicBezTo>
                                  <a:pt x="153" y="145"/>
                                  <a:pt x="155" y="155"/>
                                  <a:pt x="155" y="166"/>
                                </a:cubicBezTo>
                                <a:cubicBezTo>
                                  <a:pt x="131" y="166"/>
                                  <a:pt x="108" y="166"/>
                                  <a:pt x="84" y="166"/>
                                </a:cubicBezTo>
                                <a:cubicBezTo>
                                  <a:pt x="84" y="184"/>
                                  <a:pt x="84" y="202"/>
                                  <a:pt x="84" y="221"/>
                                </a:cubicBezTo>
                                <a:cubicBezTo>
                                  <a:pt x="70" y="221"/>
                                  <a:pt x="70" y="221"/>
                                  <a:pt x="70" y="221"/>
                                </a:cubicBezTo>
                                <a:cubicBezTo>
                                  <a:pt x="70" y="202"/>
                                  <a:pt x="70" y="184"/>
                                  <a:pt x="70" y="166"/>
                                </a:cubicBezTo>
                                <a:cubicBezTo>
                                  <a:pt x="47" y="166"/>
                                  <a:pt x="23" y="166"/>
                                  <a:pt x="0" y="166"/>
                                </a:cubicBezTo>
                                <a:cubicBezTo>
                                  <a:pt x="0" y="154"/>
                                  <a:pt x="2" y="143"/>
                                  <a:pt x="7" y="133"/>
                                </a:cubicBezTo>
                                <a:cubicBezTo>
                                  <a:pt x="15" y="117"/>
                                  <a:pt x="29" y="105"/>
                                  <a:pt x="45" y="97"/>
                                </a:cubicBezTo>
                                <a:cubicBezTo>
                                  <a:pt x="45" y="74"/>
                                  <a:pt x="45" y="52"/>
                                  <a:pt x="45" y="29"/>
                                </a:cubicBezTo>
                                <a:cubicBezTo>
                                  <a:pt x="39" y="29"/>
                                  <a:pt x="32" y="29"/>
                                  <a:pt x="26" y="29"/>
                                </a:cubicBezTo>
                                <a:cubicBezTo>
                                  <a:pt x="26" y="19"/>
                                  <a:pt x="26" y="10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5"/>
                        <wps:cNvSpPr>
                          <a:spLocks/>
                        </wps:cNvSpPr>
                        <wps:spPr bwMode="auto">
                          <a:xfrm>
                            <a:off x="0" y="1333500"/>
                            <a:ext cx="99695" cy="140970"/>
                          </a:xfrm>
                          <a:custGeom>
                            <a:avLst/>
                            <a:gdLst>
                              <a:gd name="T0" fmla="*/ 26 w 155"/>
                              <a:gd name="T1" fmla="*/ 0 h 221"/>
                              <a:gd name="T2" fmla="*/ 129 w 155"/>
                              <a:gd name="T3" fmla="*/ 0 h 221"/>
                              <a:gd name="T4" fmla="*/ 129 w 155"/>
                              <a:gd name="T5" fmla="*/ 29 h 221"/>
                              <a:gd name="T6" fmla="*/ 110 w 155"/>
                              <a:gd name="T7" fmla="*/ 29 h 221"/>
                              <a:gd name="T8" fmla="*/ 110 w 155"/>
                              <a:gd name="T9" fmla="*/ 97 h 221"/>
                              <a:gd name="T10" fmla="*/ 149 w 155"/>
                              <a:gd name="T11" fmla="*/ 136 h 221"/>
                              <a:gd name="T12" fmla="*/ 155 w 155"/>
                              <a:gd name="T13" fmla="*/ 166 h 221"/>
                              <a:gd name="T14" fmla="*/ 84 w 155"/>
                              <a:gd name="T15" fmla="*/ 166 h 221"/>
                              <a:gd name="T16" fmla="*/ 84 w 155"/>
                              <a:gd name="T17" fmla="*/ 221 h 221"/>
                              <a:gd name="T18" fmla="*/ 70 w 155"/>
                              <a:gd name="T19" fmla="*/ 221 h 221"/>
                              <a:gd name="T20" fmla="*/ 70 w 155"/>
                              <a:gd name="T21" fmla="*/ 166 h 221"/>
                              <a:gd name="T22" fmla="*/ 0 w 155"/>
                              <a:gd name="T23" fmla="*/ 166 h 221"/>
                              <a:gd name="T24" fmla="*/ 7 w 155"/>
                              <a:gd name="T25" fmla="*/ 133 h 221"/>
                              <a:gd name="T26" fmla="*/ 45 w 155"/>
                              <a:gd name="T27" fmla="*/ 97 h 221"/>
                              <a:gd name="T28" fmla="*/ 45 w 155"/>
                              <a:gd name="T29" fmla="*/ 29 h 221"/>
                              <a:gd name="T30" fmla="*/ 26 w 155"/>
                              <a:gd name="T31" fmla="*/ 29 h 221"/>
                              <a:gd name="T32" fmla="*/ 26 w 155"/>
                              <a:gd name="T33" fmla="*/ 0 h 2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55" h="221">
                                <a:moveTo>
                                  <a:pt x="26" y="0"/>
                                </a:moveTo>
                                <a:cubicBezTo>
                                  <a:pt x="129" y="0"/>
                                  <a:pt x="129" y="0"/>
                                  <a:pt x="129" y="0"/>
                                </a:cubicBezTo>
                                <a:cubicBezTo>
                                  <a:pt x="129" y="10"/>
                                  <a:pt x="129" y="19"/>
                                  <a:pt x="129" y="29"/>
                                </a:cubicBezTo>
                                <a:cubicBezTo>
                                  <a:pt x="123" y="29"/>
                                  <a:pt x="116" y="29"/>
                                  <a:pt x="110" y="29"/>
                                </a:cubicBezTo>
                                <a:cubicBezTo>
                                  <a:pt x="110" y="52"/>
                                  <a:pt x="110" y="74"/>
                                  <a:pt x="110" y="97"/>
                                </a:cubicBezTo>
                                <a:cubicBezTo>
                                  <a:pt x="126" y="106"/>
                                  <a:pt x="141" y="119"/>
                                  <a:pt x="149" y="136"/>
                                </a:cubicBezTo>
                                <a:cubicBezTo>
                                  <a:pt x="153" y="145"/>
                                  <a:pt x="155" y="155"/>
                                  <a:pt x="155" y="166"/>
                                </a:cubicBezTo>
                                <a:cubicBezTo>
                                  <a:pt x="131" y="166"/>
                                  <a:pt x="108" y="166"/>
                                  <a:pt x="84" y="166"/>
                                </a:cubicBezTo>
                                <a:cubicBezTo>
                                  <a:pt x="84" y="184"/>
                                  <a:pt x="84" y="202"/>
                                  <a:pt x="84" y="221"/>
                                </a:cubicBezTo>
                                <a:cubicBezTo>
                                  <a:pt x="70" y="221"/>
                                  <a:pt x="70" y="221"/>
                                  <a:pt x="70" y="221"/>
                                </a:cubicBezTo>
                                <a:cubicBezTo>
                                  <a:pt x="70" y="202"/>
                                  <a:pt x="70" y="184"/>
                                  <a:pt x="70" y="166"/>
                                </a:cubicBezTo>
                                <a:cubicBezTo>
                                  <a:pt x="47" y="166"/>
                                  <a:pt x="23" y="166"/>
                                  <a:pt x="0" y="166"/>
                                </a:cubicBezTo>
                                <a:cubicBezTo>
                                  <a:pt x="0" y="154"/>
                                  <a:pt x="2" y="143"/>
                                  <a:pt x="7" y="133"/>
                                </a:cubicBezTo>
                                <a:cubicBezTo>
                                  <a:pt x="15" y="117"/>
                                  <a:pt x="29" y="105"/>
                                  <a:pt x="45" y="97"/>
                                </a:cubicBezTo>
                                <a:cubicBezTo>
                                  <a:pt x="45" y="74"/>
                                  <a:pt x="45" y="52"/>
                                  <a:pt x="45" y="29"/>
                                </a:cubicBezTo>
                                <a:cubicBezTo>
                                  <a:pt x="39" y="29"/>
                                  <a:pt x="32" y="29"/>
                                  <a:pt x="26" y="29"/>
                                </a:cubicBezTo>
                                <a:cubicBezTo>
                                  <a:pt x="26" y="19"/>
                                  <a:pt x="26" y="10"/>
                                  <a:pt x="2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133F3C" id="组合 245" o:spid="_x0000_s1059" style="position:absolute;margin-left:42.7pt;margin-top:13.2pt;width:308.35pt;height:167.25pt;z-index:251666432;mso-width-relative:margin;mso-height-relative:margin" coordsize="39160,212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">
                <v:group id="组合 244" o:spid="_x0000_s1060" style="position:absolute;width:39160;height:21241" coordsize="39160,21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group id="组合 152" o:spid="_x0000_s1061" style="position:absolute;width:10854;height:3962" coordsize="10854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<v:group id="组合 27" o:spid="_x0000_s1062" style="position:absolute;top:954;width:3270;height:2540" coordorigin="882,36313" coordsize="6985,5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<v:shape id="Freeform 5" o:spid="_x0000_s1063" style="position:absolute;left:882;top:36313;width:6985;height:4635;visibility:visible;mso-wrap-style:square;v-text-anchor:top" coordsize="29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" path="m82,7c85,,94,2,101,2v60,,120,,181,c288,1,293,9,289,14v-19,32,-39,64,-59,96c228,113,226,117,223,119v-5,2,-10,1,-15,1c148,120,87,120,27,120v-10,18,-9,40,,58c56,177,84,178,112,177v,5,,11,,16c85,193,58,193,30,193v-4,,-10,1,-13,-4c,165,,132,17,108,39,75,60,41,82,7xe" stroked="f">
                        <v:fill r:id="rId17" o:title="" recolor="t" rotate="t" type="tile"/>
                        <v:path arrowok="t" o:connecttype="custom" o:connectlocs="195485,16726;240780,4779;672276,4779;688964,33452;548311,262838;531623,284343;495863,286732;64367,286732;64367,425319;267003,422930;267003,461161;71519,461161;40527,451603;40527,258059;195485,16726" o:connectangles="0,0,0,0,0,0,0,0,0,0,0,0,0,0,0"/>
                      </v:shape>
                      <v:shape id="Freeform 6" o:spid="_x0000_s1064" style="position:absolute;left:3862;top:39869;width:1302;height:1874;visibility:visible;mso-wrap-style:square;v-text-anchor:top" coordsize="55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" path="m10,c25,,40,1,55,,53,4,50,8,50,13v,17,,36,,53c51,70,48,72,46,75,40,72,33,69,27,65,20,67,11,78,4,71,2,59,4,47,4,35,4,23,,9,10,xe" filled="f" stroked="f">
                        <v:path arrowok="t" o:connecttype="custom" o:connectlocs="23668,0;130175,0;118341,31221;118341,158506;108874,180120;63904,156104;9467,170514;9467,84056;23668,0" o:connectangles="0,0,0,0,0,0,0,0,0"/>
                      </v:shape>
                      <v:shape id="Freeform 7" o:spid="_x0000_s1065" style="position:absolute;left:5259;top:40536;width:1222;height:413;visibility:visible;mso-wrap-style:square;v-text-anchor:top" coordsize="51,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" path="m,2c15,2,30,,45,2v6,3,5,14,-2,14c29,17,15,17,,17,,12,,7,,2xe" filled="f" stroked="f">
                        <v:path arrowok="t" o:connecttype="custom" o:connectlocs="0,4856;107857,4856;103063,38847;0,41275;0,4856" o:connectangles="0,0,0,0,0"/>
                      </v:shape>
                    </v:group>
                    <v:rect id="_x0000_s1066" style="position:absolute;left:3735;width:7119;height:3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HWi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8hX8fUk/QG5eAAAA//8DAFBLAQItABQABgAIAAAAIQDb4fbL7gAAAIUBAAATAAAAAAAAAAAAAAAA&#10;AAAAAABbQ29udGVudF9UeXBlc10ueG1sUEsBAi0AFAAGAAgAAAAhAFr0LFu/AAAAFQEAAAsAAAAA&#10;AAAAAAAAAAAAHwEAAF9yZWxzLy5yZWxzUEsBAi0AFAAGAAgAAAAhAAtgdaLBAAAA2wAAAA8AAAAA&#10;AAAAAAAAAAAABwIAAGRycy9kb3ducmV2LnhtbFBLBQYAAAAAAwADALcAAAD1AgAAAAA=&#10;" filled="f" stroked="f">
                      <v:textbox style="mso-fit-shape-to-text:t" inset="0,0,0,0">
                        <w:txbxContent>
                          <w:p w14:paraId="6D53EDED" w14:textId="77777777" w:rsidR="00031033" w:rsidRDefault="00031033" w:rsidP="00031033">
                            <w:pPr>
                              <w:pStyle w:val="a7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767171" w:themeColor="background2" w:themeShade="80"/>
                                <w:kern w:val="24"/>
                                <w:sz w:val="28"/>
                                <w:szCs w:val="28"/>
                              </w:rPr>
                              <w:t>教育经历</w:t>
                            </w:r>
                          </w:p>
                        </w:txbxContent>
                      </v:textbox>
                    </v:rect>
                  </v:group>
                  <v:group id="组合 42" o:spid="_x0000_s1067" style="position:absolute;left:666;top:4286;width:37935;height:7480" coordorigin="1623,40653" coordsize="37938,7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line id="直接连接符 22" o:spid="_x0000_s1068" style="position:absolute;visibility:visible;mso-wrap-style:square" from="2284,43168" to="39491,43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" strokecolor="#a5a5a5 [3206]" strokeweight=".5pt">
                      <v:stroke joinstyle="miter"/>
                    </v:line>
                    <v:shape id="矩形 33" o:spid="_x0000_s1069" style="position:absolute;left:30697;top:41751;width:8794;height:1433;visibility:visible;mso-wrap-style:square;v-text-anchor:middle" coordsize="649674,179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" path="m116132,l649674,r,177800l,179387,116132,xe" fillcolor="#aeaaaa [2414]" stroked="f" strokeweight="1pt">
                      <v:stroke joinstyle="miter"/>
                      <v:path arrowok="t" o:connecttype="custom" o:connectlocs="157196,0;879396,0;879396,142091;0,143359;157196,0" o:connectangles="0,0,0,0,0"/>
                    </v:shape>
                    <v:rect id="矩形 24" o:spid="_x0000_s1070" style="position:absolute;left:31922;top:41042;width:7640;height:28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" filled="f" stroked="f">
                      <v:textbox style="mso-fit-shape-to-text:t">
                        <w:txbxContent>
                          <w:p w14:paraId="7E07B52D" w14:textId="28CA9802" w:rsidR="00031033" w:rsidRDefault="006D1FAA" w:rsidP="00031033">
                            <w:pPr>
                              <w:pStyle w:val="a7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>2014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6"/>
                                <w:szCs w:val="16"/>
                              </w:rPr>
                              <w:t xml:space="preserve"> - 2016</w:t>
                            </w:r>
                          </w:p>
                        </w:txbxContent>
                      </v:textbox>
                    </v:rect>
                    <v:rect id="矩形 25" o:spid="_x0000_s1071" style="position:absolute;left:1623;top:40653;width:19464;height:28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" filled="f" stroked="f">
                      <v:textbox style="mso-fit-shape-to-text:t">
                        <w:txbxContent>
                          <w:p w14:paraId="115ADCF0" w14:textId="551DBFE7" w:rsidR="00031033" w:rsidRDefault="006D1FAA" w:rsidP="00031033">
                            <w:pPr>
                              <w:pStyle w:val="a7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  <w:t>计算机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  <w:t>科学与技术</w:t>
                            </w:r>
                            <w:r w:rsidR="00031033"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31033">
                              <w:rPr>
                                <w:rFonts w:ascii="微软雅黑" w:eastAsia="微软雅黑" w:hAnsi="微软雅黑" w:cstheme="minorBidi" w:hint="eastAsia"/>
                                <w:color w:val="3B3838" w:themeColor="background2" w:themeShade="40"/>
                                <w:kern w:val="24"/>
                                <w:sz w:val="18"/>
                                <w:szCs w:val="18"/>
                              </w:rPr>
                              <w:t xml:space="preserve">/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767171" w:themeColor="background2" w:themeShade="80"/>
                                <w:kern w:val="24"/>
                                <w:sz w:val="18"/>
                                <w:szCs w:val="18"/>
                              </w:rPr>
                              <w:t>电子科技</w:t>
                            </w:r>
                            <w:r w:rsidR="00031033">
                              <w:rPr>
                                <w:rFonts w:ascii="微软雅黑" w:eastAsia="微软雅黑" w:hAnsi="微软雅黑" w:cstheme="minorBidi" w:hint="eastAsia"/>
                                <w:color w:val="767171" w:themeColor="background2" w:themeShade="80"/>
                                <w:kern w:val="24"/>
                                <w:sz w:val="18"/>
                                <w:szCs w:val="18"/>
                              </w:rPr>
                              <w:t>大学</w:t>
                            </w:r>
                          </w:p>
                        </w:txbxContent>
                      </v:textbox>
                    </v:rect>
                    <v:rect id="矩形 26" o:spid="_x0000_s1072" style="position:absolute;left:1623;top:43258;width:37784;height:4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" filled="f" stroked="f">
                      <v:textbox style="mso-fit-shape-to-text:t">
                        <w:txbxContent>
                          <w:p w14:paraId="0F4B587E" w14:textId="24C05636" w:rsidR="00031033" w:rsidRDefault="00C56C1F" w:rsidP="00127E6E">
                            <w:pPr>
                              <w:pStyle w:val="a7"/>
                              <w:spacing w:before="0" w:beforeAutospacing="0" w:after="0" w:afterAutospacing="0"/>
                              <w:ind w:firstLine="346"/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培养掌握C/C++等计算机信息技术及web前端的理论及</w:t>
                            </w:r>
                            <w:r w:rsidR="00031033"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知识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技术</w:t>
                            </w:r>
                            <w:r w:rsidR="00031033"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，具有利用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相关技术实现全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的能力和利用计算机信息技术理论优化网站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数据</w:t>
                            </w:r>
                            <w:r w:rsidR="00031033"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。</w:t>
                            </w:r>
                          </w:p>
                        </w:txbxContent>
                      </v:textbox>
                    </v:rect>
                  </v:group>
                  <v:group id="组 107" o:spid="_x0000_s1073" style="position:absolute;left:476;top:12096;width:38684;height:9145" coordorigin="-190" coordsize="38688,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<v:group id="组 95" o:spid="_x0000_s1074" style="position:absolute;left:789;top:514;width:37709;height:2895" coordorigin="95,282" coordsize="37708,2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<v:line id="直接连接符 32" o:spid="_x0000_s1075" style="position:absolute;visibility:visible;mso-wrap-style:square" from="95,2199" to="37299,2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" strokecolor="#a5a5a5 [3206]" strokeweight=".5pt">
                        <v:stroke joinstyle="miter"/>
                      </v:line>
                      <v:rect id="矩形 34" o:spid="_x0000_s1076" style="position:absolute;left:29084;top:282;width:8719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" filled="f" stroked="f">
                        <v:textbox style="mso-fit-shape-to-text:t">
                          <w:txbxContent>
                            <w:p w14:paraId="649C51F8" w14:textId="3C91C560" w:rsidR="00031033" w:rsidRDefault="007710C4" w:rsidP="00031033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2016.</w:t>
                              </w:r>
                              <w:r w:rsidR="0044314F">
                                <w:rPr>
                                  <w:rFonts w:ascii="微软雅黑" w:eastAsia="微软雅黑" w:hAnsi="微软雅黑" w:cstheme="minorBidi"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</w:rPr>
                                <w:t>3-2016.7</w:t>
                              </w:r>
                            </w:p>
                          </w:txbxContent>
                        </v:textbox>
                      </v:rect>
                    </v:group>
                    <v:rect id="矩形 35" o:spid="_x0000_s1077" style="position:absolute;width:17722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" filled="f" stroked="f">
                      <v:textbox style="mso-fit-shape-to-text:t">
                        <w:txbxContent>
                          <w:p w14:paraId="3F02CABD" w14:textId="5A5294F3" w:rsidR="00031033" w:rsidRDefault="006D1FAA" w:rsidP="00031033">
                            <w:pPr>
                              <w:pStyle w:val="a7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  <w:t>W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  <w:t>e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  <w:t>前端</w:t>
                            </w:r>
                            <w:r w:rsidR="00031033"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31033">
                              <w:rPr>
                                <w:rFonts w:ascii="微软雅黑" w:eastAsia="微软雅黑" w:hAnsi="微软雅黑" w:cstheme="minorBidi" w:hint="eastAsia"/>
                                <w:color w:val="3B3838" w:themeColor="background2" w:themeShade="40"/>
                                <w:kern w:val="24"/>
                                <w:sz w:val="18"/>
                                <w:szCs w:val="18"/>
                              </w:rPr>
                              <w:t xml:space="preserve">/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767171" w:themeColor="background2" w:themeShade="80"/>
                                <w:kern w:val="24"/>
                                <w:sz w:val="18"/>
                                <w:szCs w:val="18"/>
                              </w:rPr>
                              <w:t>火星时代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color w:val="767171" w:themeColor="background2" w:themeShade="80"/>
                                <w:kern w:val="24"/>
                                <w:sz w:val="18"/>
                                <w:szCs w:val="18"/>
                              </w:rPr>
                              <w:t>教育机构</w:t>
                            </w:r>
                            <w:r w:rsidR="00031033">
                              <w:rPr>
                                <w:rFonts w:ascii="微软雅黑" w:eastAsia="微软雅黑" w:hAnsi="微软雅黑" w:cstheme="minorBidi" w:hint="eastAsia"/>
                                <w:color w:val="767171" w:themeColor="background2" w:themeShade="80"/>
                                <w:kern w:val="2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矩形 36" o:spid="_x0000_s1078" style="position:absolute;left:-190;top:2287;width:37767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" filled="f" stroked="f">
                      <v:textbox style="mso-fit-shape-to-text:t">
                        <w:txbxContent>
                          <w:p w14:paraId="514EF46F" w14:textId="3BF60156" w:rsidR="00031033" w:rsidRDefault="007710C4" w:rsidP="00127E6E">
                            <w:pPr>
                              <w:pStyle w:val="a7"/>
                              <w:spacing w:before="0" w:beforeAutospacing="0" w:after="0" w:afterAutospacing="0"/>
                              <w:ind w:firstLine="346"/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培养学习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前端AngularJS、</w:t>
                            </w:r>
                            <w:r w:rsidR="00F27ECE">
                              <w:rPr>
                                <w:rFonts w:ascii="微软雅黑" w:eastAsia="微软雅黑" w:hAnsi="微软雅黑" w:cs="微软雅黑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N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odeJS等前沿技术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,</w:t>
                            </w:r>
                            <w:r w:rsidR="0044314F"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数个</w:t>
                            </w:r>
                            <w:r w:rsidR="0044314F"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实战</w:t>
                            </w:r>
                            <w:r w:rsidR="0044314F">
                              <w:rPr>
                                <w:rFonts w:ascii="微软雅黑" w:eastAsia="微软雅黑" w:hAnsi="微软雅黑" w:cs="微软雅黑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项目</w:t>
                            </w:r>
                            <w:r w:rsidR="00A273F7"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，</w:t>
                            </w:r>
                            <w:r w:rsidR="00A273F7">
                              <w:rPr>
                                <w:rFonts w:ascii="微软雅黑" w:eastAsia="微软雅黑" w:hAnsi="微软雅黑" w:cs="微软雅黑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熟练</w:t>
                            </w:r>
                            <w:r w:rsidR="00A273F7"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掌握</w:t>
                            </w:r>
                            <w:r w:rsidR="00A273F7">
                              <w:rPr>
                                <w:rFonts w:ascii="微软雅黑" w:eastAsia="微软雅黑" w:hAnsi="微软雅黑" w:cs="微软雅黑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HTML5</w:t>
                            </w:r>
                            <w:r w:rsidR="00A273F7"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、CSS3、DOM/XML、JSON、</w:t>
                            </w:r>
                            <w:r w:rsidR="00A273F7">
                              <w:rPr>
                                <w:rFonts w:ascii="微软雅黑" w:eastAsia="微软雅黑" w:hAnsi="微软雅黑" w:cs="微软雅黑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模板</w:t>
                            </w:r>
                            <w:r w:rsidR="00A273F7"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引擎</w:t>
                            </w:r>
                            <w:r w:rsidR="00A273F7">
                              <w:rPr>
                                <w:rFonts w:ascii="微软雅黑" w:eastAsia="微软雅黑" w:hAnsi="微软雅黑" w:cs="微软雅黑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等</w:t>
                            </w:r>
                            <w:r w:rsidR="00A273F7"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前端</w:t>
                            </w:r>
                            <w:r w:rsidR="00A273F7">
                              <w:rPr>
                                <w:rFonts w:ascii="微软雅黑" w:eastAsia="微软雅黑" w:hAnsi="微软雅黑" w:cs="微软雅黑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技术</w:t>
                            </w:r>
                            <w:r w:rsidR="00A273F7"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及</w:t>
                            </w:r>
                            <w:r w:rsidR="00F27ECE"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N</w:t>
                            </w:r>
                            <w:r w:rsidR="00A273F7"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ode</w:t>
                            </w:r>
                            <w:r w:rsidR="00F27ECE">
                              <w:rPr>
                                <w:rFonts w:ascii="微软雅黑" w:eastAsia="微软雅黑" w:hAnsi="微软雅黑" w:cs="微软雅黑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JS</w:t>
                            </w:r>
                            <w:r w:rsidR="00A273F7"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、</w:t>
                            </w:r>
                            <w:proofErr w:type="spellStart"/>
                            <w:r w:rsidR="00A273F7"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websocket</w:t>
                            </w:r>
                            <w:proofErr w:type="spellEnd"/>
                            <w:r w:rsidR="00A273F7">
                              <w:rPr>
                                <w:rFonts w:ascii="微软雅黑" w:eastAsia="微软雅黑" w:hAnsi="微软雅黑" w:cs="微软雅黑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相关</w:t>
                            </w:r>
                            <w:r w:rsidR="00A273F7">
                              <w:rPr>
                                <w:rFonts w:ascii="微软雅黑" w:eastAsia="微软雅黑" w:hAnsi="微软雅黑" w:cs="微软雅黑" w:hint="eastAsia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后台</w:t>
                            </w:r>
                            <w:r w:rsidR="00A273F7">
                              <w:rPr>
                                <w:rFonts w:ascii="微软雅黑" w:eastAsia="微软雅黑" w:hAnsi="微软雅黑" w:cs="微软雅黑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技术。</w:t>
                            </w:r>
                          </w:p>
                        </w:txbxContent>
                      </v:textbox>
                    </v:rect>
                  </v:group>
                </v:group>
                <v:shape id="Freeform 5" o:spid="_x0000_s1079" style="position:absolute;top:5524;width:996;height:1410;visibility:visible;mso-wrap-style:square;v-text-anchor:top" coordsize="155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" path="m26,c129,,129,,129,v,10,,19,,29c123,29,116,29,110,29v,23,,45,,68c126,106,141,119,149,136v4,9,6,19,6,30c131,166,108,166,84,166v,18,,36,,55c70,221,70,221,70,221v,-19,,-37,,-55c47,166,23,166,,166,,154,2,143,7,133,15,117,29,105,45,97v,-23,,-45,,-68c39,29,32,29,26,29v,-10,,-19,,-29xe" fillcolor="#747070 [1614]" stroked="f">
                  <v:path arrowok="t" o:connecttype="custom" o:connectlocs="16723,0;82972,0;82972,18498;70751,18498;70751,61874;95836,86751;99695,105887;54028,105887;54028,140970;45024,140970;45024,105887;0,105887;4502,84837;28944,61874;28944,18498;16723,18498;16723,0" o:connectangles="0,0,0,0,0,0,0,0,0,0,0,0,0,0,0,0,0"/>
                </v:shape>
                <v:shape id="Freeform 5" o:spid="_x0000_s1080" style="position:absolute;top:13335;width:996;height:1409;visibility:visible;mso-wrap-style:square;v-text-anchor:top" coordsize="155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" path="m26,c129,,129,,129,v,10,,19,,29c123,29,116,29,110,29v,23,,45,,68c126,106,141,119,149,136v4,9,6,19,6,30c131,166,108,166,84,166v,18,,36,,55c70,221,70,221,70,221v,-19,,-37,,-55c47,166,23,166,,166,,154,2,143,7,133,15,117,29,105,45,97v,-23,,-45,,-68c39,29,32,29,26,29v,-10,,-19,,-29xe" fillcolor="#747070 [1614]" stroked="f">
                  <v:path arrowok="t" o:connecttype="custom" o:connectlocs="16723,0;82972,0;82972,18498;70751,18498;70751,61874;95836,86751;99695,105887;54028,105887;54028,140970;45024,140970;45024,105887;0,105887;4502,84837;28944,61874;28944,18498;16723,18498;16723,0" o:connectangles="0,0,0,0,0,0,0,0,0,0,0,0,0,0,0,0,0"/>
                </v:shape>
              </v:group>
            </w:pict>
          </mc:Fallback>
        </mc:AlternateContent>
      </w:r>
    </w:p>
    <w:p w14:paraId="00FB3458" w14:textId="5315B8BB" w:rsidR="007E072A" w:rsidRPr="007E072A" w:rsidRDefault="007E072A" w:rsidP="007E072A"/>
    <w:p w14:paraId="4013BE14" w14:textId="47755F38" w:rsidR="007E072A" w:rsidRPr="007E072A" w:rsidRDefault="007E072A" w:rsidP="007E072A"/>
    <w:p w14:paraId="506FE241" w14:textId="27FF9D5D" w:rsidR="007E072A" w:rsidRPr="007E072A" w:rsidRDefault="007E072A" w:rsidP="007E072A"/>
    <w:p w14:paraId="6F47A683" w14:textId="74BFE4F0" w:rsidR="007E072A" w:rsidRPr="007E072A" w:rsidRDefault="007E072A" w:rsidP="007E072A"/>
    <w:p w14:paraId="2ACBD3B2" w14:textId="77777777" w:rsidR="007E072A" w:rsidRPr="007E072A" w:rsidRDefault="007E072A" w:rsidP="007E072A"/>
    <w:p w14:paraId="688520EA" w14:textId="6BE59794" w:rsidR="007E072A" w:rsidRPr="007E072A" w:rsidRDefault="007275E1" w:rsidP="007E072A"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B3B708F" wp14:editId="5D106591">
                <wp:simplePos x="0" y="0"/>
                <wp:positionH relativeFrom="column">
                  <wp:posOffset>3528060</wp:posOffset>
                </wp:positionH>
                <wp:positionV relativeFrom="paragraph">
                  <wp:posOffset>53340</wp:posOffset>
                </wp:positionV>
                <wp:extent cx="878840" cy="142875"/>
                <wp:effectExtent l="0" t="0" r="0" b="9525"/>
                <wp:wrapNone/>
                <wp:docPr id="14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142875"/>
                        </a:xfrm>
                        <a:custGeom>
                          <a:avLst/>
                          <a:gdLst>
                            <a:gd name="connsiteX0" fmla="*/ 0 w 704410"/>
                            <a:gd name="connsiteY0" fmla="*/ 0 h 177800"/>
                            <a:gd name="connsiteX1" fmla="*/ 704410 w 704410"/>
                            <a:gd name="connsiteY1" fmla="*/ 0 h 177800"/>
                            <a:gd name="connsiteX2" fmla="*/ 704410 w 704410"/>
                            <a:gd name="connsiteY2" fmla="*/ 177800 h 177800"/>
                            <a:gd name="connsiteX3" fmla="*/ 0 w 704410"/>
                            <a:gd name="connsiteY3" fmla="*/ 177800 h 177800"/>
                            <a:gd name="connsiteX4" fmla="*/ 0 w 704410"/>
                            <a:gd name="connsiteY4" fmla="*/ 0 h 177800"/>
                            <a:gd name="connsiteX0" fmla="*/ 193675 w 704410"/>
                            <a:gd name="connsiteY0" fmla="*/ 0 h 177800"/>
                            <a:gd name="connsiteX1" fmla="*/ 704410 w 704410"/>
                            <a:gd name="connsiteY1" fmla="*/ 0 h 177800"/>
                            <a:gd name="connsiteX2" fmla="*/ 704410 w 704410"/>
                            <a:gd name="connsiteY2" fmla="*/ 177800 h 177800"/>
                            <a:gd name="connsiteX3" fmla="*/ 0 w 704410"/>
                            <a:gd name="connsiteY3" fmla="*/ 177800 h 177800"/>
                            <a:gd name="connsiteX4" fmla="*/ 193675 w 704410"/>
                            <a:gd name="connsiteY4" fmla="*/ 0 h 177800"/>
                            <a:gd name="connsiteX0" fmla="*/ 138939 w 649674"/>
                            <a:gd name="connsiteY0" fmla="*/ 0 h 177800"/>
                            <a:gd name="connsiteX1" fmla="*/ 649674 w 649674"/>
                            <a:gd name="connsiteY1" fmla="*/ 0 h 177800"/>
                            <a:gd name="connsiteX2" fmla="*/ 649674 w 649674"/>
                            <a:gd name="connsiteY2" fmla="*/ 177800 h 177800"/>
                            <a:gd name="connsiteX3" fmla="*/ 0 w 649674"/>
                            <a:gd name="connsiteY3" fmla="*/ 174625 h 177800"/>
                            <a:gd name="connsiteX4" fmla="*/ 138939 w 649674"/>
                            <a:gd name="connsiteY4" fmla="*/ 0 h 177800"/>
                            <a:gd name="connsiteX0" fmla="*/ 116132 w 649674"/>
                            <a:gd name="connsiteY0" fmla="*/ 0 h 177800"/>
                            <a:gd name="connsiteX1" fmla="*/ 649674 w 649674"/>
                            <a:gd name="connsiteY1" fmla="*/ 0 h 177800"/>
                            <a:gd name="connsiteX2" fmla="*/ 649674 w 649674"/>
                            <a:gd name="connsiteY2" fmla="*/ 177800 h 177800"/>
                            <a:gd name="connsiteX3" fmla="*/ 0 w 649674"/>
                            <a:gd name="connsiteY3" fmla="*/ 174625 h 177800"/>
                            <a:gd name="connsiteX4" fmla="*/ 116132 w 649674"/>
                            <a:gd name="connsiteY4" fmla="*/ 0 h 177800"/>
                            <a:gd name="connsiteX0" fmla="*/ 116132 w 649674"/>
                            <a:gd name="connsiteY0" fmla="*/ 0 h 179387"/>
                            <a:gd name="connsiteX1" fmla="*/ 649674 w 649674"/>
                            <a:gd name="connsiteY1" fmla="*/ 0 h 179387"/>
                            <a:gd name="connsiteX2" fmla="*/ 649674 w 649674"/>
                            <a:gd name="connsiteY2" fmla="*/ 177800 h 179387"/>
                            <a:gd name="connsiteX3" fmla="*/ 0 w 649674"/>
                            <a:gd name="connsiteY3" fmla="*/ 179387 h 179387"/>
                            <a:gd name="connsiteX4" fmla="*/ 116132 w 649674"/>
                            <a:gd name="connsiteY4" fmla="*/ 0 h 1793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49674" h="179387">
                              <a:moveTo>
                                <a:pt x="116132" y="0"/>
                              </a:moveTo>
                              <a:lnTo>
                                <a:pt x="649674" y="0"/>
                              </a:lnTo>
                              <a:lnTo>
                                <a:pt x="649674" y="177800"/>
                              </a:lnTo>
                              <a:lnTo>
                                <a:pt x="0" y="179387"/>
                              </a:lnTo>
                              <a:lnTo>
                                <a:pt x="11613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9516BD4" id="矩形 33" o:spid="_x0000_s1026" style="position:absolute;left:0;text-align:left;margin-left:277.8pt;margin-top:4.2pt;width:69.2pt;height:11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9674,179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" path="m116132,l649674,r,177800l,179387,116132,xe" fillcolor="#aeaaaa [2414]" stroked="f" strokeweight="1pt">
                <v:stroke joinstyle="miter"/>
                <v:path arrowok="t" o:connecttype="custom" o:connectlocs="157096,0;878840,0;878840,141611;0,142875;157096,0" o:connectangles="0,0,0,0,0"/>
              </v:shape>
            </w:pict>
          </mc:Fallback>
        </mc:AlternateContent>
      </w:r>
    </w:p>
    <w:p w14:paraId="564C9543" w14:textId="729F7F5A" w:rsidR="007E072A" w:rsidRPr="007E072A" w:rsidRDefault="007E072A" w:rsidP="007E072A"/>
    <w:p w14:paraId="53070687" w14:textId="5D2DE253" w:rsidR="007E072A" w:rsidRPr="007E072A" w:rsidRDefault="007E072A" w:rsidP="007E072A"/>
    <w:p w14:paraId="4F92450E" w14:textId="05064C8F" w:rsidR="007E072A" w:rsidRPr="007E072A" w:rsidRDefault="00511ABA" w:rsidP="007E072A">
      <w:r>
        <w:rPr>
          <w:noProof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4D0D97DF" wp14:editId="1CAEC6AC">
                <wp:simplePos x="0" y="0"/>
                <wp:positionH relativeFrom="column">
                  <wp:posOffset>542290</wp:posOffset>
                </wp:positionH>
                <wp:positionV relativeFrom="paragraph">
                  <wp:posOffset>151765</wp:posOffset>
                </wp:positionV>
                <wp:extent cx="3927475" cy="1847215"/>
                <wp:effectExtent l="0" t="0" r="0" b="0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27475" cy="1847215"/>
                          <a:chOff x="0" y="0"/>
                          <a:chExt cx="3927577" cy="1847215"/>
                        </a:xfrm>
                      </wpg:grpSpPr>
                      <wpg:grpSp>
                        <wpg:cNvPr id="151" name="组合 151"/>
                        <wpg:cNvGrpSpPr/>
                        <wpg:grpSpPr>
                          <a:xfrm>
                            <a:off x="9525" y="0"/>
                            <a:ext cx="1013460" cy="396240"/>
                            <a:chOff x="0" y="0"/>
                            <a:chExt cx="1013829" cy="396240"/>
                          </a:xfrm>
                        </wpg:grpSpPr>
                        <wps:wsp>
                          <wps:cNvPr id="53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994" y="0"/>
                              <a:ext cx="711835" cy="396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0AB4A8" w14:textId="77777777" w:rsidR="00031033" w:rsidRDefault="00031033" w:rsidP="00031033">
                                <w:pPr>
                                  <w:pStyle w:val="a7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767171" w:themeColor="background2" w:themeShade="80"/>
                                    <w:kern w:val="24"/>
                                    <w:sz w:val="28"/>
                                    <w:szCs w:val="28"/>
                                  </w:rPr>
                                  <w:t>工作经验</w:t>
                                </w:r>
                              </w:p>
                            </w:txbxContent>
                          </wps:txbx>
                          <wps:bodyPr vert="horz" wrap="none" lIns="0" tIns="0" rIns="0" bIns="0" numCol="1" anchor="t" anchorCtr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g:grpSp>
                          <wpg:cNvPr id="69" name="组合 68"/>
                          <wpg:cNvGrpSpPr/>
                          <wpg:grpSpPr>
                            <a:xfrm>
                              <a:off x="0" y="55659"/>
                              <a:ext cx="247015" cy="288290"/>
                              <a:chOff x="97146" y="5962458"/>
                              <a:chExt cx="1235075" cy="1560513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3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97146" y="5962458"/>
                                <a:ext cx="1235075" cy="655638"/>
                              </a:xfrm>
                              <a:custGeom>
                                <a:avLst/>
                                <a:gdLst>
                                  <a:gd name="T0" fmla="*/ 13 w 385"/>
                                  <a:gd name="T1" fmla="*/ 28 h 205"/>
                                  <a:gd name="T2" fmla="*/ 29 w 385"/>
                                  <a:gd name="T3" fmla="*/ 3 h 205"/>
                                  <a:gd name="T4" fmla="*/ 53 w 385"/>
                                  <a:gd name="T5" fmla="*/ 2 h 205"/>
                                  <a:gd name="T6" fmla="*/ 349 w 385"/>
                                  <a:gd name="T7" fmla="*/ 2 h 205"/>
                                  <a:gd name="T8" fmla="*/ 372 w 385"/>
                                  <a:gd name="T9" fmla="*/ 27 h 205"/>
                                  <a:gd name="T10" fmla="*/ 377 w 385"/>
                                  <a:gd name="T11" fmla="*/ 63 h 205"/>
                                  <a:gd name="T12" fmla="*/ 307 w 385"/>
                                  <a:gd name="T13" fmla="*/ 195 h 205"/>
                                  <a:gd name="T14" fmla="*/ 285 w 385"/>
                                  <a:gd name="T15" fmla="*/ 198 h 205"/>
                                  <a:gd name="T16" fmla="*/ 189 w 385"/>
                                  <a:gd name="T17" fmla="*/ 123 h 205"/>
                                  <a:gd name="T18" fmla="*/ 218 w 385"/>
                                  <a:gd name="T19" fmla="*/ 101 h 205"/>
                                  <a:gd name="T20" fmla="*/ 297 w 385"/>
                                  <a:gd name="T21" fmla="*/ 46 h 205"/>
                                  <a:gd name="T22" fmla="*/ 83 w 385"/>
                                  <a:gd name="T23" fmla="*/ 46 h 205"/>
                                  <a:gd name="T24" fmla="*/ 181 w 385"/>
                                  <a:gd name="T25" fmla="*/ 119 h 205"/>
                                  <a:gd name="T26" fmla="*/ 181 w 385"/>
                                  <a:gd name="T27" fmla="*/ 126 h 205"/>
                                  <a:gd name="T28" fmla="*/ 90 w 385"/>
                                  <a:gd name="T29" fmla="*/ 192 h 205"/>
                                  <a:gd name="T30" fmla="*/ 68 w 385"/>
                                  <a:gd name="T31" fmla="*/ 201 h 205"/>
                                  <a:gd name="T32" fmla="*/ 57 w 385"/>
                                  <a:gd name="T33" fmla="*/ 187 h 205"/>
                                  <a:gd name="T34" fmla="*/ 6 w 385"/>
                                  <a:gd name="T35" fmla="*/ 62 h 205"/>
                                  <a:gd name="T36" fmla="*/ 13 w 385"/>
                                  <a:gd name="T37" fmla="*/ 28 h 2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385" h="205">
                                    <a:moveTo>
                                      <a:pt x="13" y="28"/>
                                    </a:moveTo>
                                    <a:cubicBezTo>
                                      <a:pt x="17" y="19"/>
                                      <a:pt x="19" y="7"/>
                                      <a:pt x="29" y="3"/>
                                    </a:cubicBezTo>
                                    <a:cubicBezTo>
                                      <a:pt x="37" y="1"/>
                                      <a:pt x="45" y="2"/>
                                      <a:pt x="53" y="2"/>
                                    </a:cubicBezTo>
                                    <a:cubicBezTo>
                                      <a:pt x="151" y="2"/>
                                      <a:pt x="250" y="2"/>
                                      <a:pt x="349" y="2"/>
                                    </a:cubicBezTo>
                                    <a:cubicBezTo>
                                      <a:pt x="363" y="0"/>
                                      <a:pt x="368" y="16"/>
                                      <a:pt x="372" y="27"/>
                                    </a:cubicBezTo>
                                    <a:cubicBezTo>
                                      <a:pt x="376" y="38"/>
                                      <a:pt x="385" y="51"/>
                                      <a:pt x="377" y="63"/>
                                    </a:cubicBezTo>
                                    <a:cubicBezTo>
                                      <a:pt x="354" y="107"/>
                                      <a:pt x="331" y="151"/>
                                      <a:pt x="307" y="195"/>
                                    </a:cubicBezTo>
                                    <a:cubicBezTo>
                                      <a:pt x="304" y="203"/>
                                      <a:pt x="292" y="205"/>
                                      <a:pt x="285" y="198"/>
                                    </a:cubicBezTo>
                                    <a:cubicBezTo>
                                      <a:pt x="253" y="173"/>
                                      <a:pt x="220" y="150"/>
                                      <a:pt x="189" y="123"/>
                                    </a:cubicBezTo>
                                    <a:cubicBezTo>
                                      <a:pt x="197" y="114"/>
                                      <a:pt x="208" y="108"/>
                                      <a:pt x="218" y="101"/>
                                    </a:cubicBezTo>
                                    <a:cubicBezTo>
                                      <a:pt x="244" y="82"/>
                                      <a:pt x="271" y="64"/>
                                      <a:pt x="297" y="46"/>
                                    </a:cubicBezTo>
                                    <a:cubicBezTo>
                                      <a:pt x="226" y="46"/>
                                      <a:pt x="154" y="46"/>
                                      <a:pt x="83" y="46"/>
                                    </a:cubicBezTo>
                                    <a:cubicBezTo>
                                      <a:pt x="115" y="71"/>
                                      <a:pt x="149" y="94"/>
                                      <a:pt x="181" y="119"/>
                                    </a:cubicBezTo>
                                    <a:cubicBezTo>
                                      <a:pt x="181" y="121"/>
                                      <a:pt x="181" y="124"/>
                                      <a:pt x="181" y="126"/>
                                    </a:cubicBezTo>
                                    <a:cubicBezTo>
                                      <a:pt x="151" y="149"/>
                                      <a:pt x="120" y="170"/>
                                      <a:pt x="90" y="192"/>
                                    </a:cubicBezTo>
                                    <a:cubicBezTo>
                                      <a:pt x="84" y="196"/>
                                      <a:pt x="77" y="204"/>
                                      <a:pt x="68" y="201"/>
                                    </a:cubicBezTo>
                                    <a:cubicBezTo>
                                      <a:pt x="62" y="199"/>
                                      <a:pt x="60" y="192"/>
                                      <a:pt x="57" y="187"/>
                                    </a:cubicBezTo>
                                    <a:cubicBezTo>
                                      <a:pt x="41" y="145"/>
                                      <a:pt x="23" y="103"/>
                                      <a:pt x="6" y="62"/>
                                    </a:cubicBezTo>
                                    <a:cubicBezTo>
                                      <a:pt x="0" y="50"/>
                                      <a:pt x="9" y="38"/>
                                      <a:pt x="13" y="28"/>
                                    </a:cubicBezTo>
                                    <a:close/>
                                  </a:path>
                                </a:pathLst>
                              </a:custGeom>
                              <a:blipFill>
                                <a:blip r:embed="rId16"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8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495609" y="6381558"/>
                                <a:ext cx="381000" cy="1141413"/>
                              </a:xfrm>
                              <a:custGeom>
                                <a:avLst/>
                                <a:gdLst>
                                  <a:gd name="T0" fmla="*/ 13 w 119"/>
                                  <a:gd name="T1" fmla="*/ 37 h 357"/>
                                  <a:gd name="T2" fmla="*/ 61 w 119"/>
                                  <a:gd name="T3" fmla="*/ 0 h 357"/>
                                  <a:gd name="T4" fmla="*/ 105 w 119"/>
                                  <a:gd name="T5" fmla="*/ 33 h 357"/>
                                  <a:gd name="T6" fmla="*/ 83 w 119"/>
                                  <a:gd name="T7" fmla="*/ 88 h 357"/>
                                  <a:gd name="T8" fmla="*/ 119 w 119"/>
                                  <a:gd name="T9" fmla="*/ 269 h 357"/>
                                  <a:gd name="T10" fmla="*/ 63 w 119"/>
                                  <a:gd name="T11" fmla="*/ 352 h 357"/>
                                  <a:gd name="T12" fmla="*/ 49 w 119"/>
                                  <a:gd name="T13" fmla="*/ 344 h 357"/>
                                  <a:gd name="T14" fmla="*/ 0 w 119"/>
                                  <a:gd name="T15" fmla="*/ 268 h 357"/>
                                  <a:gd name="T16" fmla="*/ 30 w 119"/>
                                  <a:gd name="T17" fmla="*/ 100 h 357"/>
                                  <a:gd name="T18" fmla="*/ 13 w 119"/>
                                  <a:gd name="T19" fmla="*/ 37 h 3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9" h="357">
                                    <a:moveTo>
                                      <a:pt x="13" y="37"/>
                                    </a:moveTo>
                                    <a:cubicBezTo>
                                      <a:pt x="27" y="22"/>
                                      <a:pt x="46" y="13"/>
                                      <a:pt x="61" y="0"/>
                                    </a:cubicBezTo>
                                    <a:cubicBezTo>
                                      <a:pt x="77" y="10"/>
                                      <a:pt x="91" y="21"/>
                                      <a:pt x="105" y="33"/>
                                    </a:cubicBezTo>
                                    <a:cubicBezTo>
                                      <a:pt x="103" y="52"/>
                                      <a:pt x="86" y="68"/>
                                      <a:pt x="83" y="88"/>
                                    </a:cubicBezTo>
                                    <a:cubicBezTo>
                                      <a:pt x="94" y="148"/>
                                      <a:pt x="107" y="209"/>
                                      <a:pt x="119" y="269"/>
                                    </a:cubicBezTo>
                                    <a:cubicBezTo>
                                      <a:pt x="100" y="297"/>
                                      <a:pt x="82" y="325"/>
                                      <a:pt x="63" y="352"/>
                                    </a:cubicBezTo>
                                    <a:cubicBezTo>
                                      <a:pt x="57" y="357"/>
                                      <a:pt x="52" y="348"/>
                                      <a:pt x="49" y="344"/>
                                    </a:cubicBezTo>
                                    <a:cubicBezTo>
                                      <a:pt x="33" y="318"/>
                                      <a:pt x="14" y="295"/>
                                      <a:pt x="0" y="268"/>
                                    </a:cubicBezTo>
                                    <a:cubicBezTo>
                                      <a:pt x="9" y="212"/>
                                      <a:pt x="20" y="156"/>
                                      <a:pt x="30" y="100"/>
                                    </a:cubicBezTo>
                                    <a:cubicBezTo>
                                      <a:pt x="37" y="77"/>
                                      <a:pt x="17" y="58"/>
                                      <a:pt x="13" y="37"/>
                                    </a:cubicBezTo>
                                    <a:close/>
                                  </a:path>
                                </a:pathLst>
                              </a:custGeom>
                              <a:blipFill>
                                <a:blip r:embed="rId16"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794059" y="6716521"/>
                                <a:ext cx="223838" cy="506413"/>
                              </a:xfrm>
                              <a:custGeom>
                                <a:avLst/>
                                <a:gdLst>
                                  <a:gd name="T0" fmla="*/ 0 w 70"/>
                                  <a:gd name="T1" fmla="*/ 0 h 158"/>
                                  <a:gd name="T2" fmla="*/ 70 w 70"/>
                                  <a:gd name="T3" fmla="*/ 81 h 158"/>
                                  <a:gd name="T4" fmla="*/ 63 w 70"/>
                                  <a:gd name="T5" fmla="*/ 158 h 158"/>
                                  <a:gd name="T6" fmla="*/ 28 w 70"/>
                                  <a:gd name="T7" fmla="*/ 143 h 158"/>
                                  <a:gd name="T8" fmla="*/ 0 w 70"/>
                                  <a:gd name="T9" fmla="*/ 0 h 1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70" h="158">
                                    <a:moveTo>
                                      <a:pt x="0" y="0"/>
                                    </a:moveTo>
                                    <a:cubicBezTo>
                                      <a:pt x="24" y="27"/>
                                      <a:pt x="47" y="54"/>
                                      <a:pt x="70" y="81"/>
                                    </a:cubicBezTo>
                                    <a:cubicBezTo>
                                      <a:pt x="67" y="107"/>
                                      <a:pt x="69" y="134"/>
                                      <a:pt x="63" y="158"/>
                                    </a:cubicBezTo>
                                    <a:cubicBezTo>
                                      <a:pt x="50" y="156"/>
                                      <a:pt x="40" y="148"/>
                                      <a:pt x="28" y="143"/>
                                    </a:cubicBezTo>
                                    <a:cubicBezTo>
                                      <a:pt x="19" y="95"/>
                                      <a:pt x="9" y="48"/>
                                      <a:pt x="0" y="0"/>
                                    </a:cubicBezTo>
                                    <a:close/>
                                  </a:path>
                                </a:pathLst>
                              </a:custGeom>
                              <a:blipFill>
                                <a:blip r:embed="rId16"/>
                                <a:tile tx="0" ty="0" sx="100000" sy="100000" flip="none" algn="tl"/>
                              </a:blip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g:grpSp>
                        <wpg:cNvPr id="133" name="组合 132"/>
                        <wpg:cNvGrpSpPr/>
                        <wpg:grpSpPr>
                          <a:xfrm>
                            <a:off x="0" y="400050"/>
                            <a:ext cx="3854175" cy="742315"/>
                            <a:chOff x="94691" y="6388330"/>
                            <a:chExt cx="3854440" cy="743024"/>
                          </a:xfrm>
                        </wpg:grpSpPr>
                        <wps:wsp>
                          <wps:cNvPr id="45" name="直接连接符 45"/>
                          <wps:cNvCnPr/>
                          <wps:spPr>
                            <a:xfrm>
                              <a:off x="228471" y="6635029"/>
                              <a:ext cx="37206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矩形 33"/>
                          <wps:cNvSpPr/>
                          <wps:spPr>
                            <a:xfrm>
                              <a:off x="3069735" y="6493257"/>
                              <a:ext cx="879396" cy="143359"/>
                            </a:xfrm>
                            <a:custGeom>
                              <a:avLst/>
                              <a:gdLst>
                                <a:gd name="connsiteX0" fmla="*/ 0 w 704410"/>
                                <a:gd name="connsiteY0" fmla="*/ 0 h 177800"/>
                                <a:gd name="connsiteX1" fmla="*/ 704410 w 704410"/>
                                <a:gd name="connsiteY1" fmla="*/ 0 h 177800"/>
                                <a:gd name="connsiteX2" fmla="*/ 704410 w 704410"/>
                                <a:gd name="connsiteY2" fmla="*/ 177800 h 177800"/>
                                <a:gd name="connsiteX3" fmla="*/ 0 w 704410"/>
                                <a:gd name="connsiteY3" fmla="*/ 177800 h 177800"/>
                                <a:gd name="connsiteX4" fmla="*/ 0 w 704410"/>
                                <a:gd name="connsiteY4" fmla="*/ 0 h 177800"/>
                                <a:gd name="connsiteX0" fmla="*/ 193675 w 704410"/>
                                <a:gd name="connsiteY0" fmla="*/ 0 h 177800"/>
                                <a:gd name="connsiteX1" fmla="*/ 704410 w 704410"/>
                                <a:gd name="connsiteY1" fmla="*/ 0 h 177800"/>
                                <a:gd name="connsiteX2" fmla="*/ 704410 w 704410"/>
                                <a:gd name="connsiteY2" fmla="*/ 177800 h 177800"/>
                                <a:gd name="connsiteX3" fmla="*/ 0 w 704410"/>
                                <a:gd name="connsiteY3" fmla="*/ 177800 h 177800"/>
                                <a:gd name="connsiteX4" fmla="*/ 193675 w 704410"/>
                                <a:gd name="connsiteY4" fmla="*/ 0 h 177800"/>
                                <a:gd name="connsiteX0" fmla="*/ 138939 w 649674"/>
                                <a:gd name="connsiteY0" fmla="*/ 0 h 177800"/>
                                <a:gd name="connsiteX1" fmla="*/ 649674 w 649674"/>
                                <a:gd name="connsiteY1" fmla="*/ 0 h 177800"/>
                                <a:gd name="connsiteX2" fmla="*/ 649674 w 649674"/>
                                <a:gd name="connsiteY2" fmla="*/ 177800 h 177800"/>
                                <a:gd name="connsiteX3" fmla="*/ 0 w 649674"/>
                                <a:gd name="connsiteY3" fmla="*/ 174625 h 177800"/>
                                <a:gd name="connsiteX4" fmla="*/ 138939 w 649674"/>
                                <a:gd name="connsiteY4" fmla="*/ 0 h 177800"/>
                                <a:gd name="connsiteX0" fmla="*/ 116132 w 649674"/>
                                <a:gd name="connsiteY0" fmla="*/ 0 h 177800"/>
                                <a:gd name="connsiteX1" fmla="*/ 649674 w 649674"/>
                                <a:gd name="connsiteY1" fmla="*/ 0 h 177800"/>
                                <a:gd name="connsiteX2" fmla="*/ 649674 w 649674"/>
                                <a:gd name="connsiteY2" fmla="*/ 177800 h 177800"/>
                                <a:gd name="connsiteX3" fmla="*/ 0 w 649674"/>
                                <a:gd name="connsiteY3" fmla="*/ 174625 h 177800"/>
                                <a:gd name="connsiteX4" fmla="*/ 116132 w 649674"/>
                                <a:gd name="connsiteY4" fmla="*/ 0 h 177800"/>
                                <a:gd name="connsiteX0" fmla="*/ 116132 w 649674"/>
                                <a:gd name="connsiteY0" fmla="*/ 0 h 179387"/>
                                <a:gd name="connsiteX1" fmla="*/ 649674 w 649674"/>
                                <a:gd name="connsiteY1" fmla="*/ 0 h 179387"/>
                                <a:gd name="connsiteX2" fmla="*/ 649674 w 649674"/>
                                <a:gd name="connsiteY2" fmla="*/ 177800 h 179387"/>
                                <a:gd name="connsiteX3" fmla="*/ 0 w 649674"/>
                                <a:gd name="connsiteY3" fmla="*/ 179387 h 179387"/>
                                <a:gd name="connsiteX4" fmla="*/ 116132 w 649674"/>
                                <a:gd name="connsiteY4" fmla="*/ 0 h 1793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49674" h="179387">
                                  <a:moveTo>
                                    <a:pt x="116132" y="0"/>
                                  </a:moveTo>
                                  <a:lnTo>
                                    <a:pt x="649674" y="0"/>
                                  </a:lnTo>
                                  <a:lnTo>
                                    <a:pt x="649674" y="177800"/>
                                  </a:lnTo>
                                  <a:lnTo>
                                    <a:pt x="0" y="179387"/>
                                  </a:lnTo>
                                  <a:lnTo>
                                    <a:pt x="1161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47" name="矩形 47"/>
                          <wps:cNvSpPr/>
                          <wps:spPr>
                            <a:xfrm>
                              <a:off x="3160822" y="6433431"/>
                              <a:ext cx="703628" cy="289837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5B20945C" w14:textId="782E681E" w:rsidR="00031033" w:rsidRDefault="00D61103" w:rsidP="00031033">
                                <w:pPr>
                                  <w:pStyle w:val="a7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微软雅黑" w:eastAsia="微软雅黑" w:hAnsi="微软雅黑" w:cstheme="minorBidi"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2015-2016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48" name="矩形 48"/>
                          <wps:cNvSpPr/>
                          <wps:spPr>
                            <a:xfrm>
                              <a:off x="162346" y="6388330"/>
                              <a:ext cx="1658099" cy="289827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6DDF863C" w14:textId="39DF0077" w:rsidR="00031033" w:rsidRDefault="00133BD3" w:rsidP="00031033">
                                <w:pPr>
                                  <w:pStyle w:val="a7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微软雅黑" w:eastAsia="微软雅黑" w:hAnsi="微软雅黑" w:cstheme="minorBidi"/>
                                    <w:color w:val="414042"/>
                                    <w:kern w:val="24"/>
                                    <w:sz w:val="18"/>
                                    <w:szCs w:val="18"/>
                                  </w:rPr>
                                  <w:t>W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414042"/>
                                    <w:kern w:val="24"/>
                                    <w:sz w:val="18"/>
                                    <w:szCs w:val="18"/>
                                  </w:rPr>
                                  <w:t>eb前端</w:t>
                                </w:r>
                                <w:r>
                                  <w:rPr>
                                    <w:rFonts w:ascii="微软雅黑" w:eastAsia="微软雅黑" w:hAnsi="微软雅黑" w:cstheme="minorBidi"/>
                                    <w:color w:val="414042"/>
                                    <w:kern w:val="24"/>
                                    <w:sz w:val="18"/>
                                    <w:szCs w:val="18"/>
                                  </w:rPr>
                                  <w:t>开发</w:t>
                                </w:r>
                                <w:r w:rsidR="00031033">
                                  <w:rPr>
                                    <w:rFonts w:ascii="微软雅黑" w:eastAsia="微软雅黑" w:hAnsi="微软雅黑" w:cstheme="minorBidi" w:hint="eastAsia"/>
                                    <w:color w:val="414042"/>
                                    <w:kern w:val="2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031033">
                                  <w:rPr>
                                    <w:rFonts w:ascii="微软雅黑" w:eastAsia="微软雅黑" w:hAnsi="微软雅黑" w:cstheme="minorBidi" w:hint="eastAsia"/>
                                    <w:color w:val="3B3838" w:themeColor="background2" w:themeShade="40"/>
                                    <w:kern w:val="24"/>
                                    <w:sz w:val="18"/>
                                    <w:szCs w:val="18"/>
                                  </w:rPr>
                                  <w:t xml:space="preserve">/ 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767171" w:themeColor="background2" w:themeShade="80"/>
                                    <w:kern w:val="24"/>
                                    <w:sz w:val="18"/>
                                    <w:szCs w:val="18"/>
                                  </w:rPr>
                                  <w:t>创维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767171" w:themeColor="background2" w:themeShade="80"/>
                                    <w:kern w:val="24"/>
                                    <w:sz w:val="18"/>
                                    <w:szCs w:val="18"/>
                                  </w:rPr>
                                  <w:t>工作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767171" w:themeColor="background2" w:themeShade="80"/>
                                    <w:kern w:val="24"/>
                                    <w:sz w:val="18"/>
                                    <w:szCs w:val="18"/>
                                  </w:rPr>
                                  <w:t>室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49" name="矩形 49"/>
                          <wps:cNvSpPr/>
                          <wps:spPr>
                            <a:xfrm>
                              <a:off x="162346" y="6643224"/>
                              <a:ext cx="3777240" cy="48813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76667932" w14:textId="6033D623" w:rsidR="00031033" w:rsidRDefault="00133BD3" w:rsidP="00127E6E">
                                <w:pPr>
                                  <w:pStyle w:val="a7"/>
                                  <w:spacing w:before="0" w:beforeAutospacing="0" w:after="0" w:afterAutospacing="0"/>
                                  <w:ind w:firstLine="346"/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负责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页面重构、视觉动效、用户交互、浏览器兼容的实现，项目分析，分配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组员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任务，项目整合与调试，跨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平台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开发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H5+App等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50" name="Freeform 5"/>
                          <wps:cNvSpPr>
                            <a:spLocks/>
                          </wps:cNvSpPr>
                          <wps:spPr bwMode="auto">
                            <a:xfrm>
                              <a:off x="94691" y="6478715"/>
                              <a:ext cx="99874" cy="141463"/>
                            </a:xfrm>
                            <a:custGeom>
                              <a:avLst/>
                              <a:gdLst>
                                <a:gd name="T0" fmla="*/ 26 w 155"/>
                                <a:gd name="T1" fmla="*/ 0 h 221"/>
                                <a:gd name="T2" fmla="*/ 129 w 155"/>
                                <a:gd name="T3" fmla="*/ 0 h 221"/>
                                <a:gd name="T4" fmla="*/ 129 w 155"/>
                                <a:gd name="T5" fmla="*/ 29 h 221"/>
                                <a:gd name="T6" fmla="*/ 110 w 155"/>
                                <a:gd name="T7" fmla="*/ 29 h 221"/>
                                <a:gd name="T8" fmla="*/ 110 w 155"/>
                                <a:gd name="T9" fmla="*/ 97 h 221"/>
                                <a:gd name="T10" fmla="*/ 149 w 155"/>
                                <a:gd name="T11" fmla="*/ 136 h 221"/>
                                <a:gd name="T12" fmla="*/ 155 w 155"/>
                                <a:gd name="T13" fmla="*/ 166 h 221"/>
                                <a:gd name="T14" fmla="*/ 84 w 155"/>
                                <a:gd name="T15" fmla="*/ 166 h 221"/>
                                <a:gd name="T16" fmla="*/ 84 w 155"/>
                                <a:gd name="T17" fmla="*/ 221 h 221"/>
                                <a:gd name="T18" fmla="*/ 70 w 155"/>
                                <a:gd name="T19" fmla="*/ 221 h 221"/>
                                <a:gd name="T20" fmla="*/ 70 w 155"/>
                                <a:gd name="T21" fmla="*/ 166 h 221"/>
                                <a:gd name="T22" fmla="*/ 0 w 155"/>
                                <a:gd name="T23" fmla="*/ 166 h 221"/>
                                <a:gd name="T24" fmla="*/ 7 w 155"/>
                                <a:gd name="T25" fmla="*/ 133 h 221"/>
                                <a:gd name="T26" fmla="*/ 45 w 155"/>
                                <a:gd name="T27" fmla="*/ 97 h 221"/>
                                <a:gd name="T28" fmla="*/ 45 w 155"/>
                                <a:gd name="T29" fmla="*/ 29 h 221"/>
                                <a:gd name="T30" fmla="*/ 26 w 155"/>
                                <a:gd name="T31" fmla="*/ 29 h 221"/>
                                <a:gd name="T32" fmla="*/ 26 w 155"/>
                                <a:gd name="T33" fmla="*/ 0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55" h="221">
                                  <a:moveTo>
                                    <a:pt x="26" y="0"/>
                                  </a:move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129" y="10"/>
                                    <a:pt x="129" y="19"/>
                                    <a:pt x="129" y="29"/>
                                  </a:cubicBezTo>
                                  <a:cubicBezTo>
                                    <a:pt x="123" y="29"/>
                                    <a:pt x="116" y="29"/>
                                    <a:pt x="110" y="29"/>
                                  </a:cubicBezTo>
                                  <a:cubicBezTo>
                                    <a:pt x="110" y="52"/>
                                    <a:pt x="110" y="74"/>
                                    <a:pt x="110" y="97"/>
                                  </a:cubicBezTo>
                                  <a:cubicBezTo>
                                    <a:pt x="126" y="106"/>
                                    <a:pt x="141" y="119"/>
                                    <a:pt x="149" y="136"/>
                                  </a:cubicBezTo>
                                  <a:cubicBezTo>
                                    <a:pt x="153" y="145"/>
                                    <a:pt x="155" y="155"/>
                                    <a:pt x="155" y="166"/>
                                  </a:cubicBezTo>
                                  <a:cubicBezTo>
                                    <a:pt x="131" y="166"/>
                                    <a:pt x="108" y="166"/>
                                    <a:pt x="84" y="166"/>
                                  </a:cubicBezTo>
                                  <a:cubicBezTo>
                                    <a:pt x="84" y="184"/>
                                    <a:pt x="84" y="202"/>
                                    <a:pt x="84" y="221"/>
                                  </a:cubicBezTo>
                                  <a:cubicBezTo>
                                    <a:pt x="70" y="221"/>
                                    <a:pt x="70" y="221"/>
                                    <a:pt x="70" y="221"/>
                                  </a:cubicBezTo>
                                  <a:cubicBezTo>
                                    <a:pt x="70" y="202"/>
                                    <a:pt x="70" y="184"/>
                                    <a:pt x="70" y="166"/>
                                  </a:cubicBezTo>
                                  <a:cubicBezTo>
                                    <a:pt x="47" y="166"/>
                                    <a:pt x="23" y="166"/>
                                    <a:pt x="0" y="166"/>
                                  </a:cubicBezTo>
                                  <a:cubicBezTo>
                                    <a:pt x="0" y="154"/>
                                    <a:pt x="2" y="143"/>
                                    <a:pt x="7" y="133"/>
                                  </a:cubicBezTo>
                                  <a:cubicBezTo>
                                    <a:pt x="15" y="117"/>
                                    <a:pt x="29" y="105"/>
                                    <a:pt x="45" y="97"/>
                                  </a:cubicBezTo>
                                  <a:cubicBezTo>
                                    <a:pt x="45" y="74"/>
                                    <a:pt x="45" y="52"/>
                                    <a:pt x="45" y="29"/>
                                  </a:cubicBezTo>
                                  <a:cubicBezTo>
                                    <a:pt x="39" y="29"/>
                                    <a:pt x="32" y="29"/>
                                    <a:pt x="26" y="29"/>
                                  </a:cubicBezTo>
                                  <a:cubicBezTo>
                                    <a:pt x="26" y="19"/>
                                    <a:pt x="26" y="10"/>
                                    <a:pt x="2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7" name="组合 132"/>
                        <wpg:cNvGrpSpPr/>
                        <wpg:grpSpPr>
                          <a:xfrm>
                            <a:off x="9525" y="1104900"/>
                            <a:ext cx="3918052" cy="742315"/>
                            <a:chOff x="94691" y="6388330"/>
                            <a:chExt cx="3918321" cy="743009"/>
                          </a:xfrm>
                        </wpg:grpSpPr>
                        <wps:wsp>
                          <wps:cNvPr id="30" name="直接连接符 30"/>
                          <wps:cNvCnPr/>
                          <wps:spPr>
                            <a:xfrm>
                              <a:off x="228471" y="6635029"/>
                              <a:ext cx="3720660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31" name="矩形 33"/>
                          <wps:cNvSpPr/>
                          <wps:spPr>
                            <a:xfrm>
                              <a:off x="3069735" y="6493257"/>
                              <a:ext cx="879396" cy="143359"/>
                            </a:xfrm>
                            <a:custGeom>
                              <a:avLst/>
                              <a:gdLst>
                                <a:gd name="connsiteX0" fmla="*/ 0 w 704410"/>
                                <a:gd name="connsiteY0" fmla="*/ 0 h 177800"/>
                                <a:gd name="connsiteX1" fmla="*/ 704410 w 704410"/>
                                <a:gd name="connsiteY1" fmla="*/ 0 h 177800"/>
                                <a:gd name="connsiteX2" fmla="*/ 704410 w 704410"/>
                                <a:gd name="connsiteY2" fmla="*/ 177800 h 177800"/>
                                <a:gd name="connsiteX3" fmla="*/ 0 w 704410"/>
                                <a:gd name="connsiteY3" fmla="*/ 177800 h 177800"/>
                                <a:gd name="connsiteX4" fmla="*/ 0 w 704410"/>
                                <a:gd name="connsiteY4" fmla="*/ 0 h 177800"/>
                                <a:gd name="connsiteX0" fmla="*/ 193675 w 704410"/>
                                <a:gd name="connsiteY0" fmla="*/ 0 h 177800"/>
                                <a:gd name="connsiteX1" fmla="*/ 704410 w 704410"/>
                                <a:gd name="connsiteY1" fmla="*/ 0 h 177800"/>
                                <a:gd name="connsiteX2" fmla="*/ 704410 w 704410"/>
                                <a:gd name="connsiteY2" fmla="*/ 177800 h 177800"/>
                                <a:gd name="connsiteX3" fmla="*/ 0 w 704410"/>
                                <a:gd name="connsiteY3" fmla="*/ 177800 h 177800"/>
                                <a:gd name="connsiteX4" fmla="*/ 193675 w 704410"/>
                                <a:gd name="connsiteY4" fmla="*/ 0 h 177800"/>
                                <a:gd name="connsiteX0" fmla="*/ 138939 w 649674"/>
                                <a:gd name="connsiteY0" fmla="*/ 0 h 177800"/>
                                <a:gd name="connsiteX1" fmla="*/ 649674 w 649674"/>
                                <a:gd name="connsiteY1" fmla="*/ 0 h 177800"/>
                                <a:gd name="connsiteX2" fmla="*/ 649674 w 649674"/>
                                <a:gd name="connsiteY2" fmla="*/ 177800 h 177800"/>
                                <a:gd name="connsiteX3" fmla="*/ 0 w 649674"/>
                                <a:gd name="connsiteY3" fmla="*/ 174625 h 177800"/>
                                <a:gd name="connsiteX4" fmla="*/ 138939 w 649674"/>
                                <a:gd name="connsiteY4" fmla="*/ 0 h 177800"/>
                                <a:gd name="connsiteX0" fmla="*/ 116132 w 649674"/>
                                <a:gd name="connsiteY0" fmla="*/ 0 h 177800"/>
                                <a:gd name="connsiteX1" fmla="*/ 649674 w 649674"/>
                                <a:gd name="connsiteY1" fmla="*/ 0 h 177800"/>
                                <a:gd name="connsiteX2" fmla="*/ 649674 w 649674"/>
                                <a:gd name="connsiteY2" fmla="*/ 177800 h 177800"/>
                                <a:gd name="connsiteX3" fmla="*/ 0 w 649674"/>
                                <a:gd name="connsiteY3" fmla="*/ 174625 h 177800"/>
                                <a:gd name="connsiteX4" fmla="*/ 116132 w 649674"/>
                                <a:gd name="connsiteY4" fmla="*/ 0 h 177800"/>
                                <a:gd name="connsiteX0" fmla="*/ 116132 w 649674"/>
                                <a:gd name="connsiteY0" fmla="*/ 0 h 179387"/>
                                <a:gd name="connsiteX1" fmla="*/ 649674 w 649674"/>
                                <a:gd name="connsiteY1" fmla="*/ 0 h 179387"/>
                                <a:gd name="connsiteX2" fmla="*/ 649674 w 649674"/>
                                <a:gd name="connsiteY2" fmla="*/ 177800 h 179387"/>
                                <a:gd name="connsiteX3" fmla="*/ 0 w 649674"/>
                                <a:gd name="connsiteY3" fmla="*/ 179387 h 179387"/>
                                <a:gd name="connsiteX4" fmla="*/ 116132 w 649674"/>
                                <a:gd name="connsiteY4" fmla="*/ 0 h 1793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49674" h="179387">
                                  <a:moveTo>
                                    <a:pt x="116132" y="0"/>
                                  </a:moveTo>
                                  <a:lnTo>
                                    <a:pt x="649674" y="0"/>
                                  </a:lnTo>
                                  <a:lnTo>
                                    <a:pt x="649674" y="177800"/>
                                  </a:lnTo>
                                  <a:lnTo>
                                    <a:pt x="0" y="179387"/>
                                  </a:lnTo>
                                  <a:lnTo>
                                    <a:pt x="11613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E6E6">
                                <a:lumMod val="75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48" name="矩形 448"/>
                          <wps:cNvSpPr/>
                          <wps:spPr>
                            <a:xfrm>
                              <a:off x="3141097" y="6423897"/>
                              <a:ext cx="871915" cy="289831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371495C7" w14:textId="5B988671" w:rsidR="00706DFE" w:rsidRDefault="00D61103" w:rsidP="00706DFE">
                                <w:pPr>
                                  <w:pStyle w:val="a7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微软雅黑" w:eastAsia="微软雅黑" w:hAnsi="微软雅黑" w:cstheme="minorBidi"/>
                                    <w:color w:val="FFFFFF" w:themeColor="background1"/>
                                    <w:kern w:val="24"/>
                                    <w:sz w:val="16"/>
                                    <w:szCs w:val="16"/>
                                  </w:rPr>
                                  <w:t>2016.6-2016.7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449" name="矩形 449"/>
                          <wps:cNvSpPr/>
                          <wps:spPr>
                            <a:xfrm>
                              <a:off x="162346" y="6388330"/>
                              <a:ext cx="2289333" cy="289827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BC2BB60" w14:textId="6B32BAF7" w:rsidR="00706DFE" w:rsidRDefault="00706DFE" w:rsidP="00706DFE">
                                <w:pPr>
                                  <w:pStyle w:val="a7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414042"/>
                                    <w:kern w:val="24"/>
                                    <w:sz w:val="18"/>
                                    <w:szCs w:val="18"/>
                                  </w:rPr>
                                  <w:t>移动互联网</w:t>
                                </w:r>
                                <w:r>
                                  <w:rPr>
                                    <w:rFonts w:ascii="微软雅黑" w:eastAsia="微软雅黑" w:hAnsi="微软雅黑" w:cstheme="minorBidi"/>
                                    <w:color w:val="414042"/>
                                    <w:kern w:val="24"/>
                                    <w:sz w:val="18"/>
                                    <w:szCs w:val="18"/>
                                  </w:rPr>
                                  <w:t>产品孵化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414042"/>
                                    <w:kern w:val="24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3B3838" w:themeColor="background2" w:themeShade="40"/>
                                    <w:kern w:val="24"/>
                                    <w:sz w:val="18"/>
                                    <w:szCs w:val="18"/>
                                  </w:rPr>
                                  <w:t xml:space="preserve">/ 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767171" w:themeColor="background2" w:themeShade="80"/>
                                    <w:kern w:val="24"/>
                                    <w:sz w:val="18"/>
                                    <w:szCs w:val="18"/>
                                  </w:rPr>
                                  <w:t>火星时代教育机构</w:t>
                                </w:r>
                              </w:p>
                            </w:txbxContent>
                          </wps:txbx>
                          <wps:bodyPr wrap="none">
                            <a:spAutoFit/>
                          </wps:bodyPr>
                        </wps:wsp>
                        <wps:wsp>
                          <wps:cNvPr id="450" name="矩形 450"/>
                          <wps:cNvSpPr/>
                          <wps:spPr>
                            <a:xfrm>
                              <a:off x="162346" y="6643209"/>
                              <a:ext cx="3777240" cy="488130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689B21AC" w14:textId="49592811" w:rsidR="00706DFE" w:rsidRDefault="00706DFE" w:rsidP="00706DFE">
                                <w:pPr>
                                  <w:pStyle w:val="a7"/>
                                  <w:spacing w:before="0" w:beforeAutospacing="0" w:after="0" w:afterAutospacing="0"/>
                                  <w:ind w:firstLine="346"/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负责</w:t>
                                </w:r>
                                <w:r w:rsidR="00417089"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产品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项目分析，</w:t>
                                </w:r>
                                <w:r w:rsidR="00417089"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根据</w:t>
                                </w:r>
                                <w:r w:rsidR="00417089"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原型图</w:t>
                                </w:r>
                                <w:r w:rsidR="00417089"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细化开发</w:t>
                                </w:r>
                                <w:r w:rsidR="00417089"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流程，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分配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组员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任务，</w:t>
                                </w:r>
                                <w:r w:rsidR="004A6265"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使用MUI框架</w:t>
                                </w:r>
                                <w:r w:rsidR="004A6265"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与</w:t>
                                </w:r>
                                <w:r w:rsidR="004A6265"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H5+技术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跨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平台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开发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App</w:t>
                                </w:r>
                                <w:r w:rsidR="004A6265"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>
                            <a:spAutoFit/>
                          </wps:bodyPr>
                        </wps:wsp>
                        <wps:wsp>
                          <wps:cNvPr id="451" name="Freeform 5"/>
                          <wps:cNvSpPr>
                            <a:spLocks/>
                          </wps:cNvSpPr>
                          <wps:spPr bwMode="auto">
                            <a:xfrm>
                              <a:off x="94691" y="6478715"/>
                              <a:ext cx="99874" cy="141463"/>
                            </a:xfrm>
                            <a:custGeom>
                              <a:avLst/>
                              <a:gdLst>
                                <a:gd name="T0" fmla="*/ 26 w 155"/>
                                <a:gd name="T1" fmla="*/ 0 h 221"/>
                                <a:gd name="T2" fmla="*/ 129 w 155"/>
                                <a:gd name="T3" fmla="*/ 0 h 221"/>
                                <a:gd name="T4" fmla="*/ 129 w 155"/>
                                <a:gd name="T5" fmla="*/ 29 h 221"/>
                                <a:gd name="T6" fmla="*/ 110 w 155"/>
                                <a:gd name="T7" fmla="*/ 29 h 221"/>
                                <a:gd name="T8" fmla="*/ 110 w 155"/>
                                <a:gd name="T9" fmla="*/ 97 h 221"/>
                                <a:gd name="T10" fmla="*/ 149 w 155"/>
                                <a:gd name="T11" fmla="*/ 136 h 221"/>
                                <a:gd name="T12" fmla="*/ 155 w 155"/>
                                <a:gd name="T13" fmla="*/ 166 h 221"/>
                                <a:gd name="T14" fmla="*/ 84 w 155"/>
                                <a:gd name="T15" fmla="*/ 166 h 221"/>
                                <a:gd name="T16" fmla="*/ 84 w 155"/>
                                <a:gd name="T17" fmla="*/ 221 h 221"/>
                                <a:gd name="T18" fmla="*/ 70 w 155"/>
                                <a:gd name="T19" fmla="*/ 221 h 221"/>
                                <a:gd name="T20" fmla="*/ 70 w 155"/>
                                <a:gd name="T21" fmla="*/ 166 h 221"/>
                                <a:gd name="T22" fmla="*/ 0 w 155"/>
                                <a:gd name="T23" fmla="*/ 166 h 221"/>
                                <a:gd name="T24" fmla="*/ 7 w 155"/>
                                <a:gd name="T25" fmla="*/ 133 h 221"/>
                                <a:gd name="T26" fmla="*/ 45 w 155"/>
                                <a:gd name="T27" fmla="*/ 97 h 221"/>
                                <a:gd name="T28" fmla="*/ 45 w 155"/>
                                <a:gd name="T29" fmla="*/ 29 h 221"/>
                                <a:gd name="T30" fmla="*/ 26 w 155"/>
                                <a:gd name="T31" fmla="*/ 29 h 221"/>
                                <a:gd name="T32" fmla="*/ 26 w 155"/>
                                <a:gd name="T33" fmla="*/ 0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55" h="221">
                                  <a:moveTo>
                                    <a:pt x="26" y="0"/>
                                  </a:move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129" y="10"/>
                                    <a:pt x="129" y="19"/>
                                    <a:pt x="129" y="29"/>
                                  </a:cubicBezTo>
                                  <a:cubicBezTo>
                                    <a:pt x="123" y="29"/>
                                    <a:pt x="116" y="29"/>
                                    <a:pt x="110" y="29"/>
                                  </a:cubicBezTo>
                                  <a:cubicBezTo>
                                    <a:pt x="110" y="52"/>
                                    <a:pt x="110" y="74"/>
                                    <a:pt x="110" y="97"/>
                                  </a:cubicBezTo>
                                  <a:cubicBezTo>
                                    <a:pt x="126" y="106"/>
                                    <a:pt x="141" y="119"/>
                                    <a:pt x="149" y="136"/>
                                  </a:cubicBezTo>
                                  <a:cubicBezTo>
                                    <a:pt x="153" y="145"/>
                                    <a:pt x="155" y="155"/>
                                    <a:pt x="155" y="166"/>
                                  </a:cubicBezTo>
                                  <a:cubicBezTo>
                                    <a:pt x="131" y="166"/>
                                    <a:pt x="108" y="166"/>
                                    <a:pt x="84" y="166"/>
                                  </a:cubicBezTo>
                                  <a:cubicBezTo>
                                    <a:pt x="84" y="184"/>
                                    <a:pt x="84" y="202"/>
                                    <a:pt x="84" y="221"/>
                                  </a:cubicBezTo>
                                  <a:cubicBezTo>
                                    <a:pt x="70" y="221"/>
                                    <a:pt x="70" y="221"/>
                                    <a:pt x="70" y="221"/>
                                  </a:cubicBezTo>
                                  <a:cubicBezTo>
                                    <a:pt x="70" y="202"/>
                                    <a:pt x="70" y="184"/>
                                    <a:pt x="70" y="166"/>
                                  </a:cubicBezTo>
                                  <a:cubicBezTo>
                                    <a:pt x="47" y="166"/>
                                    <a:pt x="23" y="166"/>
                                    <a:pt x="0" y="166"/>
                                  </a:cubicBezTo>
                                  <a:cubicBezTo>
                                    <a:pt x="0" y="154"/>
                                    <a:pt x="2" y="143"/>
                                    <a:pt x="7" y="133"/>
                                  </a:cubicBezTo>
                                  <a:cubicBezTo>
                                    <a:pt x="15" y="117"/>
                                    <a:pt x="29" y="105"/>
                                    <a:pt x="45" y="97"/>
                                  </a:cubicBezTo>
                                  <a:cubicBezTo>
                                    <a:pt x="45" y="74"/>
                                    <a:pt x="45" y="52"/>
                                    <a:pt x="45" y="29"/>
                                  </a:cubicBezTo>
                                  <a:cubicBezTo>
                                    <a:pt x="39" y="29"/>
                                    <a:pt x="32" y="29"/>
                                    <a:pt x="26" y="29"/>
                                  </a:cubicBezTo>
                                  <a:cubicBezTo>
                                    <a:pt x="26" y="19"/>
                                    <a:pt x="26" y="10"/>
                                    <a:pt x="2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E7E6E6">
                                <a:lumMod val="50000"/>
                              </a:srgb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0D97DF" id="组合 246" o:spid="_x0000_s1081" style="position:absolute;margin-left:42.7pt;margin-top:11.95pt;width:309.25pt;height:145.45pt;z-index:251798528" coordsize="39275,1847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">
                <v:group id="组合 151" o:spid="_x0000_s1082" style="position:absolute;left:95;width:10134;height:3962" coordsize="10138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rect id="_x0000_s1083" style="position:absolute;left:3019;width:7119;height:3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" filled="f" stroked="f">
                    <v:textbox style="mso-fit-shape-to-text:t" inset="0,0,0,0">
                      <w:txbxContent>
                        <w:p w14:paraId="030AB4A8" w14:textId="77777777" w:rsidR="00031033" w:rsidRDefault="00031033" w:rsidP="00031033">
                          <w:pPr>
                            <w:pStyle w:val="a7"/>
                            <w:spacing w:before="0" w:beforeAutospacing="0" w:after="0" w:afterAutospacing="0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767171" w:themeColor="background2" w:themeShade="80"/>
                              <w:kern w:val="24"/>
                              <w:sz w:val="28"/>
                              <w:szCs w:val="28"/>
                            </w:rPr>
                            <w:t>工作经验</w:t>
                          </w:r>
                        </w:p>
                      </w:txbxContent>
                    </v:textbox>
                  </v:rect>
                  <v:group id="组合 68" o:spid="_x0000_s1084" style="position:absolute;top:556;width:2470;height:2883" coordorigin="971,59624" coordsize="12350,1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shape id="Freeform 11" o:spid="_x0000_s1085" style="position:absolute;left:971;top:59624;width:12351;height:6556;visibility:visible;mso-wrap-style:square;v-text-anchor:top" coordsize="385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" path="m13,28c17,19,19,7,29,3,37,1,45,2,53,2v98,,197,,296,c363,,368,16,372,27v4,11,13,24,5,36c354,107,331,151,307,195v-3,8,-15,10,-22,3c253,173,220,150,189,123v8,-9,19,-15,29,-22c244,82,271,64,297,46v-71,,-143,,-214,c115,71,149,94,181,119v,2,,5,,7c151,149,120,170,90,192v-6,4,-13,12,-22,9c62,199,60,192,57,187,41,145,23,103,6,62,,50,9,38,13,28xe" stroked="f">
                      <v:fill r:id="rId17" o:title="" recolor="t" rotate="t" type="tile"/>
                      <v:path arrowok="t" o:connecttype="custom" o:connectlocs="41704,89551;93032,9595;170023,6396;1119587,6396;1193371,86352;1209411,201489;984852,623656;914276,633250;606310,393383;699341,323022;952772,147119;266263,147119;580646,380590;580646,402978;288719,614061;218143,642845;182855,598070;19248,198291;41704,89551" o:connectangles="0,0,0,0,0,0,0,0,0,0,0,0,0,0,0,0,0,0,0"/>
                    </v:shape>
                    <v:shape id="Freeform 12" o:spid="_x0000_s1086" style="position:absolute;left:4956;top:63815;width:3810;height:11414;visibility:visible;mso-wrap-style:square;v-text-anchor:top" coordsize="119,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" path="m13,37c27,22,46,13,61,v16,10,30,21,44,33c103,52,86,68,83,88v11,60,24,121,36,181c100,297,82,325,63,352v-6,5,-11,-4,-14,-8c33,318,14,295,,268,9,212,20,156,30,100,37,77,17,58,13,37xe" stroked="f">
                      <v:fill r:id="rId17" o:title="" recolor="t" rotate="t" type="tile"/>
                      <v:path arrowok="t" o:connecttype="custom" o:connectlocs="41622,118298;195303,0;336176,105509;265739,281357;381000,860056;201706,1125427;156882,1099849;0,856859;96050,319724;41622,118298" o:connectangles="0,0,0,0,0,0,0,0,0,0"/>
                    </v:shape>
                    <v:shape id="Freeform 13" o:spid="_x0000_s1087" style="position:absolute;left:7940;top:67165;width:2238;height:5064;visibility:visible;mso-wrap-style:square;v-text-anchor:top" coordsize="70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" path="m,c24,27,47,54,70,81v-3,26,-1,53,-7,77c50,156,40,148,28,143,19,95,9,48,,xe" stroked="f">
                      <v:fill r:id="rId17" o:title="" recolor="t" rotate="t" type="tile"/>
                      <v:path arrowok="t" o:connecttype="custom" o:connectlocs="0,0;223838,259617;201454,506413;89535,458336;0,0" o:connectangles="0,0,0,0,0"/>
                    </v:shape>
                  </v:group>
                </v:group>
                <v:group id="组合 132" o:spid="_x0000_s1088" style="position:absolute;top:4000;width:38541;height:7423" coordorigin="946,63883" coordsize="38544,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<v:line id="直接连接符 45" o:spid="_x0000_s1089" style="position:absolute;visibility:visible;mso-wrap-style:square" from="2284,66350" to="39491,6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" strokecolor="#a5a5a5 [3206]" strokeweight=".5pt">
                    <v:stroke joinstyle="miter"/>
                  </v:line>
                  <v:shape id="矩形 33" o:spid="_x0000_s1090" style="position:absolute;left:30697;top:64932;width:8794;height:1434;visibility:visible;mso-wrap-style:square;v-text-anchor:middle" coordsize="649674,179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" path="m116132,l649674,r,177800l,179387,116132,xe" fillcolor="#aeaaaa [2414]" stroked="f" strokeweight="1pt">
                    <v:stroke joinstyle="miter"/>
                    <v:path arrowok="t" o:connecttype="custom" o:connectlocs="157196,0;879396,0;879396,142091;0,143359;157196,0" o:connectangles="0,0,0,0,0"/>
                  </v:shape>
                  <v:rect id="矩形 47" o:spid="_x0000_s1091" style="position:absolute;left:31608;top:64334;width:7036;height:28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" filled="f" stroked="f">
                    <v:textbox style="mso-fit-shape-to-text:t">
                      <w:txbxContent>
                        <w:p w14:paraId="5B20945C" w14:textId="782E681E" w:rsidR="00031033" w:rsidRDefault="00D61103" w:rsidP="00031033">
                          <w:pPr>
                            <w:pStyle w:val="a7"/>
                            <w:spacing w:before="0" w:beforeAutospacing="0" w:after="0" w:afterAutospacing="0"/>
                          </w:pPr>
                          <w:r>
                            <w:rPr>
                              <w:rFonts w:ascii="微软雅黑" w:eastAsia="微软雅黑" w:hAnsi="微软雅黑" w:cstheme="minorBidi"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2015-2016</w:t>
                          </w:r>
                        </w:p>
                      </w:txbxContent>
                    </v:textbox>
                  </v:rect>
                  <v:rect id="矩形 48" o:spid="_x0000_s1092" style="position:absolute;left:1623;top:63883;width:16581;height:28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" filled="f" stroked="f">
                    <v:textbox style="mso-fit-shape-to-text:t">
                      <w:txbxContent>
                        <w:p w14:paraId="6DDF863C" w14:textId="39DF0077" w:rsidR="00031033" w:rsidRDefault="00133BD3" w:rsidP="00031033">
                          <w:pPr>
                            <w:pStyle w:val="a7"/>
                            <w:spacing w:before="0" w:beforeAutospacing="0" w:after="0" w:afterAutospacing="0"/>
                          </w:pPr>
                          <w:r>
                            <w:rPr>
                              <w:rFonts w:ascii="微软雅黑" w:eastAsia="微软雅黑" w:hAnsi="微软雅黑" w:cstheme="minorBidi"/>
                              <w:color w:val="414042"/>
                              <w:kern w:val="24"/>
                              <w:sz w:val="18"/>
                              <w:szCs w:val="18"/>
                            </w:rPr>
                            <w:t>W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14042"/>
                              <w:kern w:val="24"/>
                              <w:sz w:val="18"/>
                              <w:szCs w:val="18"/>
                            </w:rPr>
                            <w:t>eb前端</w:t>
                          </w:r>
                          <w:r>
                            <w:rPr>
                              <w:rFonts w:ascii="微软雅黑" w:eastAsia="微软雅黑" w:hAnsi="微软雅黑" w:cstheme="minorBidi"/>
                              <w:color w:val="414042"/>
                              <w:kern w:val="24"/>
                              <w:sz w:val="18"/>
                              <w:szCs w:val="18"/>
                            </w:rPr>
                            <w:t>开发</w:t>
                          </w:r>
                          <w:r w:rsidR="00031033">
                            <w:rPr>
                              <w:rFonts w:ascii="微软雅黑" w:eastAsia="微软雅黑" w:hAnsi="微软雅黑" w:cstheme="minorBidi" w:hint="eastAsia"/>
                              <w:color w:val="414042"/>
                              <w:kern w:val="24"/>
                              <w:sz w:val="18"/>
                              <w:szCs w:val="18"/>
                            </w:rPr>
                            <w:t xml:space="preserve"> </w:t>
                          </w:r>
                          <w:r w:rsidR="00031033">
                            <w:rPr>
                              <w:rFonts w:ascii="微软雅黑" w:eastAsia="微软雅黑" w:hAnsi="微软雅黑" w:cstheme="minorBidi" w:hint="eastAsia"/>
                              <w:color w:val="3B3838" w:themeColor="background2" w:themeShade="40"/>
                              <w:kern w:val="24"/>
                              <w:sz w:val="18"/>
                              <w:szCs w:val="18"/>
                            </w:rPr>
                            <w:t xml:space="preserve">/ 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767171" w:themeColor="background2" w:themeShade="80"/>
                              <w:kern w:val="24"/>
                              <w:sz w:val="18"/>
                              <w:szCs w:val="18"/>
                            </w:rPr>
                            <w:t>创维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767171" w:themeColor="background2" w:themeShade="80"/>
                              <w:kern w:val="24"/>
                              <w:sz w:val="18"/>
                              <w:szCs w:val="18"/>
                            </w:rPr>
                            <w:t>工作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767171" w:themeColor="background2" w:themeShade="80"/>
                              <w:kern w:val="24"/>
                              <w:sz w:val="18"/>
                              <w:szCs w:val="18"/>
                            </w:rPr>
                            <w:t>室</w:t>
                          </w:r>
                        </w:p>
                      </w:txbxContent>
                    </v:textbox>
                  </v:rect>
                  <v:rect id="矩形 49" o:spid="_x0000_s1093" style="position:absolute;left:1623;top:66432;width:37772;height:4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" filled="f" stroked="f">
                    <v:textbox style="mso-fit-shape-to-text:t">
                      <w:txbxContent>
                        <w:p w14:paraId="76667932" w14:textId="6033D623" w:rsidR="00031033" w:rsidRDefault="00133BD3" w:rsidP="00127E6E">
                          <w:pPr>
                            <w:pStyle w:val="a7"/>
                            <w:spacing w:before="0" w:beforeAutospacing="0" w:after="0" w:afterAutospacing="0"/>
                            <w:ind w:firstLine="346"/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负责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页面重构、视觉动效、用户交互、浏览器兼容的实现，项目分析，分配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组员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任务，项目整合与调试，跨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平台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开发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H5+App等</w:t>
                          </w:r>
                        </w:p>
                      </w:txbxContent>
                    </v:textbox>
                  </v:rect>
                  <v:shape id="Freeform 5" o:spid="_x0000_s1094" style="position:absolute;left:946;top:64787;width:999;height:1414;visibility:visible;mso-wrap-style:square;v-text-anchor:top" coordsize="155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" path="m26,c129,,129,,129,v,10,,19,,29c123,29,116,29,110,29v,23,,45,,68c126,106,141,119,149,136v4,9,6,19,6,30c131,166,108,166,84,166v,18,,36,,55c70,221,70,221,70,221v,-19,,-37,,-55c47,166,23,166,,166,,154,2,143,7,133,15,117,29,105,45,97v,-23,,-45,,-68c39,29,32,29,26,29v,-10,,-19,,-29xe" fillcolor="#747070 [1614]" stroked="f">
                    <v:path arrowok="t" o:connecttype="custom" o:connectlocs="16753,0;83121,0;83121,18563;70878,18563;70878,62090;96008,87054;99874,106257;54125,106257;54125,141463;45104,141463;45104,106257;0,106257;4510,85134;28996,62090;28996,18563;16753,18563;16753,0" o:connectangles="0,0,0,0,0,0,0,0,0,0,0,0,0,0,0,0,0"/>
                  </v:shape>
                </v:group>
                <v:group id="组合 132" o:spid="_x0000_s1095" style="position:absolute;left:95;top:11049;width:39180;height:7423" coordorigin="946,63883" coordsize="39183,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line id="直接连接符 30" o:spid="_x0000_s1096" style="position:absolute;visibility:visible;mso-wrap-style:square" from="2284,66350" to="39491,6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" strokecolor="#a5a5a5" strokeweight=".5pt">
                    <v:stroke joinstyle="miter"/>
                  </v:line>
                  <v:shape id="矩形 33" o:spid="_x0000_s1097" style="position:absolute;left:30697;top:64932;width:8794;height:1434;visibility:visible;mso-wrap-style:square;v-text-anchor:middle" coordsize="649674,179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" path="m116132,l649674,r,177800l,179387,116132,xe" fillcolor="#afabab" stroked="f" strokeweight="1pt">
                    <v:stroke joinstyle="miter"/>
                    <v:path arrowok="t" o:connecttype="custom" o:connectlocs="157196,0;879396,0;879396,142091;0,143359;157196,0" o:connectangles="0,0,0,0,0"/>
                  </v:shape>
                  <v:rect id="矩形 448" o:spid="_x0000_s1098" style="position:absolute;left:31410;top:64238;width:8720;height:28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" filled="f" stroked="f">
                    <v:textbox style="mso-fit-shape-to-text:t">
                      <w:txbxContent>
                        <w:p w14:paraId="371495C7" w14:textId="5B988671" w:rsidR="00706DFE" w:rsidRDefault="00D61103" w:rsidP="00706DFE">
                          <w:pPr>
                            <w:pStyle w:val="a7"/>
                            <w:spacing w:before="0" w:beforeAutospacing="0" w:after="0" w:afterAutospacing="0"/>
                          </w:pPr>
                          <w:r>
                            <w:rPr>
                              <w:rFonts w:ascii="微软雅黑" w:eastAsia="微软雅黑" w:hAnsi="微软雅黑" w:cstheme="minorBidi"/>
                              <w:color w:val="FFFFFF" w:themeColor="background1"/>
                              <w:kern w:val="24"/>
                              <w:sz w:val="16"/>
                              <w:szCs w:val="16"/>
                            </w:rPr>
                            <w:t>2016.6-2016.7</w:t>
                          </w:r>
                        </w:p>
                      </w:txbxContent>
                    </v:textbox>
                  </v:rect>
                  <v:rect id="矩形 449" o:spid="_x0000_s1099" style="position:absolute;left:1623;top:63883;width:22893;height:289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" filled="f" stroked="f">
                    <v:textbox style="mso-fit-shape-to-text:t">
                      <w:txbxContent>
                        <w:p w14:paraId="2BC2BB60" w14:textId="6B32BAF7" w:rsidR="00706DFE" w:rsidRDefault="00706DFE" w:rsidP="00706DFE">
                          <w:pPr>
                            <w:pStyle w:val="a7"/>
                            <w:spacing w:before="0" w:beforeAutospacing="0" w:after="0" w:afterAutospacing="0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414042"/>
                              <w:kern w:val="24"/>
                              <w:sz w:val="18"/>
                              <w:szCs w:val="18"/>
                            </w:rPr>
                            <w:t>移动互联网</w:t>
                          </w:r>
                          <w:r>
                            <w:rPr>
                              <w:rFonts w:ascii="微软雅黑" w:eastAsia="微软雅黑" w:hAnsi="微软雅黑" w:cstheme="minorBidi"/>
                              <w:color w:val="414042"/>
                              <w:kern w:val="24"/>
                              <w:sz w:val="18"/>
                              <w:szCs w:val="18"/>
                            </w:rPr>
                            <w:t>产品孵化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414042"/>
                              <w:kern w:val="24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cstheme="minorBidi" w:hint="eastAsia"/>
                              <w:color w:val="3B3838" w:themeColor="background2" w:themeShade="40"/>
                              <w:kern w:val="24"/>
                              <w:sz w:val="18"/>
                              <w:szCs w:val="18"/>
                            </w:rPr>
                            <w:t xml:space="preserve">/ 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767171" w:themeColor="background2" w:themeShade="80"/>
                              <w:kern w:val="24"/>
                              <w:sz w:val="18"/>
                              <w:szCs w:val="18"/>
                            </w:rPr>
                            <w:t>火星时代教育机构</w:t>
                          </w:r>
                        </w:p>
                      </w:txbxContent>
                    </v:textbox>
                  </v:rect>
                  <v:rect id="矩形 450" o:spid="_x0000_s1100" style="position:absolute;left:1623;top:66432;width:37772;height:4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" filled="f" stroked="f">
                    <v:textbox style="mso-fit-shape-to-text:t">
                      <w:txbxContent>
                        <w:p w14:paraId="689B21AC" w14:textId="49592811" w:rsidR="00706DFE" w:rsidRDefault="00706DFE" w:rsidP="00706DFE">
                          <w:pPr>
                            <w:pStyle w:val="a7"/>
                            <w:spacing w:before="0" w:beforeAutospacing="0" w:after="0" w:afterAutospacing="0"/>
                            <w:ind w:firstLine="346"/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负责</w:t>
                          </w:r>
                          <w:r w:rsidR="00417089"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产品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项目分析，</w:t>
                          </w:r>
                          <w:r w:rsidR="00417089"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根据</w:t>
                          </w:r>
                          <w:r w:rsidR="00417089"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原型图</w:t>
                          </w:r>
                          <w:r w:rsidR="00417089"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细化开发</w:t>
                          </w:r>
                          <w:r w:rsidR="00417089"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流程，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分配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组员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任务，</w:t>
                          </w:r>
                          <w:r w:rsidR="004A6265"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使用MUI框架</w:t>
                          </w:r>
                          <w:r w:rsidR="004A6265"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与</w:t>
                          </w:r>
                          <w:r w:rsidR="004A6265"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H5+技术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跨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平台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开发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App</w:t>
                          </w:r>
                          <w:r w:rsidR="004A6265"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。</w:t>
                          </w:r>
                        </w:p>
                      </w:txbxContent>
                    </v:textbox>
                  </v:rect>
                  <v:shape id="Freeform 5" o:spid="_x0000_s1101" style="position:absolute;left:946;top:64787;width:999;height:1414;visibility:visible;mso-wrap-style:square;v-text-anchor:top" coordsize="155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" path="m26,c129,,129,,129,v,10,,19,,29c123,29,116,29,110,29v,23,,45,,68c126,106,141,119,149,136v4,9,6,19,6,30c131,166,108,166,84,166v,18,,36,,55c70,221,70,221,70,221v,-19,,-37,,-55c47,166,23,166,,166,,154,2,143,7,133,15,117,29,105,45,97v,-23,,-45,,-68c39,29,32,29,26,29v,-10,,-19,,-29xe" fillcolor="#767171" stroked="f">
                    <v:path arrowok="t" o:connecttype="custom" o:connectlocs="16753,0;83121,0;83121,18563;70878,18563;70878,62090;96008,87054;99874,106257;54125,106257;54125,141463;45104,141463;45104,106257;0,106257;4510,85134;28996,62090;28996,18563;16753,18563;16753,0" o:connectangles="0,0,0,0,0,0,0,0,0,0,0,0,0,0,0,0,0"/>
                  </v:shape>
                </v:group>
              </v:group>
            </w:pict>
          </mc:Fallback>
        </mc:AlternateContent>
      </w:r>
    </w:p>
    <w:p w14:paraId="39700606" w14:textId="6F7C0CDC" w:rsidR="007E072A" w:rsidRPr="007E072A" w:rsidRDefault="007E072A" w:rsidP="007E072A"/>
    <w:p w14:paraId="19A3E927" w14:textId="61C9A54B" w:rsidR="007E072A" w:rsidRPr="007E072A" w:rsidRDefault="007E072A" w:rsidP="007E072A"/>
    <w:p w14:paraId="40342FE5" w14:textId="593D85E3" w:rsidR="007E072A" w:rsidRPr="007E072A" w:rsidRDefault="007E072A" w:rsidP="007E072A"/>
    <w:p w14:paraId="2D1E3CE8" w14:textId="26A82599" w:rsidR="007E072A" w:rsidRPr="007E072A" w:rsidRDefault="007E072A" w:rsidP="007E072A"/>
    <w:p w14:paraId="7C136C84" w14:textId="0595AB6F" w:rsidR="007E072A" w:rsidRPr="007E072A" w:rsidRDefault="007E072A" w:rsidP="007E072A"/>
    <w:p w14:paraId="1036F4CC" w14:textId="4EE564C7" w:rsidR="007E072A" w:rsidRPr="007E072A" w:rsidRDefault="007E072A" w:rsidP="007E072A"/>
    <w:p w14:paraId="2759FEDE" w14:textId="13C2BFE8" w:rsidR="007E072A" w:rsidRPr="007E072A" w:rsidRDefault="00511ABA" w:rsidP="007E072A">
      <w:r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1C444616" wp14:editId="2248603D">
                <wp:simplePos x="0" y="0"/>
                <wp:positionH relativeFrom="column">
                  <wp:posOffset>485140</wp:posOffset>
                </wp:positionH>
                <wp:positionV relativeFrom="paragraph">
                  <wp:posOffset>220980</wp:posOffset>
                </wp:positionV>
                <wp:extent cx="5048250" cy="3409315"/>
                <wp:effectExtent l="0" t="0" r="0" b="0"/>
                <wp:wrapNone/>
                <wp:docPr id="247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0" cy="3409315"/>
                          <a:chOff x="0" y="0"/>
                          <a:chExt cx="4956256" cy="3269345"/>
                        </a:xfrm>
                      </wpg:grpSpPr>
                      <wpg:grpSp>
                        <wpg:cNvPr id="474" name="组合 474"/>
                        <wpg:cNvGrpSpPr/>
                        <wpg:grpSpPr>
                          <a:xfrm>
                            <a:off x="0" y="0"/>
                            <a:ext cx="1073150" cy="396240"/>
                            <a:chOff x="0" y="0"/>
                            <a:chExt cx="1073150" cy="396240"/>
                          </a:xfrm>
                        </wpg:grpSpPr>
                        <wps:wsp>
                          <wps:cNvPr id="127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1950" y="0"/>
                              <a:ext cx="711200" cy="3962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8EBD82" w14:textId="62C85DBE" w:rsidR="00031033" w:rsidRDefault="00D85429" w:rsidP="00031033">
                                <w:pPr>
                                  <w:pStyle w:val="a7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767171" w:themeColor="background2" w:themeShade="80"/>
                                    <w:kern w:val="24"/>
                                    <w:sz w:val="28"/>
                                    <w:szCs w:val="28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vert="horz" wrap="square" lIns="0" tIns="0" rIns="0" bIns="0" numCol="1" anchor="t" anchorCtr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68" name="图片 46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 cstate="print">
                              <a:duotone>
                                <a:schemeClr val="accent3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9050"/>
                              <a:ext cx="343535" cy="333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  <a:ext uri="{FAA26D3D-D897-4be2-8F04-BA451C77F1D7}">
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</a:ext>
                            </a:extLst>
                          </pic:spPr>
                        </pic:pic>
                      </wpg:grpSp>
                      <wpg:grpSp>
                        <wpg:cNvPr id="475" name="组合 132"/>
                        <wpg:cNvGrpSpPr/>
                        <wpg:grpSpPr>
                          <a:xfrm>
                            <a:off x="66675" y="304800"/>
                            <a:ext cx="3853815" cy="1336675"/>
                            <a:chOff x="94691" y="6388330"/>
                            <a:chExt cx="3854440" cy="1337953"/>
                          </a:xfrm>
                        </wpg:grpSpPr>
                        <wps:wsp>
                          <wps:cNvPr id="476" name="直接连接符 476"/>
                          <wps:cNvCnPr/>
                          <wps:spPr>
                            <a:xfrm>
                              <a:off x="228471" y="6635029"/>
                              <a:ext cx="37206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8" name="矩形 478"/>
                          <wps:cNvSpPr/>
                          <wps:spPr>
                            <a:xfrm>
                              <a:off x="3164549" y="6433431"/>
                              <a:ext cx="297836" cy="289837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64C6527E" w14:textId="32E27BC0" w:rsidR="00D85429" w:rsidRDefault="00D85429" w:rsidP="00D85429">
                                <w:pPr>
                                  <w:pStyle w:val="a7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79" name="矩形 479"/>
                          <wps:cNvSpPr/>
                          <wps:spPr>
                            <a:xfrm>
                              <a:off x="162346" y="6388330"/>
                              <a:ext cx="412143" cy="289837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7579D4B" w14:textId="234BED7C" w:rsidR="00D85429" w:rsidRDefault="00D85429" w:rsidP="00D85429">
                                <w:pPr>
                                  <w:pStyle w:val="a7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414042"/>
                                    <w:kern w:val="24"/>
                                    <w:sz w:val="18"/>
                                    <w:szCs w:val="18"/>
                                  </w:rPr>
                                  <w:t>前端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24" name="矩形 224"/>
                          <wps:cNvSpPr/>
                          <wps:spPr>
                            <a:xfrm>
                              <a:off x="162304" y="6643210"/>
                              <a:ext cx="3776605" cy="1083073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673A00D7" w14:textId="6E15BC11" w:rsidR="00D85429" w:rsidRDefault="00A64C0D" w:rsidP="00A64C0D">
                                <w:pPr>
                                  <w:pStyle w:val="a7"/>
                                  <w:spacing w:before="0" w:beforeAutospacing="0" w:after="0" w:afterAutospacing="0"/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 w:rsidRPr="00A64C0D"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1.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熟练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掌握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W3C标准、ES规范、web语义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化</w:t>
                                </w:r>
                              </w:p>
                              <w:p w14:paraId="7EC27728" w14:textId="02A18044" w:rsidR="00A64C0D" w:rsidRDefault="00A64C0D" w:rsidP="00A64C0D">
                                <w:pPr>
                                  <w:pStyle w:val="a7"/>
                                  <w:spacing w:before="0" w:beforeAutospacing="0" w:after="0" w:afterAutospacing="0"/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2.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精通HTML5、C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SS3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、JS、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Ajax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等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前端技术</w:t>
                                </w:r>
                              </w:p>
                              <w:p w14:paraId="08C25D4A" w14:textId="390A95E7" w:rsidR="00A64C0D" w:rsidRDefault="00A64C0D" w:rsidP="00A64C0D">
                                <w:pPr>
                                  <w:pStyle w:val="a7"/>
                                  <w:spacing w:before="0" w:beforeAutospacing="0" w:after="0" w:afterAutospacing="0"/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3.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熟悉Bootstrap、MUI等CSS框架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及jQuery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、</w:t>
                                </w:r>
                                <w:r w:rsidR="00F27ECE"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N</w:t>
                                </w:r>
                                <w:r w:rsidR="003E0147"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ode</w:t>
                                </w:r>
                                <w:r w:rsidR="003E0147"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JS</w:t>
                                </w:r>
                                <w:r w:rsidR="003E0147"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、AngularJS等JS库</w:t>
                                </w:r>
                              </w:p>
                              <w:p w14:paraId="6D2D0FAC" w14:textId="2B3CA5F1" w:rsidR="003E0147" w:rsidRDefault="003E0147" w:rsidP="00A64C0D">
                                <w:pPr>
                                  <w:pStyle w:val="a7"/>
                                  <w:spacing w:before="0" w:beforeAutospacing="0" w:after="0" w:afterAutospacing="0"/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4.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对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自动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化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构建、代码维护、页面优化、浏览器兼容、跨平台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等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有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一定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研究。</w:t>
                                </w:r>
                              </w:p>
                              <w:p w14:paraId="3442F06C" w14:textId="6CF1F3AE" w:rsidR="00617FA2" w:rsidRPr="003E0147" w:rsidRDefault="00617FA2" w:rsidP="00A64C0D">
                                <w:pPr>
                                  <w:pStyle w:val="a7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5.</w:t>
                                </w:r>
                                <w:r w:rsidR="0095676F"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熟悉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H5+</w:t>
                                </w:r>
                                <w:proofErr w:type="gramStart"/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移动端</w:t>
                                </w:r>
                                <w:r w:rsidR="00F27ECE"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跨平台</w:t>
                                </w:r>
                                <w:proofErr w:type="gramEnd"/>
                                <w:r w:rsidR="00F27ECE"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(</w:t>
                                </w:r>
                                <w:proofErr w:type="spellStart"/>
                                <w:r w:rsidR="00F27ECE"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Android,iOS</w:t>
                                </w:r>
                                <w:proofErr w:type="spellEnd"/>
                                <w:r w:rsidR="00F27ECE"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)</w:t>
                                </w:r>
                                <w:r w:rsidR="0095676F"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开发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25" name="Freeform 5"/>
                          <wps:cNvSpPr>
                            <a:spLocks/>
                          </wps:cNvSpPr>
                          <wps:spPr bwMode="auto">
                            <a:xfrm>
                              <a:off x="94691" y="6478715"/>
                              <a:ext cx="99874" cy="141463"/>
                            </a:xfrm>
                            <a:custGeom>
                              <a:avLst/>
                              <a:gdLst>
                                <a:gd name="T0" fmla="*/ 26 w 155"/>
                                <a:gd name="T1" fmla="*/ 0 h 221"/>
                                <a:gd name="T2" fmla="*/ 129 w 155"/>
                                <a:gd name="T3" fmla="*/ 0 h 221"/>
                                <a:gd name="T4" fmla="*/ 129 w 155"/>
                                <a:gd name="T5" fmla="*/ 29 h 221"/>
                                <a:gd name="T6" fmla="*/ 110 w 155"/>
                                <a:gd name="T7" fmla="*/ 29 h 221"/>
                                <a:gd name="T8" fmla="*/ 110 w 155"/>
                                <a:gd name="T9" fmla="*/ 97 h 221"/>
                                <a:gd name="T10" fmla="*/ 149 w 155"/>
                                <a:gd name="T11" fmla="*/ 136 h 221"/>
                                <a:gd name="T12" fmla="*/ 155 w 155"/>
                                <a:gd name="T13" fmla="*/ 166 h 221"/>
                                <a:gd name="T14" fmla="*/ 84 w 155"/>
                                <a:gd name="T15" fmla="*/ 166 h 221"/>
                                <a:gd name="T16" fmla="*/ 84 w 155"/>
                                <a:gd name="T17" fmla="*/ 221 h 221"/>
                                <a:gd name="T18" fmla="*/ 70 w 155"/>
                                <a:gd name="T19" fmla="*/ 221 h 221"/>
                                <a:gd name="T20" fmla="*/ 70 w 155"/>
                                <a:gd name="T21" fmla="*/ 166 h 221"/>
                                <a:gd name="T22" fmla="*/ 0 w 155"/>
                                <a:gd name="T23" fmla="*/ 166 h 221"/>
                                <a:gd name="T24" fmla="*/ 7 w 155"/>
                                <a:gd name="T25" fmla="*/ 133 h 221"/>
                                <a:gd name="T26" fmla="*/ 45 w 155"/>
                                <a:gd name="T27" fmla="*/ 97 h 221"/>
                                <a:gd name="T28" fmla="*/ 45 w 155"/>
                                <a:gd name="T29" fmla="*/ 29 h 221"/>
                                <a:gd name="T30" fmla="*/ 26 w 155"/>
                                <a:gd name="T31" fmla="*/ 29 h 221"/>
                                <a:gd name="T32" fmla="*/ 26 w 155"/>
                                <a:gd name="T33" fmla="*/ 0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55" h="221">
                                  <a:moveTo>
                                    <a:pt x="26" y="0"/>
                                  </a:move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129" y="10"/>
                                    <a:pt x="129" y="19"/>
                                    <a:pt x="129" y="29"/>
                                  </a:cubicBezTo>
                                  <a:cubicBezTo>
                                    <a:pt x="123" y="29"/>
                                    <a:pt x="116" y="29"/>
                                    <a:pt x="110" y="29"/>
                                  </a:cubicBezTo>
                                  <a:cubicBezTo>
                                    <a:pt x="110" y="52"/>
                                    <a:pt x="110" y="74"/>
                                    <a:pt x="110" y="97"/>
                                  </a:cubicBezTo>
                                  <a:cubicBezTo>
                                    <a:pt x="126" y="106"/>
                                    <a:pt x="141" y="119"/>
                                    <a:pt x="149" y="136"/>
                                  </a:cubicBezTo>
                                  <a:cubicBezTo>
                                    <a:pt x="153" y="145"/>
                                    <a:pt x="155" y="155"/>
                                    <a:pt x="155" y="166"/>
                                  </a:cubicBezTo>
                                  <a:cubicBezTo>
                                    <a:pt x="131" y="166"/>
                                    <a:pt x="108" y="166"/>
                                    <a:pt x="84" y="166"/>
                                  </a:cubicBezTo>
                                  <a:cubicBezTo>
                                    <a:pt x="84" y="184"/>
                                    <a:pt x="84" y="202"/>
                                    <a:pt x="84" y="221"/>
                                  </a:cubicBezTo>
                                  <a:cubicBezTo>
                                    <a:pt x="70" y="221"/>
                                    <a:pt x="70" y="221"/>
                                    <a:pt x="70" y="221"/>
                                  </a:cubicBezTo>
                                  <a:cubicBezTo>
                                    <a:pt x="70" y="202"/>
                                    <a:pt x="70" y="184"/>
                                    <a:pt x="70" y="166"/>
                                  </a:cubicBezTo>
                                  <a:cubicBezTo>
                                    <a:pt x="47" y="166"/>
                                    <a:pt x="23" y="166"/>
                                    <a:pt x="0" y="166"/>
                                  </a:cubicBezTo>
                                  <a:cubicBezTo>
                                    <a:pt x="0" y="154"/>
                                    <a:pt x="2" y="143"/>
                                    <a:pt x="7" y="133"/>
                                  </a:cubicBezTo>
                                  <a:cubicBezTo>
                                    <a:pt x="15" y="117"/>
                                    <a:pt x="29" y="105"/>
                                    <a:pt x="45" y="97"/>
                                  </a:cubicBezTo>
                                  <a:cubicBezTo>
                                    <a:pt x="45" y="74"/>
                                    <a:pt x="45" y="52"/>
                                    <a:pt x="45" y="29"/>
                                  </a:cubicBezTo>
                                  <a:cubicBezTo>
                                    <a:pt x="39" y="29"/>
                                    <a:pt x="32" y="29"/>
                                    <a:pt x="26" y="29"/>
                                  </a:cubicBezTo>
                                  <a:cubicBezTo>
                                    <a:pt x="26" y="19"/>
                                    <a:pt x="26" y="10"/>
                                    <a:pt x="2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26" name="组合 132"/>
                        <wpg:cNvGrpSpPr/>
                        <wpg:grpSpPr>
                          <a:xfrm>
                            <a:off x="47625" y="1543050"/>
                            <a:ext cx="3854175" cy="742316"/>
                            <a:chOff x="94691" y="6388330"/>
                            <a:chExt cx="3854440" cy="743024"/>
                          </a:xfrm>
                        </wpg:grpSpPr>
                        <wps:wsp>
                          <wps:cNvPr id="227" name="直接连接符 227"/>
                          <wps:cNvCnPr/>
                          <wps:spPr>
                            <a:xfrm>
                              <a:off x="228471" y="6635029"/>
                              <a:ext cx="37206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8" name="矩形 228"/>
                          <wps:cNvSpPr/>
                          <wps:spPr>
                            <a:xfrm>
                              <a:off x="3164549" y="6433431"/>
                              <a:ext cx="297836" cy="289837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2FBF4FC8" w14:textId="77777777" w:rsidR="0095676F" w:rsidRDefault="0095676F" w:rsidP="0095676F">
                                <w:pPr>
                                  <w:pStyle w:val="a7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29" name="矩形 229"/>
                          <wps:cNvSpPr/>
                          <wps:spPr>
                            <a:xfrm>
                              <a:off x="162334" y="6388330"/>
                              <a:ext cx="412143" cy="289836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59646D38" w14:textId="5FD39BF4" w:rsidR="0095676F" w:rsidRDefault="0095676F" w:rsidP="0095676F">
                                <w:pPr>
                                  <w:pStyle w:val="a7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414042"/>
                                    <w:kern w:val="24"/>
                                    <w:sz w:val="18"/>
                                    <w:szCs w:val="18"/>
                                  </w:rPr>
                                  <w:t>后台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30" name="矩形 230"/>
                          <wps:cNvSpPr/>
                          <wps:spPr>
                            <a:xfrm>
                              <a:off x="162238" y="6643209"/>
                              <a:ext cx="3776605" cy="488145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7CBED4B5" w14:textId="7F33D915" w:rsidR="0095676F" w:rsidRDefault="0095676F" w:rsidP="0095676F">
                                <w:pPr>
                                  <w:pStyle w:val="a7"/>
                                  <w:spacing w:before="0" w:beforeAutospacing="0" w:after="0" w:afterAutospacing="0"/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 w:rsidRPr="00A64C0D"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1.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熟练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掌握</w:t>
                                </w:r>
                                <w:r w:rsidR="00F27ECE"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JSON</w:t>
                                </w:r>
                                <w:r w:rsidR="00F27ECE"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、</w:t>
                                </w:r>
                                <w:r w:rsidR="00F27ECE"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NodeJS</w:t>
                                </w:r>
                                <w:r w:rsidR="00F27ECE"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等</w:t>
                                </w:r>
                                <w:r w:rsidR="00F27ECE"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后台技术</w:t>
                                </w:r>
                                <w:r w:rsidR="00F27ECE"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，</w:t>
                                </w:r>
                                <w:r w:rsidR="00F27ECE"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并以此搭建个人主页。</w:t>
                                </w:r>
                              </w:p>
                              <w:p w14:paraId="33672AAB" w14:textId="16A52F58" w:rsidR="00F27ECE" w:rsidRPr="00F27ECE" w:rsidRDefault="00F27ECE" w:rsidP="0095676F">
                                <w:pPr>
                                  <w:pStyle w:val="a7"/>
                                  <w:spacing w:before="0" w:beforeAutospacing="0" w:after="0" w:afterAutospacing="0"/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 w:rsidR="0095676F"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.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有一定调用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第三方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API(如</w:t>
                                </w:r>
                                <w:r w:rsidR="005C4113"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定位，天气</w:t>
                                </w:r>
                                <w:r w:rsidR="005C4113"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等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)</w:t>
                                </w:r>
                                <w:r w:rsidR="0095676F"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经验</w:t>
                                </w:r>
                                <w:r w:rsidR="001C036A"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，接触过</w:t>
                                </w:r>
                                <w:proofErr w:type="spellStart"/>
                                <w:r w:rsidR="001C036A"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nodejs</w:t>
                                </w:r>
                                <w:proofErr w:type="spellEnd"/>
                                <w:r w:rsidR="001C036A"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开发</w:t>
                                </w:r>
                                <w:proofErr w:type="gramStart"/>
                                <w:r w:rsidR="001C036A"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微信公众</w:t>
                                </w:r>
                                <w:proofErr w:type="gramEnd"/>
                                <w:r w:rsidR="001C036A"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平台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31" name="Freeform 5"/>
                          <wps:cNvSpPr>
                            <a:spLocks/>
                          </wps:cNvSpPr>
                          <wps:spPr bwMode="auto">
                            <a:xfrm>
                              <a:off x="94691" y="6478715"/>
                              <a:ext cx="99874" cy="141463"/>
                            </a:xfrm>
                            <a:custGeom>
                              <a:avLst/>
                              <a:gdLst>
                                <a:gd name="T0" fmla="*/ 26 w 155"/>
                                <a:gd name="T1" fmla="*/ 0 h 221"/>
                                <a:gd name="T2" fmla="*/ 129 w 155"/>
                                <a:gd name="T3" fmla="*/ 0 h 221"/>
                                <a:gd name="T4" fmla="*/ 129 w 155"/>
                                <a:gd name="T5" fmla="*/ 29 h 221"/>
                                <a:gd name="T6" fmla="*/ 110 w 155"/>
                                <a:gd name="T7" fmla="*/ 29 h 221"/>
                                <a:gd name="T8" fmla="*/ 110 w 155"/>
                                <a:gd name="T9" fmla="*/ 97 h 221"/>
                                <a:gd name="T10" fmla="*/ 149 w 155"/>
                                <a:gd name="T11" fmla="*/ 136 h 221"/>
                                <a:gd name="T12" fmla="*/ 155 w 155"/>
                                <a:gd name="T13" fmla="*/ 166 h 221"/>
                                <a:gd name="T14" fmla="*/ 84 w 155"/>
                                <a:gd name="T15" fmla="*/ 166 h 221"/>
                                <a:gd name="T16" fmla="*/ 84 w 155"/>
                                <a:gd name="T17" fmla="*/ 221 h 221"/>
                                <a:gd name="T18" fmla="*/ 70 w 155"/>
                                <a:gd name="T19" fmla="*/ 221 h 221"/>
                                <a:gd name="T20" fmla="*/ 70 w 155"/>
                                <a:gd name="T21" fmla="*/ 166 h 221"/>
                                <a:gd name="T22" fmla="*/ 0 w 155"/>
                                <a:gd name="T23" fmla="*/ 166 h 221"/>
                                <a:gd name="T24" fmla="*/ 7 w 155"/>
                                <a:gd name="T25" fmla="*/ 133 h 221"/>
                                <a:gd name="T26" fmla="*/ 45 w 155"/>
                                <a:gd name="T27" fmla="*/ 97 h 221"/>
                                <a:gd name="T28" fmla="*/ 45 w 155"/>
                                <a:gd name="T29" fmla="*/ 29 h 221"/>
                                <a:gd name="T30" fmla="*/ 26 w 155"/>
                                <a:gd name="T31" fmla="*/ 29 h 221"/>
                                <a:gd name="T32" fmla="*/ 26 w 155"/>
                                <a:gd name="T33" fmla="*/ 0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55" h="221">
                                  <a:moveTo>
                                    <a:pt x="26" y="0"/>
                                  </a:move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129" y="10"/>
                                    <a:pt x="129" y="19"/>
                                    <a:pt x="129" y="29"/>
                                  </a:cubicBezTo>
                                  <a:cubicBezTo>
                                    <a:pt x="123" y="29"/>
                                    <a:pt x="116" y="29"/>
                                    <a:pt x="110" y="29"/>
                                  </a:cubicBezTo>
                                  <a:cubicBezTo>
                                    <a:pt x="110" y="52"/>
                                    <a:pt x="110" y="74"/>
                                    <a:pt x="110" y="97"/>
                                  </a:cubicBezTo>
                                  <a:cubicBezTo>
                                    <a:pt x="126" y="106"/>
                                    <a:pt x="141" y="119"/>
                                    <a:pt x="149" y="136"/>
                                  </a:cubicBezTo>
                                  <a:cubicBezTo>
                                    <a:pt x="153" y="145"/>
                                    <a:pt x="155" y="155"/>
                                    <a:pt x="155" y="166"/>
                                  </a:cubicBezTo>
                                  <a:cubicBezTo>
                                    <a:pt x="131" y="166"/>
                                    <a:pt x="108" y="166"/>
                                    <a:pt x="84" y="166"/>
                                  </a:cubicBezTo>
                                  <a:cubicBezTo>
                                    <a:pt x="84" y="184"/>
                                    <a:pt x="84" y="202"/>
                                    <a:pt x="84" y="221"/>
                                  </a:cubicBezTo>
                                  <a:cubicBezTo>
                                    <a:pt x="70" y="221"/>
                                    <a:pt x="70" y="221"/>
                                    <a:pt x="70" y="221"/>
                                  </a:cubicBezTo>
                                  <a:cubicBezTo>
                                    <a:pt x="70" y="202"/>
                                    <a:pt x="70" y="184"/>
                                    <a:pt x="70" y="166"/>
                                  </a:cubicBezTo>
                                  <a:cubicBezTo>
                                    <a:pt x="47" y="166"/>
                                    <a:pt x="23" y="166"/>
                                    <a:pt x="0" y="166"/>
                                  </a:cubicBezTo>
                                  <a:cubicBezTo>
                                    <a:pt x="0" y="154"/>
                                    <a:pt x="2" y="143"/>
                                    <a:pt x="7" y="133"/>
                                  </a:cubicBezTo>
                                  <a:cubicBezTo>
                                    <a:pt x="15" y="117"/>
                                    <a:pt x="29" y="105"/>
                                    <a:pt x="45" y="97"/>
                                  </a:cubicBezTo>
                                  <a:cubicBezTo>
                                    <a:pt x="45" y="74"/>
                                    <a:pt x="45" y="52"/>
                                    <a:pt x="45" y="29"/>
                                  </a:cubicBezTo>
                                  <a:cubicBezTo>
                                    <a:pt x="39" y="29"/>
                                    <a:pt x="32" y="29"/>
                                    <a:pt x="26" y="29"/>
                                  </a:cubicBezTo>
                                  <a:cubicBezTo>
                                    <a:pt x="26" y="19"/>
                                    <a:pt x="26" y="10"/>
                                    <a:pt x="2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36" name="组合 132"/>
                        <wpg:cNvGrpSpPr/>
                        <wpg:grpSpPr>
                          <a:xfrm>
                            <a:off x="57150" y="2219323"/>
                            <a:ext cx="4899106" cy="1050022"/>
                            <a:chOff x="94691" y="6388330"/>
                            <a:chExt cx="4664705" cy="1051025"/>
                          </a:xfrm>
                        </wpg:grpSpPr>
                        <wps:wsp>
                          <wps:cNvPr id="237" name="直接连接符 237"/>
                          <wps:cNvCnPr/>
                          <wps:spPr>
                            <a:xfrm>
                              <a:off x="228471" y="6635029"/>
                              <a:ext cx="37206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3"/>
                            </a:lnRef>
                            <a:fillRef idx="0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矩形 239"/>
                          <wps:cNvSpPr/>
                          <wps:spPr>
                            <a:xfrm>
                              <a:off x="3164549" y="6433431"/>
                              <a:ext cx="297836" cy="289837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4CBB1D82" w14:textId="77777777" w:rsidR="0083170D" w:rsidRDefault="0083170D" w:rsidP="0083170D">
                                <w:pPr>
                                  <w:pStyle w:val="a7"/>
                                  <w:spacing w:before="0" w:beforeAutospacing="0" w:after="0" w:afterAutospacing="0"/>
                                </w:pP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40" name="矩形 240"/>
                          <wps:cNvSpPr/>
                          <wps:spPr>
                            <a:xfrm>
                              <a:off x="162334" y="6388330"/>
                              <a:ext cx="1517261" cy="289837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4167DD64" w14:textId="224BF9F4" w:rsidR="0083170D" w:rsidRDefault="0083170D" w:rsidP="0083170D">
                                <w:pPr>
                                  <w:pStyle w:val="a7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="微软雅黑" w:eastAsia="微软雅黑" w:hAnsi="微软雅黑" w:cstheme="minorBidi" w:hint="eastAsia"/>
                                    <w:color w:val="414042"/>
                                    <w:kern w:val="24"/>
                                    <w:sz w:val="18"/>
                                    <w:szCs w:val="18"/>
                                  </w:rPr>
                                  <w:t>软件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41" name="矩形 241"/>
                          <wps:cNvSpPr/>
                          <wps:spPr>
                            <a:xfrm>
                              <a:off x="135499" y="6643209"/>
                              <a:ext cx="4623897" cy="796146"/>
                            </a:xfrm>
                            <a:prstGeom prst="rect">
                              <a:avLst/>
                            </a:prstGeom>
                          </wps:spPr>
                          <wps:txbx>
                            <w:txbxContent>
                              <w:p w14:paraId="0289BC36" w14:textId="672FCD65" w:rsidR="0083170D" w:rsidRDefault="0083170D" w:rsidP="0083170D">
                                <w:pPr>
                                  <w:pStyle w:val="a7"/>
                                  <w:spacing w:before="0" w:beforeAutospacing="0" w:after="0" w:afterAutospacing="0"/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 w:rsidRPr="0083170D"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1.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熟悉Office套件并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制作相关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展示(如PPT展示)</w:t>
                                </w:r>
                              </w:p>
                              <w:p w14:paraId="4E8FE9ED" w14:textId="3A5BF550" w:rsidR="0083170D" w:rsidRDefault="0083170D" w:rsidP="0083170D">
                                <w:pPr>
                                  <w:pStyle w:val="a7"/>
                                  <w:spacing w:before="0" w:beforeAutospacing="0" w:after="0" w:afterAutospacing="0"/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2.熟悉PS制作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海报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、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原型图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，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修图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；AI制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矢量图；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PR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&amp;AE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制作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宣传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视频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或短片</w:t>
                                </w:r>
                              </w:p>
                              <w:p w14:paraId="49AE3D9E" w14:textId="3C7EAD04" w:rsidR="00987372" w:rsidRDefault="0083170D" w:rsidP="0083170D">
                                <w:pPr>
                                  <w:pStyle w:val="a7"/>
                                  <w:spacing w:before="0" w:beforeAutospacing="0" w:after="0" w:afterAutospacing="0"/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3.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熟练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使用</w:t>
                                </w:r>
                                <w:proofErr w:type="spellStart"/>
                                <w:r w:rsidR="00511ABA"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Atom,SublimeText</w:t>
                                </w:r>
                                <w:proofErr w:type="spellEnd"/>
                                <w:r w:rsidR="00511ABA"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等</w:t>
                                </w:r>
                                <w:r w:rsidR="00511ABA"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编辑器及</w:t>
                                </w:r>
                                <w:proofErr w:type="spellStart"/>
                                <w:r w:rsidR="00511ABA"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Dreamweaver,Webstorm</w:t>
                                </w:r>
                                <w:r w:rsidR="00511ABA"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,VisualStudio,Hbuilder</w:t>
                                </w:r>
                                <w:proofErr w:type="spellEnd"/>
                                <w:r w:rsidR="00511ABA"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等IDE</w:t>
                                </w:r>
                              </w:p>
                              <w:p w14:paraId="62C04B64" w14:textId="0F2885E4" w:rsidR="00987372" w:rsidRPr="00F27ECE" w:rsidRDefault="00987372" w:rsidP="0083170D">
                                <w:pPr>
                                  <w:pStyle w:val="a7"/>
                                  <w:spacing w:before="0" w:beforeAutospacing="0" w:after="0" w:afterAutospacing="0"/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4.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熟悉一定硬件知识，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能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解决大部分电脑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硬件问题。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了解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部分</w:t>
                                </w: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windows系统</w:t>
                                </w:r>
                                <w:r>
                                  <w:rPr>
                                    <w:rFonts w:ascii="微软雅黑" w:eastAsia="微软雅黑" w:hAnsi="微软雅黑" w:cs="微软雅黑"/>
                                    <w:color w:val="171717" w:themeColor="background2" w:themeShade="1A"/>
                                    <w:kern w:val="24"/>
                                    <w:sz w:val="16"/>
                                    <w:szCs w:val="16"/>
                                  </w:rPr>
                                  <w:t>命令，对系统进行优化。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243" name="Freeform 5"/>
                          <wps:cNvSpPr>
                            <a:spLocks/>
                          </wps:cNvSpPr>
                          <wps:spPr bwMode="auto">
                            <a:xfrm>
                              <a:off x="94691" y="6478715"/>
                              <a:ext cx="99874" cy="141463"/>
                            </a:xfrm>
                            <a:custGeom>
                              <a:avLst/>
                              <a:gdLst>
                                <a:gd name="T0" fmla="*/ 26 w 155"/>
                                <a:gd name="T1" fmla="*/ 0 h 221"/>
                                <a:gd name="T2" fmla="*/ 129 w 155"/>
                                <a:gd name="T3" fmla="*/ 0 h 221"/>
                                <a:gd name="T4" fmla="*/ 129 w 155"/>
                                <a:gd name="T5" fmla="*/ 29 h 221"/>
                                <a:gd name="T6" fmla="*/ 110 w 155"/>
                                <a:gd name="T7" fmla="*/ 29 h 221"/>
                                <a:gd name="T8" fmla="*/ 110 w 155"/>
                                <a:gd name="T9" fmla="*/ 97 h 221"/>
                                <a:gd name="T10" fmla="*/ 149 w 155"/>
                                <a:gd name="T11" fmla="*/ 136 h 221"/>
                                <a:gd name="T12" fmla="*/ 155 w 155"/>
                                <a:gd name="T13" fmla="*/ 166 h 221"/>
                                <a:gd name="T14" fmla="*/ 84 w 155"/>
                                <a:gd name="T15" fmla="*/ 166 h 221"/>
                                <a:gd name="T16" fmla="*/ 84 w 155"/>
                                <a:gd name="T17" fmla="*/ 221 h 221"/>
                                <a:gd name="T18" fmla="*/ 70 w 155"/>
                                <a:gd name="T19" fmla="*/ 221 h 221"/>
                                <a:gd name="T20" fmla="*/ 70 w 155"/>
                                <a:gd name="T21" fmla="*/ 166 h 221"/>
                                <a:gd name="T22" fmla="*/ 0 w 155"/>
                                <a:gd name="T23" fmla="*/ 166 h 221"/>
                                <a:gd name="T24" fmla="*/ 7 w 155"/>
                                <a:gd name="T25" fmla="*/ 133 h 221"/>
                                <a:gd name="T26" fmla="*/ 45 w 155"/>
                                <a:gd name="T27" fmla="*/ 97 h 221"/>
                                <a:gd name="T28" fmla="*/ 45 w 155"/>
                                <a:gd name="T29" fmla="*/ 29 h 221"/>
                                <a:gd name="T30" fmla="*/ 26 w 155"/>
                                <a:gd name="T31" fmla="*/ 29 h 221"/>
                                <a:gd name="T32" fmla="*/ 26 w 155"/>
                                <a:gd name="T33" fmla="*/ 0 h 2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55" h="221">
                                  <a:moveTo>
                                    <a:pt x="26" y="0"/>
                                  </a:moveTo>
                                  <a:cubicBezTo>
                                    <a:pt x="129" y="0"/>
                                    <a:pt x="129" y="0"/>
                                    <a:pt x="129" y="0"/>
                                  </a:cubicBezTo>
                                  <a:cubicBezTo>
                                    <a:pt x="129" y="10"/>
                                    <a:pt x="129" y="19"/>
                                    <a:pt x="129" y="29"/>
                                  </a:cubicBezTo>
                                  <a:cubicBezTo>
                                    <a:pt x="123" y="29"/>
                                    <a:pt x="116" y="29"/>
                                    <a:pt x="110" y="29"/>
                                  </a:cubicBezTo>
                                  <a:cubicBezTo>
                                    <a:pt x="110" y="52"/>
                                    <a:pt x="110" y="74"/>
                                    <a:pt x="110" y="97"/>
                                  </a:cubicBezTo>
                                  <a:cubicBezTo>
                                    <a:pt x="126" y="106"/>
                                    <a:pt x="141" y="119"/>
                                    <a:pt x="149" y="136"/>
                                  </a:cubicBezTo>
                                  <a:cubicBezTo>
                                    <a:pt x="153" y="145"/>
                                    <a:pt x="155" y="155"/>
                                    <a:pt x="155" y="166"/>
                                  </a:cubicBezTo>
                                  <a:cubicBezTo>
                                    <a:pt x="131" y="166"/>
                                    <a:pt x="108" y="166"/>
                                    <a:pt x="84" y="166"/>
                                  </a:cubicBezTo>
                                  <a:cubicBezTo>
                                    <a:pt x="84" y="184"/>
                                    <a:pt x="84" y="202"/>
                                    <a:pt x="84" y="221"/>
                                  </a:cubicBezTo>
                                  <a:cubicBezTo>
                                    <a:pt x="70" y="221"/>
                                    <a:pt x="70" y="221"/>
                                    <a:pt x="70" y="221"/>
                                  </a:cubicBezTo>
                                  <a:cubicBezTo>
                                    <a:pt x="70" y="202"/>
                                    <a:pt x="70" y="184"/>
                                    <a:pt x="70" y="166"/>
                                  </a:cubicBezTo>
                                  <a:cubicBezTo>
                                    <a:pt x="47" y="166"/>
                                    <a:pt x="23" y="166"/>
                                    <a:pt x="0" y="166"/>
                                  </a:cubicBezTo>
                                  <a:cubicBezTo>
                                    <a:pt x="0" y="154"/>
                                    <a:pt x="2" y="143"/>
                                    <a:pt x="7" y="133"/>
                                  </a:cubicBezTo>
                                  <a:cubicBezTo>
                                    <a:pt x="15" y="117"/>
                                    <a:pt x="29" y="105"/>
                                    <a:pt x="45" y="97"/>
                                  </a:cubicBezTo>
                                  <a:cubicBezTo>
                                    <a:pt x="45" y="74"/>
                                    <a:pt x="45" y="52"/>
                                    <a:pt x="45" y="29"/>
                                  </a:cubicBezTo>
                                  <a:cubicBezTo>
                                    <a:pt x="39" y="29"/>
                                    <a:pt x="32" y="29"/>
                                    <a:pt x="26" y="29"/>
                                  </a:cubicBezTo>
                                  <a:cubicBezTo>
                                    <a:pt x="26" y="19"/>
                                    <a:pt x="26" y="10"/>
                                    <a:pt x="26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2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444616" id="组合 247" o:spid="_x0000_s1102" style="position:absolute;margin-left:38.2pt;margin-top:17.4pt;width:397.5pt;height:268.45pt;z-index:251814912;mso-width-relative:margin;mso-height-relative:margin" coordsize="49562,326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">
                <v:group id="组合 474" o:spid="_x0000_s1103" style="position:absolute;width:10731;height:3962" coordsize="10731,3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0ym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xWC/g7E46A3P4CAAD//wMAUEsBAi0AFAAGAAgAAAAhANvh9svuAAAAhQEAABMAAAAAAAAA&#10;AAAAAAAAAAAAAFtDb250ZW50X1R5cGVzXS54bWxQSwECLQAUAAYACAAAACEAWvQsW78AAAAVAQAA&#10;CwAAAAAAAAAAAAAAAAAfAQAAX3JlbHMvLnJlbHNQSwECLQAUAAYACAAAACEAAZdMpsYAAADcAAAA&#10;DwAAAAAAAAAAAAAAAAAHAgAAZHJzL2Rvd25yZXYueG1sUEsFBgAAAAADAAMAtwAAAPoCAAAAAA==&#10;">
                  <v:rect id="_x0000_s1104" style="position:absolute;left:3619;width:7112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  <v:textbox inset="0,0,0,0">
                      <w:txbxContent>
                        <w:p w14:paraId="628EBD82" w14:textId="62C85DBE" w:rsidR="00031033" w:rsidRDefault="00D85429" w:rsidP="00031033">
                          <w:pPr>
                            <w:pStyle w:val="a7"/>
                            <w:spacing w:before="0" w:beforeAutospacing="0" w:after="0" w:afterAutospacing="0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767171" w:themeColor="background2" w:themeShade="80"/>
                              <w:kern w:val="24"/>
                              <w:sz w:val="28"/>
                              <w:szCs w:val="28"/>
                            </w:rPr>
                            <w:t>专业技能</w:t>
                          </w: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468" o:spid="_x0000_s1105" type="#_x0000_t75" style="position:absolute;top:190;width:3435;height:3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">
                    <v:imagedata r:id="rId19" o:title="" recolortarget="#494949 [1446]"/>
                  </v:shape>
                </v:group>
                <v:group id="组合 132" o:spid="_x0000_s1106" style="position:absolute;left:666;top:3048;width:38538;height:13366" coordorigin="946,63883" coordsize="38544,13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+k9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1isEvg9E46A3D4AAAD//wMAUEsBAi0AFAAGAAgAAAAhANvh9svuAAAAhQEAABMAAAAAAAAA&#10;AAAAAAAAAAAAAFtDb250ZW50X1R5cGVzXS54bWxQSwECLQAUAAYACAAAACEAWvQsW78AAAAVAQAA&#10;CwAAAAAAAAAAAAAAAAAfAQAAX3JlbHMvLnJlbHNQSwECLQAUAAYACAAAACEAbtvpPcYAAADcAAAA&#10;DwAAAAAAAAAAAAAAAAAHAgAAZHJzL2Rvd25yZXYueG1sUEsFBgAAAAADAAMAtwAAAPoCAAAAAA==&#10;">
                  <v:line id="直接连接符 476" o:spid="_x0000_s1107" style="position:absolute;visibility:visible;mso-wrap-style:square" from="2284,66350" to="39491,6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" strokecolor="#a5a5a5 [3206]" strokeweight=".5pt">
                    <v:stroke joinstyle="miter"/>
                  </v:line>
                  <v:rect id="矩形 478" o:spid="_x0000_s1108" style="position:absolute;left:31645;top:64334;width:2978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Eft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LXhTDgCMr0DAAD//wMAUEsBAi0AFAAGAAgAAAAhANvh9svuAAAAhQEAABMAAAAAAAAAAAAA&#10;AAAAAAAAAFtDb250ZW50X1R5cGVzXS54bWxQSwECLQAUAAYACAAAACEAWvQsW78AAAAVAQAACwAA&#10;AAAAAAAAAAAAAAAfAQAAX3JlbHMvLnJlbHNQSwECLQAUAAYACAAAACEA5WxH7cMAAADcAAAADwAA&#10;AAAAAAAAAAAAAAAHAgAAZHJzL2Rvd25yZXYueG1sUEsFBgAAAAADAAMAtwAAAPcCAAAAAA==&#10;" filled="f" stroked="f">
                    <v:textbox>
                      <w:txbxContent>
                        <w:p w14:paraId="64C6527E" w14:textId="32E27BC0" w:rsidR="00D85429" w:rsidRDefault="00D85429" w:rsidP="00D85429">
                          <w:pPr>
                            <w:pStyle w:val="a7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矩形 479" o:spid="_x0000_s1109" style="position:absolute;left:1623;top:63883;width:4121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" filled="f" stroked="f">
                    <v:textbox>
                      <w:txbxContent>
                        <w:p w14:paraId="27579D4B" w14:textId="234BED7C" w:rsidR="00D85429" w:rsidRDefault="00D85429" w:rsidP="00D85429">
                          <w:pPr>
                            <w:pStyle w:val="a7"/>
                            <w:spacing w:before="0" w:beforeAutospacing="0" w:after="0" w:afterAutospacing="0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414042"/>
                              <w:kern w:val="24"/>
                              <w:sz w:val="18"/>
                              <w:szCs w:val="18"/>
                            </w:rPr>
                            <w:t>前端</w:t>
                          </w:r>
                        </w:p>
                      </w:txbxContent>
                    </v:textbox>
                  </v:rect>
                  <v:rect id="矩形 224" o:spid="_x0000_s1110" style="position:absolute;left:1623;top:66432;width:37766;height:10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" filled="f" stroked="f">
                    <v:textbox>
                      <w:txbxContent>
                        <w:p w14:paraId="673A00D7" w14:textId="6E15BC11" w:rsidR="00D85429" w:rsidRDefault="00A64C0D" w:rsidP="00A64C0D">
                          <w:pPr>
                            <w:pStyle w:val="a7"/>
                            <w:spacing w:before="0" w:beforeAutospacing="0" w:after="0" w:afterAutospacing="0"/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</w:pPr>
                          <w:r w:rsidRPr="00A64C0D"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1.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熟练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掌握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W3C标准、ES规范、web语义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化</w:t>
                          </w:r>
                        </w:p>
                        <w:p w14:paraId="7EC27728" w14:textId="02A18044" w:rsidR="00A64C0D" w:rsidRDefault="00A64C0D" w:rsidP="00A64C0D">
                          <w:pPr>
                            <w:pStyle w:val="a7"/>
                            <w:spacing w:before="0" w:beforeAutospacing="0" w:after="0" w:afterAutospacing="0"/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2.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精通HTML5、C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SS3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、JS、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Ajax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等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前端技术</w:t>
                          </w:r>
                        </w:p>
                        <w:p w14:paraId="08C25D4A" w14:textId="390A95E7" w:rsidR="00A64C0D" w:rsidRDefault="00A64C0D" w:rsidP="00A64C0D">
                          <w:pPr>
                            <w:pStyle w:val="a7"/>
                            <w:spacing w:before="0" w:beforeAutospacing="0" w:after="0" w:afterAutospacing="0"/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3.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熟悉Bootstrap、MUI等CSS框架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及jQuery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、</w:t>
                          </w:r>
                          <w:r w:rsidR="00F27ECE"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N</w:t>
                          </w:r>
                          <w:r w:rsidR="003E0147"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ode</w:t>
                          </w:r>
                          <w:r w:rsidR="003E0147"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JS</w:t>
                          </w:r>
                          <w:r w:rsidR="003E0147"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、AngularJS等JS库</w:t>
                          </w:r>
                        </w:p>
                        <w:p w14:paraId="6D2D0FAC" w14:textId="2B3CA5F1" w:rsidR="003E0147" w:rsidRDefault="003E0147" w:rsidP="00A64C0D">
                          <w:pPr>
                            <w:pStyle w:val="a7"/>
                            <w:spacing w:before="0" w:beforeAutospacing="0" w:after="0" w:afterAutospacing="0"/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4.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对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自动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化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构建、代码维护、页面优化、浏览器兼容、跨平台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等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有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一定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研究。</w:t>
                          </w:r>
                        </w:p>
                        <w:p w14:paraId="3442F06C" w14:textId="6CF1F3AE" w:rsidR="00617FA2" w:rsidRPr="003E0147" w:rsidRDefault="00617FA2" w:rsidP="00A64C0D">
                          <w:pPr>
                            <w:pStyle w:val="a7"/>
                            <w:spacing w:before="0" w:beforeAutospacing="0" w:after="0" w:afterAutospacing="0"/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5.</w:t>
                          </w:r>
                          <w:r w:rsidR="0095676F"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熟悉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H5+</w:t>
                          </w:r>
                          <w:proofErr w:type="gramStart"/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移动端</w:t>
                          </w:r>
                          <w:r w:rsidR="00F27ECE"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跨平台</w:t>
                          </w:r>
                          <w:proofErr w:type="gramEnd"/>
                          <w:r w:rsidR="00F27ECE"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(</w:t>
                          </w:r>
                          <w:proofErr w:type="spellStart"/>
                          <w:r w:rsidR="00F27ECE"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Android,iOS</w:t>
                          </w:r>
                          <w:proofErr w:type="spellEnd"/>
                          <w:r w:rsidR="00F27ECE"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)</w:t>
                          </w:r>
                          <w:r w:rsidR="0095676F"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开发</w:t>
                          </w:r>
                        </w:p>
                      </w:txbxContent>
                    </v:textbox>
                  </v:rect>
                  <v:shape id="Freeform 5" o:spid="_x0000_s1111" style="position:absolute;left:946;top:64787;width:999;height:1414;visibility:visible;mso-wrap-style:square;v-text-anchor:top" coordsize="155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" path="m26,c129,,129,,129,v,10,,19,,29c123,29,116,29,110,29v,23,,45,,68c126,106,141,119,149,136v4,9,6,19,6,30c131,166,108,166,84,166v,18,,36,,55c70,221,70,221,70,221v,-19,,-37,,-55c47,166,23,166,,166,,154,2,143,7,133,15,117,29,105,45,97v,-23,,-45,,-68c39,29,32,29,26,29v,-10,,-19,,-29xe" fillcolor="#747070 [1614]" stroked="f">
                    <v:path arrowok="t" o:connecttype="custom" o:connectlocs="16753,0;83121,0;83121,18563;70878,18563;70878,62090;96008,87054;99874,106257;54125,106257;54125,141463;45104,141463;45104,106257;0,106257;4510,85134;28996,62090;28996,18563;16753,18563;16753,0" o:connectangles="0,0,0,0,0,0,0,0,0,0,0,0,0,0,0,0,0"/>
                  </v:shape>
                </v:group>
                <v:group id="组合 132" o:spid="_x0000_s1112" style="position:absolute;left:476;top:15430;width:38542;height:7423" coordorigin="946,63883" coordsize="38544,7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line id="直接连接符 227" o:spid="_x0000_s1113" style="position:absolute;visibility:visible;mso-wrap-style:square" from="2284,66350" to="39491,6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" strokecolor="#a5a5a5 [3206]" strokeweight=".5pt">
                    <v:stroke joinstyle="miter"/>
                  </v:line>
                  <v:rect id="矩形 228" o:spid="_x0000_s1114" style="position:absolute;left:31645;top:64334;width:2978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" filled="f" stroked="f">
                    <v:textbox>
                      <w:txbxContent>
                        <w:p w14:paraId="2FBF4FC8" w14:textId="77777777" w:rsidR="0095676F" w:rsidRDefault="0095676F" w:rsidP="0095676F">
                          <w:pPr>
                            <w:pStyle w:val="a7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矩形 229" o:spid="_x0000_s1115" style="position:absolute;left:1623;top:63883;width:4121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" filled="f" stroked="f">
                    <v:textbox>
                      <w:txbxContent>
                        <w:p w14:paraId="59646D38" w14:textId="5FD39BF4" w:rsidR="0095676F" w:rsidRDefault="0095676F" w:rsidP="0095676F">
                          <w:pPr>
                            <w:pStyle w:val="a7"/>
                            <w:spacing w:before="0" w:beforeAutospacing="0" w:after="0" w:afterAutospacing="0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414042"/>
                              <w:kern w:val="24"/>
                              <w:sz w:val="18"/>
                              <w:szCs w:val="18"/>
                            </w:rPr>
                            <w:t>后台</w:t>
                          </w:r>
                        </w:p>
                      </w:txbxContent>
                    </v:textbox>
                  </v:rect>
                  <v:rect id="矩形 230" o:spid="_x0000_s1116" style="position:absolute;left:1622;top:66432;width:37766;height:4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" filled="f" stroked="f">
                    <v:textbox>
                      <w:txbxContent>
                        <w:p w14:paraId="7CBED4B5" w14:textId="7F33D915" w:rsidR="0095676F" w:rsidRDefault="0095676F" w:rsidP="0095676F">
                          <w:pPr>
                            <w:pStyle w:val="a7"/>
                            <w:spacing w:before="0" w:beforeAutospacing="0" w:after="0" w:afterAutospacing="0"/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</w:pPr>
                          <w:r w:rsidRPr="00A64C0D"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1.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熟练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掌握</w:t>
                          </w:r>
                          <w:r w:rsidR="00F27ECE"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JSON</w:t>
                          </w:r>
                          <w:r w:rsidR="00F27ECE"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、</w:t>
                          </w:r>
                          <w:r w:rsidR="00F27ECE"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NodeJS</w:t>
                          </w:r>
                          <w:r w:rsidR="00F27ECE"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等</w:t>
                          </w:r>
                          <w:r w:rsidR="00F27ECE"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后台技术</w:t>
                          </w:r>
                          <w:r w:rsidR="00F27ECE"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，</w:t>
                          </w:r>
                          <w:r w:rsidR="00F27ECE"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并以此搭建个人主页。</w:t>
                          </w:r>
                        </w:p>
                        <w:p w14:paraId="33672AAB" w14:textId="16A52F58" w:rsidR="00F27ECE" w:rsidRPr="00F27ECE" w:rsidRDefault="00F27ECE" w:rsidP="0095676F">
                          <w:pPr>
                            <w:pStyle w:val="a7"/>
                            <w:spacing w:before="0" w:beforeAutospacing="0" w:after="0" w:afterAutospacing="0"/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2</w:t>
                          </w:r>
                          <w:r w:rsidR="0095676F"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.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有一定调用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第三方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API(如</w:t>
                          </w:r>
                          <w:r w:rsidR="005C4113"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定位，天气</w:t>
                          </w:r>
                          <w:r w:rsidR="005C4113"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等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)</w:t>
                          </w:r>
                          <w:r w:rsidR="0095676F"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经验</w:t>
                          </w:r>
                          <w:r w:rsidR="001C036A"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，接触过</w:t>
                          </w:r>
                          <w:proofErr w:type="spellStart"/>
                          <w:r w:rsidR="001C036A"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nodejs</w:t>
                          </w:r>
                          <w:proofErr w:type="spellEnd"/>
                          <w:r w:rsidR="001C036A"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开发</w:t>
                          </w:r>
                          <w:proofErr w:type="gramStart"/>
                          <w:r w:rsidR="001C036A"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微信公众</w:t>
                          </w:r>
                          <w:proofErr w:type="gramEnd"/>
                          <w:r w:rsidR="001C036A"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平台</w:t>
                          </w:r>
                        </w:p>
                      </w:txbxContent>
                    </v:textbox>
                  </v:rect>
                  <v:shape id="Freeform 5" o:spid="_x0000_s1117" style="position:absolute;left:946;top:64787;width:999;height:1414;visibility:visible;mso-wrap-style:square;v-text-anchor:top" coordsize="155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" path="m26,c129,,129,,129,v,10,,19,,29c123,29,116,29,110,29v,23,,45,,68c126,106,141,119,149,136v4,9,6,19,6,30c131,166,108,166,84,166v,18,,36,,55c70,221,70,221,70,221v,-19,,-37,,-55c47,166,23,166,,166,,154,2,143,7,133,15,117,29,105,45,97v,-23,,-45,,-68c39,29,32,29,26,29v,-10,,-19,,-29xe" fillcolor="#747070 [1614]" stroked="f">
                    <v:path arrowok="t" o:connecttype="custom" o:connectlocs="16753,0;83121,0;83121,18563;70878,18563;70878,62090;96008,87054;99874,106257;54125,106257;54125,141463;45104,141463;45104,106257;0,106257;4510,85134;28996,62090;28996,18563;16753,18563;16753,0" o:connectangles="0,0,0,0,0,0,0,0,0,0,0,0,0,0,0,0,0"/>
                  </v:shape>
                </v:group>
                <v:group id="组合 132" o:spid="_x0000_s1118" style="position:absolute;left:571;top:22193;width:48991;height:10500" coordorigin="946,63883" coordsize="46647,10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line id="直接连接符 237" o:spid="_x0000_s1119" style="position:absolute;visibility:visible;mso-wrap-style:square" from="2284,66350" to="39491,6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" strokecolor="#a5a5a5 [3206]" strokeweight=".5pt">
                    <v:stroke joinstyle="miter"/>
                  </v:line>
                  <v:rect id="矩形 239" o:spid="_x0000_s1120" style="position:absolute;left:31645;top:64334;width:2978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" filled="f" stroked="f">
                    <v:textbox>
                      <w:txbxContent>
                        <w:p w14:paraId="4CBB1D82" w14:textId="77777777" w:rsidR="0083170D" w:rsidRDefault="0083170D" w:rsidP="0083170D">
                          <w:pPr>
                            <w:pStyle w:val="a7"/>
                            <w:spacing w:before="0" w:beforeAutospacing="0" w:after="0" w:afterAutospacing="0"/>
                          </w:pPr>
                        </w:p>
                      </w:txbxContent>
                    </v:textbox>
                  </v:rect>
                  <v:rect id="矩形 240" o:spid="_x0000_s1121" style="position:absolute;left:1623;top:63883;width:15172;height:2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" filled="f" stroked="f">
                    <v:textbox>
                      <w:txbxContent>
                        <w:p w14:paraId="4167DD64" w14:textId="224BF9F4" w:rsidR="0083170D" w:rsidRDefault="0083170D" w:rsidP="0083170D">
                          <w:pPr>
                            <w:pStyle w:val="a7"/>
                            <w:spacing w:before="0" w:beforeAutospacing="0" w:after="0" w:afterAutospacing="0"/>
                          </w:pPr>
                          <w:r>
                            <w:rPr>
                              <w:rFonts w:ascii="微软雅黑" w:eastAsia="微软雅黑" w:hAnsi="微软雅黑" w:cstheme="minorBidi" w:hint="eastAsia"/>
                              <w:color w:val="414042"/>
                              <w:kern w:val="24"/>
                              <w:sz w:val="18"/>
                              <w:szCs w:val="18"/>
                            </w:rPr>
                            <w:t>软件</w:t>
                          </w:r>
                        </w:p>
                      </w:txbxContent>
                    </v:textbox>
                  </v:rect>
                  <v:rect id="矩形 241" o:spid="_x0000_s1122" style="position:absolute;left:1354;top:66432;width:46239;height:79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" filled="f" stroked="f">
                    <v:textbox>
                      <w:txbxContent>
                        <w:p w14:paraId="0289BC36" w14:textId="672FCD65" w:rsidR="0083170D" w:rsidRDefault="0083170D" w:rsidP="0083170D">
                          <w:pPr>
                            <w:pStyle w:val="a7"/>
                            <w:spacing w:before="0" w:beforeAutospacing="0" w:after="0" w:afterAutospacing="0"/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</w:pPr>
                          <w:r w:rsidRPr="0083170D"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1.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熟悉Office套件并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制作相关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展示(如PPT展示)</w:t>
                          </w:r>
                        </w:p>
                        <w:p w14:paraId="4E8FE9ED" w14:textId="3A5BF550" w:rsidR="0083170D" w:rsidRDefault="0083170D" w:rsidP="0083170D">
                          <w:pPr>
                            <w:pStyle w:val="a7"/>
                            <w:spacing w:before="0" w:beforeAutospacing="0" w:after="0" w:afterAutospacing="0"/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2.熟悉PS制作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海报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、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原型图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，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修图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；AI制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矢量图；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PR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&amp;AE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制作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宣传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视频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或短片</w:t>
                          </w:r>
                        </w:p>
                        <w:p w14:paraId="49AE3D9E" w14:textId="3C7EAD04" w:rsidR="00987372" w:rsidRDefault="0083170D" w:rsidP="0083170D">
                          <w:pPr>
                            <w:pStyle w:val="a7"/>
                            <w:spacing w:before="0" w:beforeAutospacing="0" w:after="0" w:afterAutospacing="0"/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3.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熟练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使用</w:t>
                          </w:r>
                          <w:proofErr w:type="spellStart"/>
                          <w:r w:rsidR="00511ABA"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Atom,SublimeText</w:t>
                          </w:r>
                          <w:proofErr w:type="spellEnd"/>
                          <w:r w:rsidR="00511ABA"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等</w:t>
                          </w:r>
                          <w:r w:rsidR="00511ABA"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编辑器及</w:t>
                          </w:r>
                          <w:proofErr w:type="spellStart"/>
                          <w:r w:rsidR="00511ABA"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Dreamweaver,Webstorm</w:t>
                          </w:r>
                          <w:r w:rsidR="00511ABA"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,VisualStudio,Hbuilder</w:t>
                          </w:r>
                          <w:proofErr w:type="spellEnd"/>
                          <w:r w:rsidR="00511ABA"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等IDE</w:t>
                          </w:r>
                        </w:p>
                        <w:p w14:paraId="62C04B64" w14:textId="0F2885E4" w:rsidR="00987372" w:rsidRPr="00F27ECE" w:rsidRDefault="00987372" w:rsidP="0083170D">
                          <w:pPr>
                            <w:pStyle w:val="a7"/>
                            <w:spacing w:before="0" w:beforeAutospacing="0" w:after="0" w:afterAutospacing="0"/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4.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熟悉一定硬件知识，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能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解决大部分电脑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硬件问题。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了解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部分</w:t>
                          </w:r>
                          <w:r>
                            <w:rPr>
                              <w:rFonts w:ascii="微软雅黑" w:eastAsia="微软雅黑" w:hAnsi="微软雅黑" w:cs="微软雅黑" w:hint="eastAsia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windows系统</w:t>
                          </w:r>
                          <w:r>
                            <w:rPr>
                              <w:rFonts w:ascii="微软雅黑" w:eastAsia="微软雅黑" w:hAnsi="微软雅黑" w:cs="微软雅黑"/>
                              <w:color w:val="171717" w:themeColor="background2" w:themeShade="1A"/>
                              <w:kern w:val="24"/>
                              <w:sz w:val="16"/>
                              <w:szCs w:val="16"/>
                            </w:rPr>
                            <w:t>命令，对系统进行优化。</w:t>
                          </w:r>
                        </w:p>
                      </w:txbxContent>
                    </v:textbox>
                  </v:rect>
                  <v:shape id="Freeform 5" o:spid="_x0000_s1123" style="position:absolute;left:946;top:64787;width:999;height:1414;visibility:visible;mso-wrap-style:square;v-text-anchor:top" coordsize="155,2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" path="m26,c129,,129,,129,v,10,,19,,29c123,29,116,29,110,29v,23,,45,,68c126,106,141,119,149,136v4,9,6,19,6,30c131,166,108,166,84,166v,18,,36,,55c70,221,70,221,70,221v,-19,,-37,,-55c47,166,23,166,,166,,154,2,143,7,133,15,117,29,105,45,97v,-23,,-45,,-68c39,29,32,29,26,29v,-10,,-19,,-29xe" fillcolor="#747070 [1614]" stroked="f">
                    <v:path arrowok="t" o:connecttype="custom" o:connectlocs="16753,0;83121,0;83121,18563;70878,18563;70878,62090;96008,87054;99874,106257;54125,106257;54125,141463;45104,141463;45104,106257;0,106257;4510,85134;28996,62090;28996,18563;16753,18563;16753,0" o:connectangles="0,0,0,0,0,0,0,0,0,0,0,0,0,0,0,0,0"/>
                  </v:shape>
                </v:group>
              </v:group>
            </w:pict>
          </mc:Fallback>
        </mc:AlternateContent>
      </w:r>
    </w:p>
    <w:p w14:paraId="42934C70" w14:textId="36A28485" w:rsidR="007E072A" w:rsidRPr="007E072A" w:rsidRDefault="007E072A" w:rsidP="007E072A"/>
    <w:p w14:paraId="27E82A99" w14:textId="26ACA955" w:rsidR="007E072A" w:rsidRPr="007E072A" w:rsidRDefault="007E072A" w:rsidP="007E072A"/>
    <w:p w14:paraId="10B6F51E" w14:textId="1D22CCC6" w:rsidR="007E072A" w:rsidRPr="007E072A" w:rsidRDefault="00C6065D" w:rsidP="007E072A">
      <w:r w:rsidRPr="0003103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DE62737" wp14:editId="084139B1">
                <wp:simplePos x="0" y="0"/>
                <wp:positionH relativeFrom="column">
                  <wp:posOffset>6170930</wp:posOffset>
                </wp:positionH>
                <wp:positionV relativeFrom="paragraph">
                  <wp:posOffset>192405</wp:posOffset>
                </wp:positionV>
                <wp:extent cx="254635" cy="198120"/>
                <wp:effectExtent l="0" t="0" r="12065" b="3810"/>
                <wp:wrapNone/>
                <wp:docPr id="14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4635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E980FF" w14:textId="77777777" w:rsidR="00C6065D" w:rsidRDefault="00C6065D" w:rsidP="0003103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口</w:t>
                            </w:r>
                            <w:r w:rsidR="001652D8">
                              <w:rPr>
                                <w:rFonts w:ascii="微软雅黑" w:eastAsia="微软雅黑" w:hAnsi="微软雅黑" w:cstheme="minorBidi" w:hint="eastAsia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31033">
                              <w:rPr>
                                <w:rFonts w:ascii="微软雅黑" w:eastAsia="微软雅黑" w:hAnsi="微软雅黑" w:cstheme="minorBidi" w:hint="eastAsia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语</w:t>
                            </w:r>
                          </w:p>
                          <w:p w14:paraId="64FDA5B6" w14:textId="0DE4CC65" w:rsidR="00C6065D" w:rsidRPr="00C6065D" w:rsidRDefault="00C6065D" w:rsidP="00031033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eastAsia="微软雅黑" w:hAnsi="微软雅黑" w:cstheme="minorBidi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1717" w:themeColor="background2" w:themeShade="1A"/>
                                <w:kern w:val="24"/>
                                <w:sz w:val="16"/>
                                <w:szCs w:val="16"/>
                              </w:rPr>
                              <w:t>二 级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E62737" id="Rectangle 67" o:spid="_x0000_s1124" style="position:absolute;margin-left:485.9pt;margin-top:15.15pt;width:20.05pt;height:15.6pt;z-index:2516869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" filled="f" stroked="f">
                <v:textbox style="mso-fit-shape-to-text:t" inset="0,0,0,0">
                  <w:txbxContent>
                    <w:p w14:paraId="3DE980FF" w14:textId="77777777" w:rsidR="00C6065D" w:rsidRDefault="00C6065D" w:rsidP="0003103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theme="minorBidi"/>
                          <w:color w:val="171717" w:themeColor="background2" w:themeShade="1A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1717" w:themeColor="background2" w:themeShade="1A"/>
                          <w:kern w:val="24"/>
                          <w:sz w:val="16"/>
                          <w:szCs w:val="16"/>
                        </w:rPr>
                        <w:t>口</w:t>
                      </w:r>
                      <w:r w:rsidR="001652D8">
                        <w:rPr>
                          <w:rFonts w:ascii="微软雅黑" w:eastAsia="微软雅黑" w:hAnsi="微软雅黑" w:cstheme="minorBidi" w:hint="eastAsia"/>
                          <w:color w:val="171717" w:themeColor="background2" w:themeShade="1A"/>
                          <w:kern w:val="24"/>
                          <w:sz w:val="16"/>
                          <w:szCs w:val="16"/>
                        </w:rPr>
                        <w:t xml:space="preserve"> </w:t>
                      </w:r>
                      <w:r w:rsidR="00031033">
                        <w:rPr>
                          <w:rFonts w:ascii="微软雅黑" w:eastAsia="微软雅黑" w:hAnsi="微软雅黑" w:cstheme="minorBidi" w:hint="eastAsia"/>
                          <w:color w:val="171717" w:themeColor="background2" w:themeShade="1A"/>
                          <w:kern w:val="24"/>
                          <w:sz w:val="16"/>
                          <w:szCs w:val="16"/>
                        </w:rPr>
                        <w:t>语</w:t>
                      </w:r>
                    </w:p>
                    <w:p w14:paraId="64FDA5B6" w14:textId="0DE4CC65" w:rsidR="00C6065D" w:rsidRPr="00C6065D" w:rsidRDefault="00C6065D" w:rsidP="00031033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微软雅黑" w:eastAsia="微软雅黑" w:hAnsi="微软雅黑" w:cstheme="minorBidi"/>
                          <w:color w:val="171717" w:themeColor="background2" w:themeShade="1A"/>
                          <w:kern w:val="24"/>
                          <w:sz w:val="16"/>
                          <w:szCs w:val="16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1717" w:themeColor="background2" w:themeShade="1A"/>
                          <w:kern w:val="24"/>
                          <w:sz w:val="16"/>
                          <w:szCs w:val="16"/>
                        </w:rPr>
                        <w:t>二 级</w:t>
                      </w:r>
                    </w:p>
                  </w:txbxContent>
                </v:textbox>
              </v:rect>
            </w:pict>
          </mc:Fallback>
        </mc:AlternateContent>
      </w:r>
      <w:r w:rsidRPr="0003103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A844FF" wp14:editId="59EFD3FC">
                <wp:simplePos x="0" y="0"/>
                <wp:positionH relativeFrom="column">
                  <wp:posOffset>5237480</wp:posOffset>
                </wp:positionH>
                <wp:positionV relativeFrom="paragraph">
                  <wp:posOffset>201930</wp:posOffset>
                </wp:positionV>
                <wp:extent cx="312420" cy="198120"/>
                <wp:effectExtent l="0" t="0" r="11430" b="3810"/>
                <wp:wrapNone/>
                <wp:docPr id="146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EF5F0" w14:textId="7EFA53BB" w:rsidR="00031033" w:rsidRPr="009C14B0" w:rsidRDefault="00C6065D" w:rsidP="009C14B0">
                            <w:pPr>
                              <w:pStyle w:val="a7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171717" w:themeColor="background2" w:themeShade="1A"/>
                                <w:kern w:val="24"/>
                                <w:sz w:val="18"/>
                                <w:szCs w:val="16"/>
                              </w:rPr>
                              <w:t>英语六级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A844FF" id="Rectangle 66" o:spid="_x0000_s1125" style="position:absolute;margin-left:412.4pt;margin-top:15.9pt;width:24.6pt;height:15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" filled="f" stroked="f">
                <v:textbox style="mso-fit-shape-to-text:t" inset="0,0,0,0">
                  <w:txbxContent>
                    <w:p w14:paraId="3BCEF5F0" w14:textId="7EFA53BB" w:rsidR="00031033" w:rsidRPr="009C14B0" w:rsidRDefault="00C6065D" w:rsidP="009C14B0">
                      <w:pPr>
                        <w:pStyle w:val="a7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171717" w:themeColor="background2" w:themeShade="1A"/>
                          <w:kern w:val="24"/>
                          <w:sz w:val="18"/>
                          <w:szCs w:val="16"/>
                        </w:rPr>
                        <w:t>英语六级</w:t>
                      </w:r>
                    </w:p>
                  </w:txbxContent>
                </v:textbox>
              </v:rect>
            </w:pict>
          </mc:Fallback>
        </mc:AlternateContent>
      </w:r>
    </w:p>
    <w:p w14:paraId="55E648F4" w14:textId="5612566B" w:rsidR="007E072A" w:rsidRPr="007E072A" w:rsidRDefault="007E072A" w:rsidP="007E072A"/>
    <w:p w14:paraId="7E89964C" w14:textId="100330C3" w:rsidR="007E072A" w:rsidRPr="007E072A" w:rsidRDefault="007E072A" w:rsidP="007E072A"/>
    <w:p w14:paraId="7F57E3C2" w14:textId="7F152476" w:rsidR="007E072A" w:rsidRPr="007E072A" w:rsidRDefault="006C5E7C" w:rsidP="007E072A"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3B097B1" wp14:editId="60A44E93">
                <wp:simplePos x="0" y="0"/>
                <wp:positionH relativeFrom="column">
                  <wp:posOffset>4942840</wp:posOffset>
                </wp:positionH>
                <wp:positionV relativeFrom="paragraph">
                  <wp:posOffset>166370</wp:posOffset>
                </wp:positionV>
                <wp:extent cx="969010" cy="396240"/>
                <wp:effectExtent l="0" t="0" r="2540" b="3810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010" cy="396240"/>
                          <a:chOff x="0" y="0"/>
                          <a:chExt cx="969010" cy="396240"/>
                        </a:xfrm>
                      </wpg:grpSpPr>
                      <wps:wsp>
                        <wps:cNvPr id="15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57175" y="0"/>
                            <a:ext cx="711835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64199" w14:textId="77777777" w:rsidR="00031033" w:rsidRDefault="00031033" w:rsidP="00031033">
                              <w:pPr>
                                <w:pStyle w:val="a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vert="horz" wrap="none" lIns="0" tIns="0" rIns="0" bIns="0" numCol="1" anchor="t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" name="Freeform 23"/>
                        <wps:cNvSpPr>
                          <a:spLocks noEditPoints="1"/>
                        </wps:cNvSpPr>
                        <wps:spPr bwMode="auto">
                          <a:xfrm>
                            <a:off x="0" y="104775"/>
                            <a:ext cx="186690" cy="185420"/>
                          </a:xfrm>
                          <a:custGeom>
                            <a:avLst/>
                            <a:gdLst>
                              <a:gd name="T0" fmla="*/ 50 w 64"/>
                              <a:gd name="T1" fmla="*/ 28 h 64"/>
                              <a:gd name="T2" fmla="*/ 64 w 64"/>
                              <a:gd name="T3" fmla="*/ 14 h 64"/>
                              <a:gd name="T4" fmla="*/ 50 w 64"/>
                              <a:gd name="T5" fmla="*/ 0 h 64"/>
                              <a:gd name="T6" fmla="*/ 36 w 64"/>
                              <a:gd name="T7" fmla="*/ 14 h 64"/>
                              <a:gd name="T8" fmla="*/ 36 w 64"/>
                              <a:gd name="T9" fmla="*/ 20 h 64"/>
                              <a:gd name="T10" fmla="*/ 28 w 64"/>
                              <a:gd name="T11" fmla="*/ 20 h 64"/>
                              <a:gd name="T12" fmla="*/ 28 w 64"/>
                              <a:gd name="T13" fmla="*/ 14 h 64"/>
                              <a:gd name="T14" fmla="*/ 14 w 64"/>
                              <a:gd name="T15" fmla="*/ 0 h 64"/>
                              <a:gd name="T16" fmla="*/ 0 w 64"/>
                              <a:gd name="T17" fmla="*/ 14 h 64"/>
                              <a:gd name="T18" fmla="*/ 14 w 64"/>
                              <a:gd name="T19" fmla="*/ 28 h 64"/>
                              <a:gd name="T20" fmla="*/ 20 w 64"/>
                              <a:gd name="T21" fmla="*/ 28 h 64"/>
                              <a:gd name="T22" fmla="*/ 20 w 64"/>
                              <a:gd name="T23" fmla="*/ 36 h 64"/>
                              <a:gd name="T24" fmla="*/ 14 w 64"/>
                              <a:gd name="T25" fmla="*/ 36 h 64"/>
                              <a:gd name="T26" fmla="*/ 0 w 64"/>
                              <a:gd name="T27" fmla="*/ 50 h 64"/>
                              <a:gd name="T28" fmla="*/ 14 w 64"/>
                              <a:gd name="T29" fmla="*/ 64 h 64"/>
                              <a:gd name="T30" fmla="*/ 28 w 64"/>
                              <a:gd name="T31" fmla="*/ 50 h 64"/>
                              <a:gd name="T32" fmla="*/ 28 w 64"/>
                              <a:gd name="T33" fmla="*/ 44 h 64"/>
                              <a:gd name="T34" fmla="*/ 36 w 64"/>
                              <a:gd name="T35" fmla="*/ 44 h 64"/>
                              <a:gd name="T36" fmla="*/ 36 w 64"/>
                              <a:gd name="T37" fmla="*/ 50 h 64"/>
                              <a:gd name="T38" fmla="*/ 50 w 64"/>
                              <a:gd name="T39" fmla="*/ 64 h 64"/>
                              <a:gd name="T40" fmla="*/ 64 w 64"/>
                              <a:gd name="T41" fmla="*/ 50 h 64"/>
                              <a:gd name="T42" fmla="*/ 50 w 64"/>
                              <a:gd name="T43" fmla="*/ 36 h 64"/>
                              <a:gd name="T44" fmla="*/ 44 w 64"/>
                              <a:gd name="T45" fmla="*/ 36 h 64"/>
                              <a:gd name="T46" fmla="*/ 44 w 64"/>
                              <a:gd name="T47" fmla="*/ 28 h 64"/>
                              <a:gd name="T48" fmla="*/ 50 w 64"/>
                              <a:gd name="T49" fmla="*/ 28 h 64"/>
                              <a:gd name="T50" fmla="*/ 44 w 64"/>
                              <a:gd name="T51" fmla="*/ 14 h 64"/>
                              <a:gd name="T52" fmla="*/ 50 w 64"/>
                              <a:gd name="T53" fmla="*/ 8 h 64"/>
                              <a:gd name="T54" fmla="*/ 56 w 64"/>
                              <a:gd name="T55" fmla="*/ 14 h 64"/>
                              <a:gd name="T56" fmla="*/ 50 w 64"/>
                              <a:gd name="T57" fmla="*/ 20 h 64"/>
                              <a:gd name="T58" fmla="*/ 44 w 64"/>
                              <a:gd name="T59" fmla="*/ 20 h 64"/>
                              <a:gd name="T60" fmla="*/ 44 w 64"/>
                              <a:gd name="T61" fmla="*/ 14 h 64"/>
                              <a:gd name="T62" fmla="*/ 20 w 64"/>
                              <a:gd name="T63" fmla="*/ 50 h 64"/>
                              <a:gd name="T64" fmla="*/ 14 w 64"/>
                              <a:gd name="T65" fmla="*/ 56 h 64"/>
                              <a:gd name="T66" fmla="*/ 8 w 64"/>
                              <a:gd name="T67" fmla="*/ 50 h 64"/>
                              <a:gd name="T68" fmla="*/ 14 w 64"/>
                              <a:gd name="T69" fmla="*/ 44 h 64"/>
                              <a:gd name="T70" fmla="*/ 20 w 64"/>
                              <a:gd name="T71" fmla="*/ 44 h 64"/>
                              <a:gd name="T72" fmla="*/ 20 w 64"/>
                              <a:gd name="T73" fmla="*/ 50 h 64"/>
                              <a:gd name="T74" fmla="*/ 20 w 64"/>
                              <a:gd name="T75" fmla="*/ 20 h 64"/>
                              <a:gd name="T76" fmla="*/ 14 w 64"/>
                              <a:gd name="T77" fmla="*/ 20 h 64"/>
                              <a:gd name="T78" fmla="*/ 8 w 64"/>
                              <a:gd name="T79" fmla="*/ 14 h 64"/>
                              <a:gd name="T80" fmla="*/ 14 w 64"/>
                              <a:gd name="T81" fmla="*/ 8 h 64"/>
                              <a:gd name="T82" fmla="*/ 20 w 64"/>
                              <a:gd name="T83" fmla="*/ 14 h 64"/>
                              <a:gd name="T84" fmla="*/ 20 w 64"/>
                              <a:gd name="T85" fmla="*/ 20 h 64"/>
                              <a:gd name="T86" fmla="*/ 36 w 64"/>
                              <a:gd name="T87" fmla="*/ 36 h 64"/>
                              <a:gd name="T88" fmla="*/ 28 w 64"/>
                              <a:gd name="T89" fmla="*/ 36 h 64"/>
                              <a:gd name="T90" fmla="*/ 28 w 64"/>
                              <a:gd name="T91" fmla="*/ 28 h 64"/>
                              <a:gd name="T92" fmla="*/ 36 w 64"/>
                              <a:gd name="T93" fmla="*/ 28 h 64"/>
                              <a:gd name="T94" fmla="*/ 36 w 64"/>
                              <a:gd name="T95" fmla="*/ 36 h 64"/>
                              <a:gd name="T96" fmla="*/ 50 w 64"/>
                              <a:gd name="T97" fmla="*/ 44 h 64"/>
                              <a:gd name="T98" fmla="*/ 56 w 64"/>
                              <a:gd name="T99" fmla="*/ 50 h 64"/>
                              <a:gd name="T100" fmla="*/ 50 w 64"/>
                              <a:gd name="T101" fmla="*/ 56 h 64"/>
                              <a:gd name="T102" fmla="*/ 44 w 64"/>
                              <a:gd name="T103" fmla="*/ 50 h 64"/>
                              <a:gd name="T104" fmla="*/ 44 w 64"/>
                              <a:gd name="T105" fmla="*/ 44 h 64"/>
                              <a:gd name="T106" fmla="*/ 50 w 64"/>
                              <a:gd name="T107" fmla="*/ 44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50" y="28"/>
                                </a:moveTo>
                                <a:cubicBezTo>
                                  <a:pt x="58" y="28"/>
                                  <a:pt x="64" y="22"/>
                                  <a:pt x="64" y="14"/>
                                </a:cubicBezTo>
                                <a:cubicBezTo>
                                  <a:pt x="64" y="6"/>
                                  <a:pt x="58" y="0"/>
                                  <a:pt x="50" y="0"/>
                                </a:cubicBezTo>
                                <a:cubicBezTo>
                                  <a:pt x="42" y="0"/>
                                  <a:pt x="36" y="6"/>
                                  <a:pt x="36" y="14"/>
                                </a:cubicBezTo>
                                <a:cubicBezTo>
                                  <a:pt x="36" y="20"/>
                                  <a:pt x="36" y="20"/>
                                  <a:pt x="36" y="20"/>
                                </a:cubicBezTo>
                                <a:cubicBezTo>
                                  <a:pt x="28" y="20"/>
                                  <a:pt x="28" y="20"/>
                                  <a:pt x="28" y="20"/>
                                </a:cubicBezTo>
                                <a:cubicBezTo>
                                  <a:pt x="28" y="14"/>
                                  <a:pt x="28" y="14"/>
                                  <a:pt x="28" y="14"/>
                                </a:cubicBezTo>
                                <a:cubicBezTo>
                                  <a:pt x="28" y="6"/>
                                  <a:pt x="22" y="0"/>
                                  <a:pt x="14" y="0"/>
                                </a:cubicBezTo>
                                <a:cubicBezTo>
                                  <a:pt x="6" y="0"/>
                                  <a:pt x="0" y="6"/>
                                  <a:pt x="0" y="14"/>
                                </a:cubicBezTo>
                                <a:cubicBezTo>
                                  <a:pt x="0" y="22"/>
                                  <a:pt x="6" y="28"/>
                                  <a:pt x="14" y="28"/>
                                </a:cubicBezTo>
                                <a:cubicBezTo>
                                  <a:pt x="20" y="28"/>
                                  <a:pt x="20" y="28"/>
                                  <a:pt x="20" y="28"/>
                                </a:cubicBezTo>
                                <a:cubicBezTo>
                                  <a:pt x="20" y="36"/>
                                  <a:pt x="20" y="36"/>
                                  <a:pt x="20" y="36"/>
                                </a:cubicBezTo>
                                <a:cubicBezTo>
                                  <a:pt x="14" y="36"/>
                                  <a:pt x="14" y="36"/>
                                  <a:pt x="14" y="36"/>
                                </a:cubicBezTo>
                                <a:cubicBezTo>
                                  <a:pt x="6" y="36"/>
                                  <a:pt x="0" y="42"/>
                                  <a:pt x="0" y="50"/>
                                </a:cubicBezTo>
                                <a:cubicBezTo>
                                  <a:pt x="0" y="58"/>
                                  <a:pt x="6" y="64"/>
                                  <a:pt x="14" y="64"/>
                                </a:cubicBezTo>
                                <a:cubicBezTo>
                                  <a:pt x="22" y="64"/>
                                  <a:pt x="28" y="58"/>
                                  <a:pt x="28" y="50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cubicBezTo>
                                  <a:pt x="36" y="44"/>
                                  <a:pt x="36" y="44"/>
                                  <a:pt x="36" y="44"/>
                                </a:cubicBezTo>
                                <a:cubicBezTo>
                                  <a:pt x="36" y="50"/>
                                  <a:pt x="36" y="50"/>
                                  <a:pt x="36" y="50"/>
                                </a:cubicBezTo>
                                <a:cubicBezTo>
                                  <a:pt x="36" y="58"/>
                                  <a:pt x="42" y="64"/>
                                  <a:pt x="50" y="64"/>
                                </a:cubicBezTo>
                                <a:cubicBezTo>
                                  <a:pt x="58" y="64"/>
                                  <a:pt x="64" y="58"/>
                                  <a:pt x="64" y="50"/>
                                </a:cubicBezTo>
                                <a:cubicBezTo>
                                  <a:pt x="64" y="42"/>
                                  <a:pt x="58" y="36"/>
                                  <a:pt x="50" y="36"/>
                                </a:cubicBezTo>
                                <a:cubicBezTo>
                                  <a:pt x="44" y="36"/>
                                  <a:pt x="44" y="36"/>
                                  <a:pt x="44" y="36"/>
                                </a:cubicBezTo>
                                <a:cubicBezTo>
                                  <a:pt x="44" y="28"/>
                                  <a:pt x="44" y="28"/>
                                  <a:pt x="44" y="28"/>
                                </a:cubicBezTo>
                                <a:lnTo>
                                  <a:pt x="50" y="28"/>
                                </a:lnTo>
                                <a:close/>
                                <a:moveTo>
                                  <a:pt x="44" y="14"/>
                                </a:moveTo>
                                <a:cubicBezTo>
                                  <a:pt x="44" y="11"/>
                                  <a:pt x="47" y="8"/>
                                  <a:pt x="50" y="8"/>
                                </a:cubicBezTo>
                                <a:cubicBezTo>
                                  <a:pt x="53" y="8"/>
                                  <a:pt x="56" y="11"/>
                                  <a:pt x="56" y="14"/>
                                </a:cubicBezTo>
                                <a:cubicBezTo>
                                  <a:pt x="56" y="17"/>
                                  <a:pt x="53" y="20"/>
                                  <a:pt x="50" y="20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lnTo>
                                  <a:pt x="44" y="14"/>
                                </a:lnTo>
                                <a:close/>
                                <a:moveTo>
                                  <a:pt x="20" y="50"/>
                                </a:moveTo>
                                <a:cubicBezTo>
                                  <a:pt x="20" y="53"/>
                                  <a:pt x="17" y="56"/>
                                  <a:pt x="14" y="56"/>
                                </a:cubicBezTo>
                                <a:cubicBezTo>
                                  <a:pt x="11" y="56"/>
                                  <a:pt x="8" y="53"/>
                                  <a:pt x="8" y="50"/>
                                </a:cubicBezTo>
                                <a:cubicBezTo>
                                  <a:pt x="8" y="47"/>
                                  <a:pt x="11" y="44"/>
                                  <a:pt x="14" y="44"/>
                                </a:cubicBezTo>
                                <a:cubicBezTo>
                                  <a:pt x="20" y="44"/>
                                  <a:pt x="20" y="44"/>
                                  <a:pt x="20" y="44"/>
                                </a:cubicBezTo>
                                <a:lnTo>
                                  <a:pt x="20" y="50"/>
                                </a:lnTo>
                                <a:close/>
                                <a:moveTo>
                                  <a:pt x="20" y="20"/>
                                </a:moveTo>
                                <a:cubicBezTo>
                                  <a:pt x="14" y="20"/>
                                  <a:pt x="14" y="20"/>
                                  <a:pt x="14" y="20"/>
                                </a:cubicBezTo>
                                <a:cubicBezTo>
                                  <a:pt x="11" y="20"/>
                                  <a:pt x="8" y="17"/>
                                  <a:pt x="8" y="14"/>
                                </a:cubicBezTo>
                                <a:cubicBezTo>
                                  <a:pt x="8" y="11"/>
                                  <a:pt x="11" y="8"/>
                                  <a:pt x="14" y="8"/>
                                </a:cubicBezTo>
                                <a:cubicBezTo>
                                  <a:pt x="17" y="8"/>
                                  <a:pt x="20" y="11"/>
                                  <a:pt x="20" y="14"/>
                                </a:cubicBezTo>
                                <a:lnTo>
                                  <a:pt x="20" y="20"/>
                                </a:lnTo>
                                <a:close/>
                                <a:moveTo>
                                  <a:pt x="36" y="36"/>
                                </a:moveTo>
                                <a:cubicBezTo>
                                  <a:pt x="28" y="36"/>
                                  <a:pt x="28" y="36"/>
                                  <a:pt x="28" y="36"/>
                                </a:cubicBezTo>
                                <a:cubicBezTo>
                                  <a:pt x="28" y="28"/>
                                  <a:pt x="28" y="28"/>
                                  <a:pt x="28" y="28"/>
                                </a:cubicBezTo>
                                <a:cubicBezTo>
                                  <a:pt x="36" y="28"/>
                                  <a:pt x="36" y="28"/>
                                  <a:pt x="36" y="28"/>
                                </a:cubicBezTo>
                                <a:lnTo>
                                  <a:pt x="36" y="36"/>
                                </a:lnTo>
                                <a:close/>
                                <a:moveTo>
                                  <a:pt x="50" y="44"/>
                                </a:moveTo>
                                <a:cubicBezTo>
                                  <a:pt x="53" y="44"/>
                                  <a:pt x="56" y="47"/>
                                  <a:pt x="56" y="50"/>
                                </a:cubicBezTo>
                                <a:cubicBezTo>
                                  <a:pt x="56" y="53"/>
                                  <a:pt x="53" y="56"/>
                                  <a:pt x="50" y="56"/>
                                </a:cubicBezTo>
                                <a:cubicBezTo>
                                  <a:pt x="47" y="56"/>
                                  <a:pt x="44" y="53"/>
                                  <a:pt x="44" y="50"/>
                                </a:cubicBezTo>
                                <a:cubicBezTo>
                                  <a:pt x="44" y="44"/>
                                  <a:pt x="44" y="44"/>
                                  <a:pt x="44" y="44"/>
                                </a:cubicBezTo>
                                <a:lnTo>
                                  <a:pt x="5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B097B1" id="组合 233" o:spid="_x0000_s1126" style="position:absolute;margin-left:389.2pt;margin-top:13.1pt;width:76.3pt;height:31.2pt;z-index:251689984" coordsize="9690,3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">
                <v:rect id="_x0000_s1127" style="position:absolute;left:2571;width:7119;height:396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" filled="f" stroked="f">
                  <v:textbox style="mso-fit-shape-to-text:t" inset="0,0,0,0">
                    <w:txbxContent>
                      <w:p w14:paraId="0A964199" w14:textId="77777777" w:rsidR="00031033" w:rsidRDefault="00031033" w:rsidP="00031033">
                        <w:pPr>
                          <w:pStyle w:val="a7"/>
                          <w:spacing w:before="0" w:beforeAutospacing="0" w:after="0" w:afterAutospacing="0"/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color w:val="FFFFFF" w:themeColor="background1"/>
                            <w:kern w:val="24"/>
                            <w:sz w:val="28"/>
                            <w:szCs w:val="28"/>
                          </w:rPr>
                          <w:t>兴趣爱好</w:t>
                        </w:r>
                      </w:p>
                    </w:txbxContent>
                  </v:textbox>
                </v:rect>
                <v:shape id="Freeform 23" o:spid="_x0000_s1128" style="position:absolute;top:1047;width:1866;height:1854;visibility:visible;mso-wrap-style:square;v-text-anchor:top" coordsize="64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" path="m50,28v8,,14,-6,14,-14c64,6,58,,50,,42,,36,6,36,14v,6,,6,,6c28,20,28,20,28,20v,-6,,-6,,-6c28,6,22,,14,,6,,,6,,14v,8,6,14,14,14c20,28,20,28,20,28v,8,,8,,8c14,36,14,36,14,36,6,36,,42,,50v,8,6,14,14,14c22,64,28,58,28,50v,-6,,-6,,-6c36,44,36,44,36,44v,6,,6,,6c36,58,42,64,50,64v8,,14,-6,14,-14c64,42,58,36,50,36v-6,,-6,,-6,c44,28,44,28,44,28r6,xm44,14v,-3,3,-6,6,-6c53,8,56,11,56,14v,3,-3,6,-6,6c44,20,44,20,44,20r,-6xm20,50v,3,-3,6,-6,6c11,56,8,53,8,50v,-3,3,-6,6,-6c20,44,20,44,20,44r,6xm20,20v-6,,-6,,-6,c11,20,8,17,8,14v,-3,3,-6,6,-6c17,8,20,11,20,14r,6xm36,36v-8,,-8,,-8,c28,28,28,28,28,28v8,,8,,8,l36,36xm50,44v3,,6,3,6,6c56,53,53,56,50,56v-3,,-6,-3,-6,-6c44,44,44,44,44,44r6,xe" fillcolor="white [3212]" stroked="f">
                  <v:path arrowok="t" o:connecttype="custom" o:connectlocs="145852,81121;186690,40561;145852,0;105013,40561;105013,57944;81677,57944;81677,40561;40838,0;0,40561;40838,81121;58341,81121;58341,104299;40838,104299;0,144859;40838,185420;81677,144859;81677,127476;105013,127476;105013,144859;145852,185420;186690,144859;145852,104299;128349,104299;128349,81121;145852,81121;128349,40561;145852,23178;163354,40561;145852,57944;128349,57944;128349,40561;58341,144859;40838,162243;23336,144859;40838,127476;58341,127476;58341,144859;58341,57944;40838,57944;23336,40561;40838,23178;58341,40561;58341,57944;105013,104299;81677,104299;81677,81121;105013,81121;105013,104299;145852,127476;163354,144859;145852,162243;128349,144859;128349,127476;145852,127476" o:connectangles="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Pr="0003103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9982F5" wp14:editId="1A674A0D">
                <wp:simplePos x="0" y="0"/>
                <wp:positionH relativeFrom="column">
                  <wp:posOffset>5321935</wp:posOffset>
                </wp:positionH>
                <wp:positionV relativeFrom="paragraph">
                  <wp:posOffset>76835</wp:posOffset>
                </wp:positionV>
                <wp:extent cx="142875" cy="87630"/>
                <wp:effectExtent l="0" t="0" r="9525" b="7620"/>
                <wp:wrapNone/>
                <wp:docPr id="282" name="等腰三角形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875" cy="87630"/>
                        </a:xfrm>
                        <a:prstGeom prst="triangle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A8F2535" id="等腰三角形 281" o:spid="_x0000_s1026" type="#_x0000_t5" style="position:absolute;left:0;text-align:left;margin-left:419.05pt;margin-top:6.05pt;width:11.25pt;height:6.9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" fillcolor="#d9d9d9" stroked="f" strokeweight="1pt"/>
            </w:pict>
          </mc:Fallback>
        </mc:AlternateContent>
      </w:r>
      <w:r w:rsidR="0095676F" w:rsidRPr="00031033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7D0D785" wp14:editId="079096BD">
                <wp:simplePos x="0" y="0"/>
                <wp:positionH relativeFrom="column">
                  <wp:posOffset>4809490</wp:posOffset>
                </wp:positionH>
                <wp:positionV relativeFrom="paragraph">
                  <wp:posOffset>84455</wp:posOffset>
                </wp:positionV>
                <wp:extent cx="2195195" cy="1558290"/>
                <wp:effectExtent l="0" t="0" r="0" b="3810"/>
                <wp:wrapNone/>
                <wp:docPr id="279" name="矩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195" cy="1558290"/>
                        </a:xfrm>
                        <a:prstGeom prst="rect">
                          <a:avLst/>
                        </a:prstGeom>
                        <a:solidFill>
                          <a:srgbClr val="79A8A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83BD9" id="矩形 278" o:spid="_x0000_s1026" style="position:absolute;left:0;text-align:left;margin-left:378.7pt;margin-top:6.65pt;width:172.85pt;height:122.7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" fillcolor="#79a8a9" stroked="f" strokeweight="1pt"/>
            </w:pict>
          </mc:Fallback>
        </mc:AlternateContent>
      </w:r>
    </w:p>
    <w:p w14:paraId="69C976F2" w14:textId="51168AF8" w:rsidR="007E072A" w:rsidRPr="007E072A" w:rsidRDefault="007E072A" w:rsidP="007E072A"/>
    <w:p w14:paraId="70E50A49" w14:textId="4637B910" w:rsidR="007E072A" w:rsidRPr="007E072A" w:rsidRDefault="006C5E7C" w:rsidP="007E072A"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582D913E" wp14:editId="50F3851C">
                <wp:simplePos x="0" y="0"/>
                <wp:positionH relativeFrom="column">
                  <wp:posOffset>5066665</wp:posOffset>
                </wp:positionH>
                <wp:positionV relativeFrom="paragraph">
                  <wp:posOffset>119380</wp:posOffset>
                </wp:positionV>
                <wp:extent cx="1651000" cy="426720"/>
                <wp:effectExtent l="19050" t="0" r="6350" b="11430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0" cy="426720"/>
                          <a:chOff x="0" y="0"/>
                          <a:chExt cx="1651000" cy="426720"/>
                        </a:xfrm>
                      </wpg:grpSpPr>
                      <wps:wsp>
                        <wps:cNvPr id="176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19050" y="257175"/>
                            <a:ext cx="240030" cy="14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CA0A8C" w14:textId="77777777" w:rsidR="00031033" w:rsidRDefault="00031033" w:rsidP="00031033">
                              <w:pPr>
                                <w:pStyle w:val="a7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微软雅黑 Light" w:eastAsia="微软雅黑 Light" w:hAnsi="微软雅黑 Light" w:cs="思源黑体 CN Normal" w:hint="eastAsia"/>
                                  <w:color w:val="FFFFFF" w:themeColor="background1"/>
                                  <w:kern w:val="24"/>
                                  <w:sz w:val="14"/>
                                  <w:szCs w:val="14"/>
                                </w:rPr>
                                <w:t>科技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Text Box 283"/>
                        <wps:cNvSpPr txBox="1">
                          <a:spLocks noChangeArrowheads="1"/>
                        </wps:cNvSpPr>
                        <wps:spPr bwMode="auto">
                          <a:xfrm>
                            <a:off x="476250" y="266700"/>
                            <a:ext cx="188595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04CD69" w14:textId="77777777" w:rsidR="00031033" w:rsidRDefault="00031033" w:rsidP="00031033">
                              <w:pPr>
                                <w:pStyle w:val="a7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微软雅黑 Light" w:eastAsia="微软雅黑 Light" w:hAnsi="微软雅黑 Light" w:cs="思源黑体 CN Normal" w:hint="eastAsia"/>
                                  <w:color w:val="FFFFFF" w:themeColor="background1"/>
                                  <w:kern w:val="24"/>
                                  <w:sz w:val="14"/>
                                  <w:szCs w:val="14"/>
                                </w:rPr>
                                <w:t>阅读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0" y="266700"/>
                            <a:ext cx="19558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C24BDD" w14:textId="77777777" w:rsidR="00031033" w:rsidRDefault="00031033" w:rsidP="00031033">
                              <w:pPr>
                                <w:pStyle w:val="a7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微软雅黑 Light" w:eastAsia="微软雅黑 Light" w:hAnsi="微软雅黑 Light" w:cs="思源黑体 CN Normal" w:hint="eastAsia"/>
                                  <w:color w:val="FFFFFF" w:themeColor="background1"/>
                                  <w:kern w:val="24"/>
                                  <w:sz w:val="14"/>
                                  <w:szCs w:val="14"/>
                                </w:rPr>
                                <w:t>音乐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3" name="组合 182"/>
                        <wpg:cNvGrpSpPr/>
                        <wpg:grpSpPr>
                          <a:xfrm>
                            <a:off x="0" y="9525"/>
                            <a:ext cx="192405" cy="203200"/>
                            <a:chOff x="4619889" y="9165769"/>
                            <a:chExt cx="1635125" cy="1728787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112" name="Freeform 17"/>
                          <wps:cNvSpPr>
                            <a:spLocks noEditPoints="1"/>
                          </wps:cNvSpPr>
                          <wps:spPr bwMode="auto">
                            <a:xfrm>
                              <a:off x="5073914" y="9165769"/>
                              <a:ext cx="723900" cy="1728787"/>
                            </a:xfrm>
                            <a:custGeom>
                              <a:avLst/>
                              <a:gdLst>
                                <a:gd name="T0" fmla="*/ 138 w 226"/>
                                <a:gd name="T1" fmla="*/ 38 h 541"/>
                                <a:gd name="T2" fmla="*/ 141 w 226"/>
                                <a:gd name="T3" fmla="*/ 27 h 541"/>
                                <a:gd name="T4" fmla="*/ 115 w 226"/>
                                <a:gd name="T5" fmla="*/ 0 h 541"/>
                                <a:gd name="T6" fmla="*/ 88 w 226"/>
                                <a:gd name="T7" fmla="*/ 27 h 541"/>
                                <a:gd name="T8" fmla="*/ 90 w 226"/>
                                <a:gd name="T9" fmla="*/ 37 h 541"/>
                                <a:gd name="T10" fmla="*/ 0 w 226"/>
                                <a:gd name="T11" fmla="*/ 286 h 541"/>
                                <a:gd name="T12" fmla="*/ 113 w 226"/>
                                <a:gd name="T13" fmla="*/ 541 h 541"/>
                                <a:gd name="T14" fmla="*/ 226 w 226"/>
                                <a:gd name="T15" fmla="*/ 286 h 541"/>
                                <a:gd name="T16" fmla="*/ 138 w 226"/>
                                <a:gd name="T17" fmla="*/ 38 h 541"/>
                                <a:gd name="T18" fmla="*/ 113 w 226"/>
                                <a:gd name="T19" fmla="*/ 530 h 541"/>
                                <a:gd name="T20" fmla="*/ 11 w 226"/>
                                <a:gd name="T21" fmla="*/ 286 h 541"/>
                                <a:gd name="T22" fmla="*/ 97 w 226"/>
                                <a:gd name="T23" fmla="*/ 46 h 541"/>
                                <a:gd name="T24" fmla="*/ 115 w 226"/>
                                <a:gd name="T25" fmla="*/ 53 h 541"/>
                                <a:gd name="T26" fmla="*/ 132 w 226"/>
                                <a:gd name="T27" fmla="*/ 46 h 541"/>
                                <a:gd name="T28" fmla="*/ 216 w 226"/>
                                <a:gd name="T29" fmla="*/ 286 h 541"/>
                                <a:gd name="T30" fmla="*/ 113 w 226"/>
                                <a:gd name="T31" fmla="*/ 530 h 5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226" h="541">
                                  <a:moveTo>
                                    <a:pt x="138" y="38"/>
                                  </a:moveTo>
                                  <a:cubicBezTo>
                                    <a:pt x="140" y="34"/>
                                    <a:pt x="141" y="31"/>
                                    <a:pt x="141" y="27"/>
                                  </a:cubicBezTo>
                                  <a:cubicBezTo>
                                    <a:pt x="141" y="12"/>
                                    <a:pt x="129" y="0"/>
                                    <a:pt x="115" y="0"/>
                                  </a:cubicBezTo>
                                  <a:cubicBezTo>
                                    <a:pt x="100" y="0"/>
                                    <a:pt x="88" y="12"/>
                                    <a:pt x="88" y="27"/>
                                  </a:cubicBezTo>
                                  <a:cubicBezTo>
                                    <a:pt x="88" y="30"/>
                                    <a:pt x="89" y="34"/>
                                    <a:pt x="90" y="37"/>
                                  </a:cubicBezTo>
                                  <a:cubicBezTo>
                                    <a:pt x="38" y="60"/>
                                    <a:pt x="0" y="161"/>
                                    <a:pt x="0" y="286"/>
                                  </a:cubicBezTo>
                                  <a:cubicBezTo>
                                    <a:pt x="0" y="429"/>
                                    <a:pt x="50" y="541"/>
                                    <a:pt x="113" y="541"/>
                                  </a:cubicBezTo>
                                  <a:cubicBezTo>
                                    <a:pt x="177" y="541"/>
                                    <a:pt x="226" y="429"/>
                                    <a:pt x="226" y="286"/>
                                  </a:cubicBezTo>
                                  <a:cubicBezTo>
                                    <a:pt x="226" y="163"/>
                                    <a:pt x="189" y="63"/>
                                    <a:pt x="138" y="38"/>
                                  </a:cubicBezTo>
                                  <a:close/>
                                  <a:moveTo>
                                    <a:pt x="113" y="530"/>
                                  </a:moveTo>
                                  <a:cubicBezTo>
                                    <a:pt x="57" y="530"/>
                                    <a:pt x="11" y="421"/>
                                    <a:pt x="11" y="286"/>
                                  </a:cubicBezTo>
                                  <a:cubicBezTo>
                                    <a:pt x="11" y="165"/>
                                    <a:pt x="48" y="65"/>
                                    <a:pt x="97" y="46"/>
                                  </a:cubicBezTo>
                                  <a:cubicBezTo>
                                    <a:pt x="101" y="50"/>
                                    <a:pt x="108" y="53"/>
                                    <a:pt x="115" y="53"/>
                                  </a:cubicBezTo>
                                  <a:cubicBezTo>
                                    <a:pt x="121" y="53"/>
                                    <a:pt x="127" y="50"/>
                                    <a:pt x="132" y="46"/>
                                  </a:cubicBezTo>
                                  <a:cubicBezTo>
                                    <a:pt x="179" y="67"/>
                                    <a:pt x="216" y="167"/>
                                    <a:pt x="216" y="286"/>
                                  </a:cubicBezTo>
                                  <a:cubicBezTo>
                                    <a:pt x="216" y="421"/>
                                    <a:pt x="170" y="530"/>
                                    <a:pt x="113" y="53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3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4635764" y="9468981"/>
                              <a:ext cx="1619250" cy="1160462"/>
                            </a:xfrm>
                            <a:custGeom>
                              <a:avLst/>
                              <a:gdLst>
                                <a:gd name="T0" fmla="*/ 474 w 506"/>
                                <a:gd name="T1" fmla="*/ 55 h 363"/>
                                <a:gd name="T2" fmla="*/ 197 w 506"/>
                                <a:gd name="T3" fmla="*/ 87 h 363"/>
                                <a:gd name="T4" fmla="*/ 28 w 506"/>
                                <a:gd name="T5" fmla="*/ 289 h 363"/>
                                <a:gd name="T6" fmla="*/ 17 w 506"/>
                                <a:gd name="T7" fmla="*/ 292 h 363"/>
                                <a:gd name="T8" fmla="*/ 7 w 506"/>
                                <a:gd name="T9" fmla="*/ 328 h 363"/>
                                <a:gd name="T10" fmla="*/ 43 w 506"/>
                                <a:gd name="T11" fmla="*/ 337 h 363"/>
                                <a:gd name="T12" fmla="*/ 51 w 506"/>
                                <a:gd name="T13" fmla="*/ 330 h 363"/>
                                <a:gd name="T14" fmla="*/ 312 w 506"/>
                                <a:gd name="T15" fmla="*/ 281 h 363"/>
                                <a:gd name="T16" fmla="*/ 474 w 506"/>
                                <a:gd name="T17" fmla="*/ 55 h 363"/>
                                <a:gd name="T18" fmla="*/ 306 w 506"/>
                                <a:gd name="T19" fmla="*/ 272 h 363"/>
                                <a:gd name="T20" fmla="*/ 56 w 506"/>
                                <a:gd name="T21" fmla="*/ 320 h 363"/>
                                <a:gd name="T22" fmla="*/ 53 w 506"/>
                                <a:gd name="T23" fmla="*/ 301 h 363"/>
                                <a:gd name="T24" fmla="*/ 38 w 506"/>
                                <a:gd name="T25" fmla="*/ 290 h 363"/>
                                <a:gd name="T26" fmla="*/ 203 w 506"/>
                                <a:gd name="T27" fmla="*/ 96 h 363"/>
                                <a:gd name="T28" fmla="*/ 465 w 506"/>
                                <a:gd name="T29" fmla="*/ 60 h 363"/>
                                <a:gd name="T30" fmla="*/ 306 w 506"/>
                                <a:gd name="T31" fmla="*/ 272 h 3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506" h="363">
                                  <a:moveTo>
                                    <a:pt x="474" y="55"/>
                                  </a:moveTo>
                                  <a:cubicBezTo>
                                    <a:pt x="442" y="0"/>
                                    <a:pt x="320" y="14"/>
                                    <a:pt x="197" y="87"/>
                                  </a:cubicBezTo>
                                  <a:cubicBezTo>
                                    <a:pt x="91" y="149"/>
                                    <a:pt x="23" y="232"/>
                                    <a:pt x="28" y="289"/>
                                  </a:cubicBezTo>
                                  <a:cubicBezTo>
                                    <a:pt x="24" y="289"/>
                                    <a:pt x="20" y="290"/>
                                    <a:pt x="17" y="292"/>
                                  </a:cubicBezTo>
                                  <a:cubicBezTo>
                                    <a:pt x="4" y="299"/>
                                    <a:pt x="0" y="316"/>
                                    <a:pt x="7" y="328"/>
                                  </a:cubicBezTo>
                                  <a:cubicBezTo>
                                    <a:pt x="15" y="341"/>
                                    <a:pt x="31" y="345"/>
                                    <a:pt x="43" y="337"/>
                                  </a:cubicBezTo>
                                  <a:cubicBezTo>
                                    <a:pt x="47" y="336"/>
                                    <a:pt x="49" y="333"/>
                                    <a:pt x="51" y="330"/>
                                  </a:cubicBezTo>
                                  <a:cubicBezTo>
                                    <a:pt x="98" y="363"/>
                                    <a:pt x="204" y="345"/>
                                    <a:pt x="312" y="281"/>
                                  </a:cubicBezTo>
                                  <a:cubicBezTo>
                                    <a:pt x="435" y="209"/>
                                    <a:pt x="506" y="110"/>
                                    <a:pt x="474" y="55"/>
                                  </a:cubicBezTo>
                                  <a:close/>
                                  <a:moveTo>
                                    <a:pt x="306" y="272"/>
                                  </a:moveTo>
                                  <a:cubicBezTo>
                                    <a:pt x="202" y="333"/>
                                    <a:pt x="97" y="352"/>
                                    <a:pt x="56" y="320"/>
                                  </a:cubicBezTo>
                                  <a:cubicBezTo>
                                    <a:pt x="57" y="314"/>
                                    <a:pt x="56" y="307"/>
                                    <a:pt x="53" y="301"/>
                                  </a:cubicBezTo>
                                  <a:cubicBezTo>
                                    <a:pt x="49" y="296"/>
                                    <a:pt x="44" y="292"/>
                                    <a:pt x="38" y="290"/>
                                  </a:cubicBezTo>
                                  <a:cubicBezTo>
                                    <a:pt x="32" y="238"/>
                                    <a:pt x="100" y="157"/>
                                    <a:pt x="203" y="96"/>
                                  </a:cubicBezTo>
                                  <a:cubicBezTo>
                                    <a:pt x="319" y="28"/>
                                    <a:pt x="436" y="12"/>
                                    <a:pt x="465" y="60"/>
                                  </a:cubicBezTo>
                                  <a:cubicBezTo>
                                    <a:pt x="493" y="109"/>
                                    <a:pt x="422" y="204"/>
                                    <a:pt x="306" y="2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4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619889" y="9434056"/>
                              <a:ext cx="1593850" cy="1192212"/>
                            </a:xfrm>
                            <a:custGeom>
                              <a:avLst/>
                              <a:gdLst>
                                <a:gd name="T0" fmla="*/ 482 w 498"/>
                                <a:gd name="T1" fmla="*/ 307 h 373"/>
                                <a:gd name="T2" fmla="*/ 472 w 498"/>
                                <a:gd name="T3" fmla="*/ 303 h 373"/>
                                <a:gd name="T4" fmla="*/ 309 w 498"/>
                                <a:gd name="T5" fmla="*/ 94 h 373"/>
                                <a:gd name="T6" fmla="*/ 33 w 498"/>
                                <a:gd name="T7" fmla="*/ 54 h 373"/>
                                <a:gd name="T8" fmla="*/ 189 w 498"/>
                                <a:gd name="T9" fmla="*/ 285 h 373"/>
                                <a:gd name="T10" fmla="*/ 446 w 498"/>
                                <a:gd name="T11" fmla="*/ 343 h 373"/>
                                <a:gd name="T12" fmla="*/ 454 w 498"/>
                                <a:gd name="T13" fmla="*/ 351 h 373"/>
                                <a:gd name="T14" fmla="*/ 490 w 498"/>
                                <a:gd name="T15" fmla="*/ 343 h 373"/>
                                <a:gd name="T16" fmla="*/ 482 w 498"/>
                                <a:gd name="T17" fmla="*/ 307 h 373"/>
                                <a:gd name="T18" fmla="*/ 194 w 498"/>
                                <a:gd name="T19" fmla="*/ 276 h 373"/>
                                <a:gd name="T20" fmla="*/ 42 w 498"/>
                                <a:gd name="T21" fmla="*/ 60 h 373"/>
                                <a:gd name="T22" fmla="*/ 303 w 498"/>
                                <a:gd name="T23" fmla="*/ 103 h 373"/>
                                <a:gd name="T24" fmla="*/ 461 w 498"/>
                                <a:gd name="T25" fmla="*/ 304 h 373"/>
                                <a:gd name="T26" fmla="*/ 446 w 498"/>
                                <a:gd name="T27" fmla="*/ 315 h 373"/>
                                <a:gd name="T28" fmla="*/ 442 w 498"/>
                                <a:gd name="T29" fmla="*/ 333 h 373"/>
                                <a:gd name="T30" fmla="*/ 194 w 498"/>
                                <a:gd name="T31" fmla="*/ 276 h 37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498" h="373">
                                  <a:moveTo>
                                    <a:pt x="482" y="307"/>
                                  </a:moveTo>
                                  <a:cubicBezTo>
                                    <a:pt x="479" y="305"/>
                                    <a:pt x="476" y="304"/>
                                    <a:pt x="472" y="303"/>
                                  </a:cubicBezTo>
                                  <a:cubicBezTo>
                                    <a:pt x="480" y="247"/>
                                    <a:pt x="415" y="161"/>
                                    <a:pt x="309" y="94"/>
                                  </a:cubicBezTo>
                                  <a:cubicBezTo>
                                    <a:pt x="188" y="18"/>
                                    <a:pt x="67" y="0"/>
                                    <a:pt x="33" y="54"/>
                                  </a:cubicBezTo>
                                  <a:cubicBezTo>
                                    <a:pt x="0" y="108"/>
                                    <a:pt x="68" y="209"/>
                                    <a:pt x="189" y="285"/>
                                  </a:cubicBezTo>
                                  <a:cubicBezTo>
                                    <a:pt x="293" y="351"/>
                                    <a:pt x="398" y="373"/>
                                    <a:pt x="446" y="343"/>
                                  </a:cubicBezTo>
                                  <a:cubicBezTo>
                                    <a:pt x="448" y="346"/>
                                    <a:pt x="451" y="349"/>
                                    <a:pt x="454" y="351"/>
                                  </a:cubicBezTo>
                                  <a:cubicBezTo>
                                    <a:pt x="466" y="359"/>
                                    <a:pt x="483" y="355"/>
                                    <a:pt x="490" y="343"/>
                                  </a:cubicBezTo>
                                  <a:cubicBezTo>
                                    <a:pt x="498" y="331"/>
                                    <a:pt x="494" y="315"/>
                                    <a:pt x="482" y="307"/>
                                  </a:cubicBezTo>
                                  <a:close/>
                                  <a:moveTo>
                                    <a:pt x="194" y="276"/>
                                  </a:moveTo>
                                  <a:cubicBezTo>
                                    <a:pt x="81" y="205"/>
                                    <a:pt x="12" y="108"/>
                                    <a:pt x="42" y="60"/>
                                  </a:cubicBezTo>
                                  <a:cubicBezTo>
                                    <a:pt x="72" y="12"/>
                                    <a:pt x="190" y="32"/>
                                    <a:pt x="303" y="103"/>
                                  </a:cubicBezTo>
                                  <a:cubicBezTo>
                                    <a:pt x="406" y="168"/>
                                    <a:pt x="471" y="253"/>
                                    <a:pt x="461" y="304"/>
                                  </a:cubicBezTo>
                                  <a:cubicBezTo>
                                    <a:pt x="455" y="305"/>
                                    <a:pt x="450" y="309"/>
                                    <a:pt x="446" y="315"/>
                                  </a:cubicBezTo>
                                  <a:cubicBezTo>
                                    <a:pt x="442" y="321"/>
                                    <a:pt x="441" y="327"/>
                                    <a:pt x="442" y="333"/>
                                  </a:cubicBezTo>
                                  <a:cubicBezTo>
                                    <a:pt x="399" y="362"/>
                                    <a:pt x="296" y="340"/>
                                    <a:pt x="194" y="27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5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5313626" y="9897606"/>
                              <a:ext cx="247650" cy="366712"/>
                            </a:xfrm>
                            <a:custGeom>
                              <a:avLst/>
                              <a:gdLst>
                                <a:gd name="T0" fmla="*/ 0 w 77"/>
                                <a:gd name="T1" fmla="*/ 115 h 115"/>
                                <a:gd name="T2" fmla="*/ 0 w 77"/>
                                <a:gd name="T3" fmla="*/ 111 h 115"/>
                                <a:gd name="T4" fmla="*/ 5 w 77"/>
                                <a:gd name="T5" fmla="*/ 111 h 115"/>
                                <a:gd name="T6" fmla="*/ 10 w 77"/>
                                <a:gd name="T7" fmla="*/ 109 h 115"/>
                                <a:gd name="T8" fmla="*/ 11 w 77"/>
                                <a:gd name="T9" fmla="*/ 105 h 115"/>
                                <a:gd name="T10" fmla="*/ 11 w 77"/>
                                <a:gd name="T11" fmla="*/ 9 h 115"/>
                                <a:gd name="T12" fmla="*/ 10 w 77"/>
                                <a:gd name="T13" fmla="*/ 5 h 115"/>
                                <a:gd name="T14" fmla="*/ 5 w 77"/>
                                <a:gd name="T15" fmla="*/ 4 h 115"/>
                                <a:gd name="T16" fmla="*/ 1 w 77"/>
                                <a:gd name="T17" fmla="*/ 4 h 115"/>
                                <a:gd name="T18" fmla="*/ 1 w 77"/>
                                <a:gd name="T19" fmla="*/ 0 h 115"/>
                                <a:gd name="T20" fmla="*/ 40 w 77"/>
                                <a:gd name="T21" fmla="*/ 0 h 115"/>
                                <a:gd name="T22" fmla="*/ 64 w 77"/>
                                <a:gd name="T23" fmla="*/ 6 h 115"/>
                                <a:gd name="T24" fmla="*/ 71 w 77"/>
                                <a:gd name="T25" fmla="*/ 26 h 115"/>
                                <a:gd name="T26" fmla="*/ 67 w 77"/>
                                <a:gd name="T27" fmla="*/ 42 h 115"/>
                                <a:gd name="T28" fmla="*/ 51 w 77"/>
                                <a:gd name="T29" fmla="*/ 52 h 115"/>
                                <a:gd name="T30" fmla="*/ 71 w 77"/>
                                <a:gd name="T31" fmla="*/ 66 h 115"/>
                                <a:gd name="T32" fmla="*/ 77 w 77"/>
                                <a:gd name="T33" fmla="*/ 85 h 115"/>
                                <a:gd name="T34" fmla="*/ 67 w 77"/>
                                <a:gd name="T35" fmla="*/ 107 h 115"/>
                                <a:gd name="T36" fmla="*/ 42 w 77"/>
                                <a:gd name="T37" fmla="*/ 115 h 115"/>
                                <a:gd name="T38" fmla="*/ 0 w 77"/>
                                <a:gd name="T39" fmla="*/ 115 h 115"/>
                                <a:gd name="T40" fmla="*/ 60 w 77"/>
                                <a:gd name="T41" fmla="*/ 26 h 115"/>
                                <a:gd name="T42" fmla="*/ 53 w 77"/>
                                <a:gd name="T43" fmla="*/ 9 h 115"/>
                                <a:gd name="T44" fmla="*/ 36 w 77"/>
                                <a:gd name="T45" fmla="*/ 4 h 115"/>
                                <a:gd name="T46" fmla="*/ 28 w 77"/>
                                <a:gd name="T47" fmla="*/ 4 h 115"/>
                                <a:gd name="T48" fmla="*/ 24 w 77"/>
                                <a:gd name="T49" fmla="*/ 5 h 115"/>
                                <a:gd name="T50" fmla="*/ 22 w 77"/>
                                <a:gd name="T51" fmla="*/ 9 h 115"/>
                                <a:gd name="T52" fmla="*/ 22 w 77"/>
                                <a:gd name="T53" fmla="*/ 51 h 115"/>
                                <a:gd name="T54" fmla="*/ 39 w 77"/>
                                <a:gd name="T55" fmla="*/ 51 h 115"/>
                                <a:gd name="T56" fmla="*/ 53 w 77"/>
                                <a:gd name="T57" fmla="*/ 45 h 115"/>
                                <a:gd name="T58" fmla="*/ 60 w 77"/>
                                <a:gd name="T59" fmla="*/ 26 h 115"/>
                                <a:gd name="T60" fmla="*/ 40 w 77"/>
                                <a:gd name="T61" fmla="*/ 111 h 115"/>
                                <a:gd name="T62" fmla="*/ 58 w 77"/>
                                <a:gd name="T63" fmla="*/ 104 h 115"/>
                                <a:gd name="T64" fmla="*/ 64 w 77"/>
                                <a:gd name="T65" fmla="*/ 84 h 115"/>
                                <a:gd name="T66" fmla="*/ 57 w 77"/>
                                <a:gd name="T67" fmla="*/ 62 h 115"/>
                                <a:gd name="T68" fmla="*/ 37 w 77"/>
                                <a:gd name="T69" fmla="*/ 55 h 115"/>
                                <a:gd name="T70" fmla="*/ 22 w 77"/>
                                <a:gd name="T71" fmla="*/ 55 h 115"/>
                                <a:gd name="T72" fmla="*/ 22 w 77"/>
                                <a:gd name="T73" fmla="*/ 105 h 115"/>
                                <a:gd name="T74" fmla="*/ 24 w 77"/>
                                <a:gd name="T75" fmla="*/ 109 h 115"/>
                                <a:gd name="T76" fmla="*/ 28 w 77"/>
                                <a:gd name="T77" fmla="*/ 111 h 115"/>
                                <a:gd name="T78" fmla="*/ 40 w 77"/>
                                <a:gd name="T79" fmla="*/ 111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77" h="115">
                                  <a:moveTo>
                                    <a:pt x="0" y="115"/>
                                  </a:moveTo>
                                  <a:cubicBezTo>
                                    <a:pt x="0" y="111"/>
                                    <a:pt x="0" y="111"/>
                                    <a:pt x="0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7" y="111"/>
                                    <a:pt x="9" y="110"/>
                                    <a:pt x="10" y="109"/>
                                  </a:cubicBezTo>
                                  <a:cubicBezTo>
                                    <a:pt x="11" y="108"/>
                                    <a:pt x="11" y="107"/>
                                    <a:pt x="11" y="105"/>
                                  </a:cubicBezTo>
                                  <a:cubicBezTo>
                                    <a:pt x="11" y="9"/>
                                    <a:pt x="11" y="9"/>
                                    <a:pt x="11" y="9"/>
                                  </a:cubicBezTo>
                                  <a:cubicBezTo>
                                    <a:pt x="11" y="8"/>
                                    <a:pt x="11" y="6"/>
                                    <a:pt x="10" y="5"/>
                                  </a:cubicBezTo>
                                  <a:cubicBezTo>
                                    <a:pt x="9" y="5"/>
                                    <a:pt x="7" y="4"/>
                                    <a:pt x="5" y="4"/>
                                  </a:cubicBezTo>
                                  <a:cubicBezTo>
                                    <a:pt x="1" y="4"/>
                                    <a:pt x="1" y="4"/>
                                    <a:pt x="1" y="4"/>
                                  </a:cubicBezTo>
                                  <a:cubicBezTo>
                                    <a:pt x="1" y="0"/>
                                    <a:pt x="1" y="0"/>
                                    <a:pt x="1" y="0"/>
                                  </a:cubicBezTo>
                                  <a:cubicBezTo>
                                    <a:pt x="40" y="0"/>
                                    <a:pt x="40" y="0"/>
                                    <a:pt x="40" y="0"/>
                                  </a:cubicBezTo>
                                  <a:cubicBezTo>
                                    <a:pt x="51" y="0"/>
                                    <a:pt x="59" y="2"/>
                                    <a:pt x="64" y="6"/>
                                  </a:cubicBezTo>
                                  <a:cubicBezTo>
                                    <a:pt x="69" y="11"/>
                                    <a:pt x="71" y="17"/>
                                    <a:pt x="71" y="26"/>
                                  </a:cubicBezTo>
                                  <a:cubicBezTo>
                                    <a:pt x="71" y="32"/>
                                    <a:pt x="70" y="38"/>
                                    <a:pt x="67" y="42"/>
                                  </a:cubicBezTo>
                                  <a:cubicBezTo>
                                    <a:pt x="65" y="46"/>
                                    <a:pt x="59" y="49"/>
                                    <a:pt x="51" y="52"/>
                                  </a:cubicBezTo>
                                  <a:cubicBezTo>
                                    <a:pt x="61" y="55"/>
                                    <a:pt x="68" y="60"/>
                                    <a:pt x="71" y="66"/>
                                  </a:cubicBezTo>
                                  <a:cubicBezTo>
                                    <a:pt x="75" y="72"/>
                                    <a:pt x="77" y="78"/>
                                    <a:pt x="77" y="85"/>
                                  </a:cubicBezTo>
                                  <a:cubicBezTo>
                                    <a:pt x="77" y="94"/>
                                    <a:pt x="74" y="101"/>
                                    <a:pt x="67" y="107"/>
                                  </a:cubicBezTo>
                                  <a:cubicBezTo>
                                    <a:pt x="61" y="112"/>
                                    <a:pt x="53" y="115"/>
                                    <a:pt x="42" y="115"/>
                                  </a:cubicBezTo>
                                  <a:lnTo>
                                    <a:pt x="0" y="115"/>
                                  </a:lnTo>
                                  <a:close/>
                                  <a:moveTo>
                                    <a:pt x="60" y="26"/>
                                  </a:moveTo>
                                  <a:cubicBezTo>
                                    <a:pt x="60" y="18"/>
                                    <a:pt x="58" y="12"/>
                                    <a:pt x="53" y="9"/>
                                  </a:cubicBezTo>
                                  <a:cubicBezTo>
                                    <a:pt x="49" y="6"/>
                                    <a:pt x="43" y="4"/>
                                    <a:pt x="36" y="4"/>
                                  </a:cubicBezTo>
                                  <a:cubicBezTo>
                                    <a:pt x="28" y="4"/>
                                    <a:pt x="28" y="4"/>
                                    <a:pt x="28" y="4"/>
                                  </a:cubicBezTo>
                                  <a:cubicBezTo>
                                    <a:pt x="26" y="4"/>
                                    <a:pt x="25" y="5"/>
                                    <a:pt x="24" y="5"/>
                                  </a:cubicBezTo>
                                  <a:cubicBezTo>
                                    <a:pt x="22" y="6"/>
                                    <a:pt x="22" y="8"/>
                                    <a:pt x="22" y="9"/>
                                  </a:cubicBezTo>
                                  <a:cubicBezTo>
                                    <a:pt x="22" y="51"/>
                                    <a:pt x="22" y="51"/>
                                    <a:pt x="22" y="51"/>
                                  </a:cubicBezTo>
                                  <a:cubicBezTo>
                                    <a:pt x="39" y="51"/>
                                    <a:pt x="39" y="51"/>
                                    <a:pt x="39" y="51"/>
                                  </a:cubicBezTo>
                                  <a:cubicBezTo>
                                    <a:pt x="44" y="51"/>
                                    <a:pt x="49" y="49"/>
                                    <a:pt x="53" y="45"/>
                                  </a:cubicBezTo>
                                  <a:cubicBezTo>
                                    <a:pt x="58" y="41"/>
                                    <a:pt x="60" y="35"/>
                                    <a:pt x="60" y="26"/>
                                  </a:cubicBezTo>
                                  <a:close/>
                                  <a:moveTo>
                                    <a:pt x="40" y="111"/>
                                  </a:moveTo>
                                  <a:cubicBezTo>
                                    <a:pt x="48" y="111"/>
                                    <a:pt x="53" y="108"/>
                                    <a:pt x="58" y="104"/>
                                  </a:cubicBezTo>
                                  <a:cubicBezTo>
                                    <a:pt x="62" y="99"/>
                                    <a:pt x="64" y="92"/>
                                    <a:pt x="64" y="84"/>
                                  </a:cubicBezTo>
                                  <a:cubicBezTo>
                                    <a:pt x="64" y="74"/>
                                    <a:pt x="62" y="67"/>
                                    <a:pt x="57" y="62"/>
                                  </a:cubicBezTo>
                                  <a:cubicBezTo>
                                    <a:pt x="53" y="57"/>
                                    <a:pt x="46" y="55"/>
                                    <a:pt x="37" y="55"/>
                                  </a:cubicBezTo>
                                  <a:cubicBezTo>
                                    <a:pt x="22" y="55"/>
                                    <a:pt x="22" y="55"/>
                                    <a:pt x="22" y="55"/>
                                  </a:cubicBezTo>
                                  <a:cubicBezTo>
                                    <a:pt x="22" y="105"/>
                                    <a:pt x="22" y="105"/>
                                    <a:pt x="22" y="105"/>
                                  </a:cubicBezTo>
                                  <a:cubicBezTo>
                                    <a:pt x="22" y="107"/>
                                    <a:pt x="22" y="108"/>
                                    <a:pt x="24" y="109"/>
                                  </a:cubicBezTo>
                                  <a:cubicBezTo>
                                    <a:pt x="25" y="110"/>
                                    <a:pt x="26" y="111"/>
                                    <a:pt x="28" y="111"/>
                                  </a:cubicBezTo>
                                  <a:lnTo>
                                    <a:pt x="40" y="11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7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75539" y="9856331"/>
                              <a:ext cx="9525" cy="444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8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45389" y="9856331"/>
                              <a:ext cx="12700" cy="4445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9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369189" y="10261144"/>
                              <a:ext cx="9525" cy="42862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0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5442214" y="10261144"/>
                              <a:ext cx="9525" cy="42862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187" name="组合 186"/>
                        <wpg:cNvGrpSpPr/>
                        <wpg:grpSpPr>
                          <a:xfrm>
                            <a:off x="447675" y="19050"/>
                            <a:ext cx="219710" cy="200025"/>
                            <a:chOff x="4606813" y="9675517"/>
                            <a:chExt cx="1997075" cy="1820863"/>
                          </a:xfrm>
                          <a:solidFill>
                            <a:schemeClr val="bg1">
                              <a:lumMod val="95000"/>
                            </a:schemeClr>
                          </a:solidFill>
                        </wpg:grpSpPr>
                        <wps:wsp>
                          <wps:cNvPr id="134" name="Freeform 40"/>
                          <wps:cNvSpPr>
                            <a:spLocks/>
                          </wps:cNvSpPr>
                          <wps:spPr bwMode="auto">
                            <a:xfrm>
                              <a:off x="4606813" y="9870780"/>
                              <a:ext cx="1997075" cy="1625600"/>
                            </a:xfrm>
                            <a:custGeom>
                              <a:avLst/>
                              <a:gdLst>
                                <a:gd name="T0" fmla="*/ 0 w 625"/>
                                <a:gd name="T1" fmla="*/ 3 h 509"/>
                                <a:gd name="T2" fmla="*/ 30 w 625"/>
                                <a:gd name="T3" fmla="*/ 29 h 509"/>
                                <a:gd name="T4" fmla="*/ 30 w 625"/>
                                <a:gd name="T5" fmla="*/ 387 h 509"/>
                                <a:gd name="T6" fmla="*/ 59 w 625"/>
                                <a:gd name="T7" fmla="*/ 417 h 509"/>
                                <a:gd name="T8" fmla="*/ 192 w 625"/>
                                <a:gd name="T9" fmla="*/ 429 h 509"/>
                                <a:gd name="T10" fmla="*/ 312 w 625"/>
                                <a:gd name="T11" fmla="*/ 480 h 509"/>
                                <a:gd name="T12" fmla="*/ 563 w 625"/>
                                <a:gd name="T13" fmla="*/ 416 h 509"/>
                                <a:gd name="T14" fmla="*/ 595 w 625"/>
                                <a:gd name="T15" fmla="*/ 384 h 509"/>
                                <a:gd name="T16" fmla="*/ 595 w 625"/>
                                <a:gd name="T17" fmla="*/ 31 h 509"/>
                                <a:gd name="T18" fmla="*/ 595 w 625"/>
                                <a:gd name="T19" fmla="*/ 3 h 509"/>
                                <a:gd name="T20" fmla="*/ 625 w 625"/>
                                <a:gd name="T21" fmla="*/ 3 h 509"/>
                                <a:gd name="T22" fmla="*/ 625 w 625"/>
                                <a:gd name="T23" fmla="*/ 447 h 509"/>
                                <a:gd name="T24" fmla="*/ 604 w 625"/>
                                <a:gd name="T25" fmla="*/ 448 h 509"/>
                                <a:gd name="T26" fmla="*/ 417 w 625"/>
                                <a:gd name="T27" fmla="*/ 469 h 509"/>
                                <a:gd name="T28" fmla="*/ 349 w 625"/>
                                <a:gd name="T29" fmla="*/ 509 h 509"/>
                                <a:gd name="T30" fmla="*/ 277 w 625"/>
                                <a:gd name="T31" fmla="*/ 509 h 509"/>
                                <a:gd name="T32" fmla="*/ 243 w 625"/>
                                <a:gd name="T33" fmla="*/ 483 h 509"/>
                                <a:gd name="T34" fmla="*/ 140 w 625"/>
                                <a:gd name="T35" fmla="*/ 456 h 509"/>
                                <a:gd name="T36" fmla="*/ 0 w 625"/>
                                <a:gd name="T37" fmla="*/ 446 h 509"/>
                                <a:gd name="T38" fmla="*/ 0 w 625"/>
                                <a:gd name="T39" fmla="*/ 3 h 5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25" h="509">
                                  <a:moveTo>
                                    <a:pt x="0" y="3"/>
                                  </a:moveTo>
                                  <a:cubicBezTo>
                                    <a:pt x="30" y="0"/>
                                    <a:pt x="30" y="0"/>
                                    <a:pt x="30" y="29"/>
                                  </a:cubicBezTo>
                                  <a:cubicBezTo>
                                    <a:pt x="30" y="148"/>
                                    <a:pt x="31" y="268"/>
                                    <a:pt x="30" y="387"/>
                                  </a:cubicBezTo>
                                  <a:cubicBezTo>
                                    <a:pt x="30" y="409"/>
                                    <a:pt x="36" y="416"/>
                                    <a:pt x="59" y="417"/>
                                  </a:cubicBezTo>
                                  <a:cubicBezTo>
                                    <a:pt x="103" y="418"/>
                                    <a:pt x="148" y="422"/>
                                    <a:pt x="192" y="429"/>
                                  </a:cubicBezTo>
                                  <a:cubicBezTo>
                                    <a:pt x="236" y="435"/>
                                    <a:pt x="277" y="451"/>
                                    <a:pt x="312" y="480"/>
                                  </a:cubicBezTo>
                                  <a:cubicBezTo>
                                    <a:pt x="387" y="423"/>
                                    <a:pt x="475" y="419"/>
                                    <a:pt x="563" y="416"/>
                                  </a:cubicBezTo>
                                  <a:cubicBezTo>
                                    <a:pt x="595" y="415"/>
                                    <a:pt x="595" y="416"/>
                                    <a:pt x="595" y="384"/>
                                  </a:cubicBezTo>
                                  <a:cubicBezTo>
                                    <a:pt x="595" y="266"/>
                                    <a:pt x="595" y="148"/>
                                    <a:pt x="595" y="31"/>
                                  </a:cubicBezTo>
                                  <a:cubicBezTo>
                                    <a:pt x="595" y="22"/>
                                    <a:pt x="595" y="13"/>
                                    <a:pt x="595" y="3"/>
                                  </a:cubicBezTo>
                                  <a:cubicBezTo>
                                    <a:pt x="607" y="3"/>
                                    <a:pt x="615" y="3"/>
                                    <a:pt x="625" y="3"/>
                                  </a:cubicBezTo>
                                  <a:cubicBezTo>
                                    <a:pt x="625" y="151"/>
                                    <a:pt x="625" y="297"/>
                                    <a:pt x="625" y="447"/>
                                  </a:cubicBezTo>
                                  <a:cubicBezTo>
                                    <a:pt x="618" y="447"/>
                                    <a:pt x="611" y="448"/>
                                    <a:pt x="604" y="448"/>
                                  </a:cubicBezTo>
                                  <a:cubicBezTo>
                                    <a:pt x="541" y="446"/>
                                    <a:pt x="477" y="447"/>
                                    <a:pt x="417" y="469"/>
                                  </a:cubicBezTo>
                                  <a:cubicBezTo>
                                    <a:pt x="393" y="478"/>
                                    <a:pt x="372" y="496"/>
                                    <a:pt x="349" y="509"/>
                                  </a:cubicBezTo>
                                  <a:cubicBezTo>
                                    <a:pt x="325" y="509"/>
                                    <a:pt x="301" y="509"/>
                                    <a:pt x="277" y="509"/>
                                  </a:cubicBezTo>
                                  <a:cubicBezTo>
                                    <a:pt x="266" y="500"/>
                                    <a:pt x="256" y="487"/>
                                    <a:pt x="243" y="483"/>
                                  </a:cubicBezTo>
                                  <a:cubicBezTo>
                                    <a:pt x="209" y="472"/>
                                    <a:pt x="175" y="461"/>
                                    <a:pt x="140" y="456"/>
                                  </a:cubicBezTo>
                                  <a:cubicBezTo>
                                    <a:pt x="94" y="450"/>
                                    <a:pt x="47" y="449"/>
                                    <a:pt x="0" y="446"/>
                                  </a:cubicBezTo>
                                  <a:cubicBezTo>
                                    <a:pt x="0" y="299"/>
                                    <a:pt x="0" y="151"/>
                                    <a:pt x="0" y="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5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4795726" y="9675517"/>
                              <a:ext cx="1619250" cy="1635125"/>
                            </a:xfrm>
                            <a:custGeom>
                              <a:avLst/>
                              <a:gdLst>
                                <a:gd name="T0" fmla="*/ 254 w 507"/>
                                <a:gd name="T1" fmla="*/ 92 h 512"/>
                                <a:gd name="T2" fmla="*/ 481 w 507"/>
                                <a:gd name="T3" fmla="*/ 2 h 512"/>
                                <a:gd name="T4" fmla="*/ 507 w 507"/>
                                <a:gd name="T5" fmla="*/ 26 h 512"/>
                                <a:gd name="T6" fmla="*/ 506 w 507"/>
                                <a:gd name="T7" fmla="*/ 422 h 512"/>
                                <a:gd name="T8" fmla="*/ 481 w 507"/>
                                <a:gd name="T9" fmla="*/ 448 h 512"/>
                                <a:gd name="T10" fmla="*/ 270 w 507"/>
                                <a:gd name="T11" fmla="*/ 505 h 512"/>
                                <a:gd name="T12" fmla="*/ 237 w 507"/>
                                <a:gd name="T13" fmla="*/ 505 h 512"/>
                                <a:gd name="T14" fmla="*/ 26 w 507"/>
                                <a:gd name="T15" fmla="*/ 448 h 512"/>
                                <a:gd name="T16" fmla="*/ 0 w 507"/>
                                <a:gd name="T17" fmla="*/ 422 h 512"/>
                                <a:gd name="T18" fmla="*/ 1 w 507"/>
                                <a:gd name="T19" fmla="*/ 24 h 512"/>
                                <a:gd name="T20" fmla="*/ 22 w 507"/>
                                <a:gd name="T21" fmla="*/ 2 h 512"/>
                                <a:gd name="T22" fmla="*/ 254 w 507"/>
                                <a:gd name="T23" fmla="*/ 92 h 512"/>
                                <a:gd name="T24" fmla="*/ 241 w 507"/>
                                <a:gd name="T25" fmla="*/ 478 h 512"/>
                                <a:gd name="T26" fmla="*/ 267 w 507"/>
                                <a:gd name="T27" fmla="*/ 478 h 512"/>
                                <a:gd name="T28" fmla="*/ 267 w 507"/>
                                <a:gd name="T29" fmla="*/ 124 h 512"/>
                                <a:gd name="T30" fmla="*/ 241 w 507"/>
                                <a:gd name="T31" fmla="*/ 124 h 512"/>
                                <a:gd name="T32" fmla="*/ 241 w 507"/>
                                <a:gd name="T33" fmla="*/ 478 h 5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507" h="512">
                                  <a:moveTo>
                                    <a:pt x="254" y="92"/>
                                  </a:moveTo>
                                  <a:cubicBezTo>
                                    <a:pt x="317" y="28"/>
                                    <a:pt x="396" y="9"/>
                                    <a:pt x="481" y="2"/>
                                  </a:cubicBezTo>
                                  <a:cubicBezTo>
                                    <a:pt x="500" y="0"/>
                                    <a:pt x="507" y="5"/>
                                    <a:pt x="507" y="26"/>
                                  </a:cubicBezTo>
                                  <a:cubicBezTo>
                                    <a:pt x="506" y="158"/>
                                    <a:pt x="506" y="290"/>
                                    <a:pt x="506" y="422"/>
                                  </a:cubicBezTo>
                                  <a:cubicBezTo>
                                    <a:pt x="507" y="440"/>
                                    <a:pt x="499" y="448"/>
                                    <a:pt x="481" y="448"/>
                                  </a:cubicBezTo>
                                  <a:cubicBezTo>
                                    <a:pt x="406" y="447"/>
                                    <a:pt x="336" y="471"/>
                                    <a:pt x="270" y="505"/>
                                  </a:cubicBezTo>
                                  <a:cubicBezTo>
                                    <a:pt x="258" y="512"/>
                                    <a:pt x="249" y="512"/>
                                    <a:pt x="237" y="505"/>
                                  </a:cubicBezTo>
                                  <a:cubicBezTo>
                                    <a:pt x="171" y="471"/>
                                    <a:pt x="102" y="447"/>
                                    <a:pt x="26" y="448"/>
                                  </a:cubicBezTo>
                                  <a:cubicBezTo>
                                    <a:pt x="9" y="448"/>
                                    <a:pt x="0" y="440"/>
                                    <a:pt x="0" y="422"/>
                                  </a:cubicBezTo>
                                  <a:cubicBezTo>
                                    <a:pt x="1" y="289"/>
                                    <a:pt x="1" y="156"/>
                                    <a:pt x="1" y="24"/>
                                  </a:cubicBezTo>
                                  <a:cubicBezTo>
                                    <a:pt x="1" y="8"/>
                                    <a:pt x="5" y="1"/>
                                    <a:pt x="22" y="2"/>
                                  </a:cubicBezTo>
                                  <a:cubicBezTo>
                                    <a:pt x="110" y="3"/>
                                    <a:pt x="190" y="34"/>
                                    <a:pt x="254" y="92"/>
                                  </a:cubicBezTo>
                                  <a:close/>
                                  <a:moveTo>
                                    <a:pt x="241" y="478"/>
                                  </a:moveTo>
                                  <a:cubicBezTo>
                                    <a:pt x="251" y="478"/>
                                    <a:pt x="258" y="478"/>
                                    <a:pt x="267" y="478"/>
                                  </a:cubicBezTo>
                                  <a:cubicBezTo>
                                    <a:pt x="267" y="359"/>
                                    <a:pt x="267" y="242"/>
                                    <a:pt x="267" y="124"/>
                                  </a:cubicBezTo>
                                  <a:cubicBezTo>
                                    <a:pt x="258" y="124"/>
                                    <a:pt x="250" y="124"/>
                                    <a:pt x="241" y="124"/>
                                  </a:cubicBezTo>
                                  <a:cubicBezTo>
                                    <a:pt x="241" y="242"/>
                                    <a:pt x="241" y="359"/>
                                    <a:pt x="241" y="47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8" name="Freeform 45"/>
                        <wps:cNvSpPr>
                          <a:spLocks/>
                        </wps:cNvSpPr>
                        <wps:spPr bwMode="auto">
                          <a:xfrm>
                            <a:off x="942975" y="0"/>
                            <a:ext cx="213995" cy="208915"/>
                          </a:xfrm>
                          <a:custGeom>
                            <a:avLst/>
                            <a:gdLst>
                              <a:gd name="T0" fmla="*/ 758 w 794"/>
                              <a:gd name="T1" fmla="*/ 528 h 778"/>
                              <a:gd name="T2" fmla="*/ 769 w 794"/>
                              <a:gd name="T3" fmla="*/ 535 h 778"/>
                              <a:gd name="T4" fmla="*/ 773 w 794"/>
                              <a:gd name="T5" fmla="*/ 548 h 778"/>
                              <a:gd name="T6" fmla="*/ 673 w 794"/>
                              <a:gd name="T7" fmla="*/ 755 h 778"/>
                              <a:gd name="T8" fmla="*/ 664 w 794"/>
                              <a:gd name="T9" fmla="*/ 761 h 778"/>
                              <a:gd name="T10" fmla="*/ 660 w 794"/>
                              <a:gd name="T11" fmla="*/ 760 h 778"/>
                              <a:gd name="T12" fmla="*/ 598 w 794"/>
                              <a:gd name="T13" fmla="*/ 739 h 778"/>
                              <a:gd name="T14" fmla="*/ 581 w 794"/>
                              <a:gd name="T15" fmla="*/ 772 h 778"/>
                              <a:gd name="T16" fmla="*/ 575 w 794"/>
                              <a:gd name="T17" fmla="*/ 778 h 778"/>
                              <a:gd name="T18" fmla="*/ 572 w 794"/>
                              <a:gd name="T19" fmla="*/ 778 h 778"/>
                              <a:gd name="T20" fmla="*/ 567 w 794"/>
                              <a:gd name="T21" fmla="*/ 776 h 778"/>
                              <a:gd name="T22" fmla="*/ 449 w 794"/>
                              <a:gd name="T23" fmla="*/ 701 h 778"/>
                              <a:gd name="T24" fmla="*/ 446 w 794"/>
                              <a:gd name="T25" fmla="*/ 688 h 778"/>
                              <a:gd name="T26" fmla="*/ 580 w 794"/>
                              <a:gd name="T27" fmla="*/ 412 h 778"/>
                              <a:gd name="T28" fmla="*/ 592 w 794"/>
                              <a:gd name="T29" fmla="*/ 406 h 778"/>
                              <a:gd name="T30" fmla="*/ 709 w 794"/>
                              <a:gd name="T31" fmla="*/ 447 h 778"/>
                              <a:gd name="T32" fmla="*/ 671 w 794"/>
                              <a:gd name="T33" fmla="*/ 243 h 778"/>
                              <a:gd name="T34" fmla="*/ 448 w 794"/>
                              <a:gd name="T35" fmla="*/ 86 h 778"/>
                              <a:gd name="T36" fmla="*/ 181 w 794"/>
                              <a:gd name="T37" fmla="*/ 163 h 778"/>
                              <a:gd name="T38" fmla="*/ 74 w 794"/>
                              <a:gd name="T39" fmla="*/ 420 h 778"/>
                              <a:gd name="T40" fmla="*/ 77 w 794"/>
                              <a:gd name="T41" fmla="*/ 447 h 778"/>
                              <a:gd name="T42" fmla="*/ 195 w 794"/>
                              <a:gd name="T43" fmla="*/ 406 h 778"/>
                              <a:gd name="T44" fmla="*/ 207 w 794"/>
                              <a:gd name="T45" fmla="*/ 412 h 778"/>
                              <a:gd name="T46" fmla="*/ 341 w 794"/>
                              <a:gd name="T47" fmla="*/ 688 h 778"/>
                              <a:gd name="T48" fmla="*/ 337 w 794"/>
                              <a:gd name="T49" fmla="*/ 701 h 778"/>
                              <a:gd name="T50" fmla="*/ 220 w 794"/>
                              <a:gd name="T51" fmla="*/ 776 h 778"/>
                              <a:gd name="T52" fmla="*/ 214 w 794"/>
                              <a:gd name="T53" fmla="*/ 778 h 778"/>
                              <a:gd name="T54" fmla="*/ 211 w 794"/>
                              <a:gd name="T55" fmla="*/ 778 h 778"/>
                              <a:gd name="T56" fmla="*/ 205 w 794"/>
                              <a:gd name="T57" fmla="*/ 772 h 778"/>
                              <a:gd name="T58" fmla="*/ 189 w 794"/>
                              <a:gd name="T59" fmla="*/ 739 h 778"/>
                              <a:gd name="T60" fmla="*/ 126 w 794"/>
                              <a:gd name="T61" fmla="*/ 760 h 778"/>
                              <a:gd name="T62" fmla="*/ 123 w 794"/>
                              <a:gd name="T63" fmla="*/ 761 h 778"/>
                              <a:gd name="T64" fmla="*/ 114 w 794"/>
                              <a:gd name="T65" fmla="*/ 755 h 778"/>
                              <a:gd name="T66" fmla="*/ 13 w 794"/>
                              <a:gd name="T67" fmla="*/ 548 h 778"/>
                              <a:gd name="T68" fmla="*/ 17 w 794"/>
                              <a:gd name="T69" fmla="*/ 535 h 778"/>
                              <a:gd name="T70" fmla="*/ 28 w 794"/>
                              <a:gd name="T71" fmla="*/ 528 h 778"/>
                              <a:gd name="T72" fmla="*/ 7 w 794"/>
                              <a:gd name="T73" fmla="*/ 424 h 778"/>
                              <a:gd name="T74" fmla="*/ 136 w 794"/>
                              <a:gd name="T75" fmla="*/ 112 h 778"/>
                              <a:gd name="T76" fmla="*/ 459 w 794"/>
                              <a:gd name="T77" fmla="*/ 20 h 778"/>
                              <a:gd name="T78" fmla="*/ 729 w 794"/>
                              <a:gd name="T79" fmla="*/ 209 h 778"/>
                              <a:gd name="T80" fmla="*/ 758 w 794"/>
                              <a:gd name="T81" fmla="*/ 528 h 7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794" h="778">
                                <a:moveTo>
                                  <a:pt x="758" y="528"/>
                                </a:moveTo>
                                <a:cubicBezTo>
                                  <a:pt x="769" y="535"/>
                                  <a:pt x="769" y="535"/>
                                  <a:pt x="769" y="535"/>
                                </a:cubicBezTo>
                                <a:cubicBezTo>
                                  <a:pt x="774" y="538"/>
                                  <a:pt x="775" y="543"/>
                                  <a:pt x="773" y="548"/>
                                </a:cubicBezTo>
                                <a:cubicBezTo>
                                  <a:pt x="673" y="755"/>
                                  <a:pt x="673" y="755"/>
                                  <a:pt x="673" y="755"/>
                                </a:cubicBezTo>
                                <a:cubicBezTo>
                                  <a:pt x="671" y="759"/>
                                  <a:pt x="667" y="761"/>
                                  <a:pt x="664" y="761"/>
                                </a:cubicBezTo>
                                <a:cubicBezTo>
                                  <a:pt x="662" y="761"/>
                                  <a:pt x="661" y="761"/>
                                  <a:pt x="660" y="760"/>
                                </a:cubicBezTo>
                                <a:cubicBezTo>
                                  <a:pt x="598" y="739"/>
                                  <a:pt x="598" y="739"/>
                                  <a:pt x="598" y="739"/>
                                </a:cubicBezTo>
                                <a:cubicBezTo>
                                  <a:pt x="581" y="772"/>
                                  <a:pt x="581" y="772"/>
                                  <a:pt x="581" y="772"/>
                                </a:cubicBezTo>
                                <a:cubicBezTo>
                                  <a:pt x="580" y="775"/>
                                  <a:pt x="578" y="777"/>
                                  <a:pt x="575" y="778"/>
                                </a:cubicBezTo>
                                <a:cubicBezTo>
                                  <a:pt x="574" y="778"/>
                                  <a:pt x="573" y="778"/>
                                  <a:pt x="572" y="778"/>
                                </a:cubicBezTo>
                                <a:cubicBezTo>
                                  <a:pt x="571" y="778"/>
                                  <a:pt x="569" y="777"/>
                                  <a:pt x="567" y="776"/>
                                </a:cubicBezTo>
                                <a:cubicBezTo>
                                  <a:pt x="449" y="701"/>
                                  <a:pt x="449" y="701"/>
                                  <a:pt x="449" y="701"/>
                                </a:cubicBezTo>
                                <a:cubicBezTo>
                                  <a:pt x="445" y="698"/>
                                  <a:pt x="444" y="692"/>
                                  <a:pt x="446" y="688"/>
                                </a:cubicBezTo>
                                <a:cubicBezTo>
                                  <a:pt x="580" y="412"/>
                                  <a:pt x="580" y="412"/>
                                  <a:pt x="580" y="412"/>
                                </a:cubicBezTo>
                                <a:cubicBezTo>
                                  <a:pt x="582" y="407"/>
                                  <a:pt x="587" y="405"/>
                                  <a:pt x="592" y="406"/>
                                </a:cubicBezTo>
                                <a:cubicBezTo>
                                  <a:pt x="709" y="447"/>
                                  <a:pt x="709" y="447"/>
                                  <a:pt x="709" y="447"/>
                                </a:cubicBezTo>
                                <a:cubicBezTo>
                                  <a:pt x="719" y="377"/>
                                  <a:pt x="706" y="304"/>
                                  <a:pt x="671" y="243"/>
                                </a:cubicBezTo>
                                <a:cubicBezTo>
                                  <a:pt x="624" y="160"/>
                                  <a:pt x="540" y="102"/>
                                  <a:pt x="448" y="86"/>
                                </a:cubicBezTo>
                                <a:cubicBezTo>
                                  <a:pt x="352" y="70"/>
                                  <a:pt x="253" y="98"/>
                                  <a:pt x="181" y="163"/>
                                </a:cubicBezTo>
                                <a:cubicBezTo>
                                  <a:pt x="108" y="227"/>
                                  <a:pt x="69" y="323"/>
                                  <a:pt x="74" y="420"/>
                                </a:cubicBezTo>
                                <a:cubicBezTo>
                                  <a:pt x="75" y="429"/>
                                  <a:pt x="76" y="438"/>
                                  <a:pt x="77" y="447"/>
                                </a:cubicBezTo>
                                <a:cubicBezTo>
                                  <a:pt x="195" y="406"/>
                                  <a:pt x="195" y="406"/>
                                  <a:pt x="195" y="406"/>
                                </a:cubicBezTo>
                                <a:cubicBezTo>
                                  <a:pt x="199" y="405"/>
                                  <a:pt x="205" y="407"/>
                                  <a:pt x="207" y="412"/>
                                </a:cubicBezTo>
                                <a:cubicBezTo>
                                  <a:pt x="341" y="688"/>
                                  <a:pt x="341" y="688"/>
                                  <a:pt x="341" y="688"/>
                                </a:cubicBezTo>
                                <a:cubicBezTo>
                                  <a:pt x="343" y="692"/>
                                  <a:pt x="341" y="698"/>
                                  <a:pt x="337" y="701"/>
                                </a:cubicBezTo>
                                <a:cubicBezTo>
                                  <a:pt x="220" y="776"/>
                                  <a:pt x="220" y="776"/>
                                  <a:pt x="220" y="776"/>
                                </a:cubicBezTo>
                                <a:cubicBezTo>
                                  <a:pt x="218" y="777"/>
                                  <a:pt x="216" y="778"/>
                                  <a:pt x="214" y="778"/>
                                </a:cubicBezTo>
                                <a:cubicBezTo>
                                  <a:pt x="213" y="778"/>
                                  <a:pt x="212" y="778"/>
                                  <a:pt x="211" y="778"/>
                                </a:cubicBezTo>
                                <a:cubicBezTo>
                                  <a:pt x="209" y="777"/>
                                  <a:pt x="206" y="775"/>
                                  <a:pt x="205" y="772"/>
                                </a:cubicBezTo>
                                <a:cubicBezTo>
                                  <a:pt x="189" y="739"/>
                                  <a:pt x="189" y="739"/>
                                  <a:pt x="189" y="739"/>
                                </a:cubicBezTo>
                                <a:cubicBezTo>
                                  <a:pt x="126" y="760"/>
                                  <a:pt x="126" y="760"/>
                                  <a:pt x="126" y="760"/>
                                </a:cubicBezTo>
                                <a:cubicBezTo>
                                  <a:pt x="125" y="761"/>
                                  <a:pt x="124" y="761"/>
                                  <a:pt x="123" y="761"/>
                                </a:cubicBezTo>
                                <a:cubicBezTo>
                                  <a:pt x="119" y="761"/>
                                  <a:pt x="116" y="759"/>
                                  <a:pt x="114" y="755"/>
                                </a:cubicBezTo>
                                <a:cubicBezTo>
                                  <a:pt x="13" y="548"/>
                                  <a:pt x="13" y="548"/>
                                  <a:pt x="13" y="548"/>
                                </a:cubicBezTo>
                                <a:cubicBezTo>
                                  <a:pt x="11" y="543"/>
                                  <a:pt x="13" y="538"/>
                                  <a:pt x="17" y="535"/>
                                </a:cubicBezTo>
                                <a:cubicBezTo>
                                  <a:pt x="28" y="528"/>
                                  <a:pt x="28" y="528"/>
                                  <a:pt x="28" y="528"/>
                                </a:cubicBezTo>
                                <a:cubicBezTo>
                                  <a:pt x="16" y="494"/>
                                  <a:pt x="9" y="460"/>
                                  <a:pt x="7" y="424"/>
                                </a:cubicBezTo>
                                <a:cubicBezTo>
                                  <a:pt x="0" y="307"/>
                                  <a:pt x="48" y="190"/>
                                  <a:pt x="136" y="112"/>
                                </a:cubicBezTo>
                                <a:cubicBezTo>
                                  <a:pt x="223" y="35"/>
                                  <a:pt x="344" y="0"/>
                                  <a:pt x="459" y="20"/>
                                </a:cubicBezTo>
                                <a:cubicBezTo>
                                  <a:pt x="571" y="39"/>
                                  <a:pt x="672" y="110"/>
                                  <a:pt x="729" y="209"/>
                                </a:cubicBezTo>
                                <a:cubicBezTo>
                                  <a:pt x="784" y="305"/>
                                  <a:pt x="794" y="424"/>
                                  <a:pt x="758" y="5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8" name="Text Box 286"/>
                        <wps:cNvSpPr txBox="1">
                          <a:spLocks noChangeArrowheads="1"/>
                        </wps:cNvSpPr>
                        <wps:spPr bwMode="auto">
                          <a:xfrm>
                            <a:off x="1428750" y="266700"/>
                            <a:ext cx="222250" cy="160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DB4FDD" w14:textId="77777777" w:rsidR="00031033" w:rsidRDefault="00031033" w:rsidP="00031033">
                              <w:pPr>
                                <w:pStyle w:val="a7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微软雅黑 Light" w:eastAsia="微软雅黑 Light" w:hAnsi="微软雅黑 Light" w:cs="思源黑体 CN Normal" w:hint="eastAsia"/>
                                  <w:color w:val="FFFFFF" w:themeColor="background1"/>
                                  <w:kern w:val="24"/>
                                  <w:sz w:val="14"/>
                                  <w:szCs w:val="14"/>
                                </w:rPr>
                                <w:t>电影</w:t>
                              </w:r>
                            </w:p>
                          </w:txbxContent>
                        </wps:txbx>
                        <wps:bodyPr vert="horz" wrap="square" lIns="0" tIns="0" rIns="0" bIns="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reeform 53"/>
                        <wps:cNvSpPr>
                          <a:spLocks noEditPoints="1"/>
                        </wps:cNvSpPr>
                        <wps:spPr bwMode="auto">
                          <a:xfrm>
                            <a:off x="1409700" y="9525"/>
                            <a:ext cx="207645" cy="207645"/>
                          </a:xfrm>
                          <a:custGeom>
                            <a:avLst/>
                            <a:gdLst>
                              <a:gd name="T0" fmla="*/ 0 w 404"/>
                              <a:gd name="T1" fmla="*/ 201 h 404"/>
                              <a:gd name="T2" fmla="*/ 202 w 404"/>
                              <a:gd name="T3" fmla="*/ 0 h 404"/>
                              <a:gd name="T4" fmla="*/ 404 w 404"/>
                              <a:gd name="T5" fmla="*/ 202 h 404"/>
                              <a:gd name="T6" fmla="*/ 201 w 404"/>
                              <a:gd name="T7" fmla="*/ 404 h 404"/>
                              <a:gd name="T8" fmla="*/ 0 w 404"/>
                              <a:gd name="T9" fmla="*/ 201 h 404"/>
                              <a:gd name="T10" fmla="*/ 138 w 404"/>
                              <a:gd name="T11" fmla="*/ 201 h 404"/>
                              <a:gd name="T12" fmla="*/ 90 w 404"/>
                              <a:gd name="T13" fmla="*/ 153 h 404"/>
                              <a:gd name="T14" fmla="*/ 42 w 404"/>
                              <a:gd name="T15" fmla="*/ 202 h 404"/>
                              <a:gd name="T16" fmla="*/ 90 w 404"/>
                              <a:gd name="T17" fmla="*/ 249 h 404"/>
                              <a:gd name="T18" fmla="*/ 138 w 404"/>
                              <a:gd name="T19" fmla="*/ 201 h 404"/>
                              <a:gd name="T20" fmla="*/ 250 w 404"/>
                              <a:gd name="T21" fmla="*/ 90 h 404"/>
                              <a:gd name="T22" fmla="*/ 201 w 404"/>
                              <a:gd name="T23" fmla="*/ 42 h 404"/>
                              <a:gd name="T24" fmla="*/ 154 w 404"/>
                              <a:gd name="T25" fmla="*/ 90 h 404"/>
                              <a:gd name="T26" fmla="*/ 201 w 404"/>
                              <a:gd name="T27" fmla="*/ 138 h 404"/>
                              <a:gd name="T28" fmla="*/ 250 w 404"/>
                              <a:gd name="T29" fmla="*/ 90 h 404"/>
                              <a:gd name="T30" fmla="*/ 312 w 404"/>
                              <a:gd name="T31" fmla="*/ 250 h 404"/>
                              <a:gd name="T32" fmla="*/ 360 w 404"/>
                              <a:gd name="T33" fmla="*/ 201 h 404"/>
                              <a:gd name="T34" fmla="*/ 313 w 404"/>
                              <a:gd name="T35" fmla="*/ 154 h 404"/>
                              <a:gd name="T36" fmla="*/ 264 w 404"/>
                              <a:gd name="T37" fmla="*/ 201 h 404"/>
                              <a:gd name="T38" fmla="*/ 312 w 404"/>
                              <a:gd name="T39" fmla="*/ 250 h 404"/>
                              <a:gd name="T40" fmla="*/ 200 w 404"/>
                              <a:gd name="T41" fmla="*/ 264 h 404"/>
                              <a:gd name="T42" fmla="*/ 153 w 404"/>
                              <a:gd name="T43" fmla="*/ 314 h 404"/>
                              <a:gd name="T44" fmla="*/ 201 w 404"/>
                              <a:gd name="T45" fmla="*/ 360 h 404"/>
                              <a:gd name="T46" fmla="*/ 249 w 404"/>
                              <a:gd name="T47" fmla="*/ 312 h 404"/>
                              <a:gd name="T48" fmla="*/ 200 w 404"/>
                              <a:gd name="T49" fmla="*/ 264 h 404"/>
                              <a:gd name="T50" fmla="*/ 225 w 404"/>
                              <a:gd name="T51" fmla="*/ 207 h 404"/>
                              <a:gd name="T52" fmla="*/ 225 w 404"/>
                              <a:gd name="T53" fmla="*/ 198 h 404"/>
                              <a:gd name="T54" fmla="*/ 203 w 404"/>
                              <a:gd name="T55" fmla="*/ 182 h 404"/>
                              <a:gd name="T56" fmla="*/ 182 w 404"/>
                              <a:gd name="T57" fmla="*/ 201 h 404"/>
                              <a:gd name="T58" fmla="*/ 201 w 404"/>
                              <a:gd name="T59" fmla="*/ 220 h 404"/>
                              <a:gd name="T60" fmla="*/ 225 w 404"/>
                              <a:gd name="T61" fmla="*/ 207 h 4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404" h="404">
                                <a:moveTo>
                                  <a:pt x="0" y="201"/>
                                </a:moveTo>
                                <a:cubicBezTo>
                                  <a:pt x="0" y="88"/>
                                  <a:pt x="89" y="0"/>
                                  <a:pt x="202" y="0"/>
                                </a:cubicBezTo>
                                <a:cubicBezTo>
                                  <a:pt x="314" y="0"/>
                                  <a:pt x="404" y="89"/>
                                  <a:pt x="404" y="202"/>
                                </a:cubicBezTo>
                                <a:cubicBezTo>
                                  <a:pt x="404" y="313"/>
                                  <a:pt x="313" y="404"/>
                                  <a:pt x="201" y="404"/>
                                </a:cubicBezTo>
                                <a:cubicBezTo>
                                  <a:pt x="89" y="404"/>
                                  <a:pt x="0" y="314"/>
                                  <a:pt x="0" y="201"/>
                                </a:cubicBezTo>
                                <a:close/>
                                <a:moveTo>
                                  <a:pt x="138" y="201"/>
                                </a:moveTo>
                                <a:cubicBezTo>
                                  <a:pt x="139" y="175"/>
                                  <a:pt x="116" y="153"/>
                                  <a:pt x="90" y="153"/>
                                </a:cubicBezTo>
                                <a:cubicBezTo>
                                  <a:pt x="64" y="153"/>
                                  <a:pt x="42" y="176"/>
                                  <a:pt x="42" y="202"/>
                                </a:cubicBezTo>
                                <a:cubicBezTo>
                                  <a:pt x="43" y="227"/>
                                  <a:pt x="64" y="249"/>
                                  <a:pt x="90" y="249"/>
                                </a:cubicBezTo>
                                <a:cubicBezTo>
                                  <a:pt x="116" y="249"/>
                                  <a:pt x="138" y="227"/>
                                  <a:pt x="138" y="201"/>
                                </a:cubicBezTo>
                                <a:close/>
                                <a:moveTo>
                                  <a:pt x="250" y="90"/>
                                </a:moveTo>
                                <a:cubicBezTo>
                                  <a:pt x="250" y="64"/>
                                  <a:pt x="227" y="42"/>
                                  <a:pt x="201" y="42"/>
                                </a:cubicBezTo>
                                <a:cubicBezTo>
                                  <a:pt x="176" y="43"/>
                                  <a:pt x="154" y="64"/>
                                  <a:pt x="154" y="90"/>
                                </a:cubicBezTo>
                                <a:cubicBezTo>
                                  <a:pt x="153" y="115"/>
                                  <a:pt x="175" y="138"/>
                                  <a:pt x="201" y="138"/>
                                </a:cubicBezTo>
                                <a:cubicBezTo>
                                  <a:pt x="228" y="139"/>
                                  <a:pt x="250" y="117"/>
                                  <a:pt x="250" y="90"/>
                                </a:cubicBezTo>
                                <a:close/>
                                <a:moveTo>
                                  <a:pt x="312" y="250"/>
                                </a:moveTo>
                                <a:cubicBezTo>
                                  <a:pt x="339" y="250"/>
                                  <a:pt x="361" y="228"/>
                                  <a:pt x="360" y="201"/>
                                </a:cubicBezTo>
                                <a:cubicBezTo>
                                  <a:pt x="360" y="176"/>
                                  <a:pt x="339" y="154"/>
                                  <a:pt x="313" y="154"/>
                                </a:cubicBezTo>
                                <a:cubicBezTo>
                                  <a:pt x="288" y="153"/>
                                  <a:pt x="265" y="175"/>
                                  <a:pt x="264" y="201"/>
                                </a:cubicBezTo>
                                <a:cubicBezTo>
                                  <a:pt x="264" y="228"/>
                                  <a:pt x="286" y="250"/>
                                  <a:pt x="312" y="250"/>
                                </a:cubicBezTo>
                                <a:close/>
                                <a:moveTo>
                                  <a:pt x="200" y="264"/>
                                </a:moveTo>
                                <a:cubicBezTo>
                                  <a:pt x="174" y="265"/>
                                  <a:pt x="152" y="288"/>
                                  <a:pt x="153" y="314"/>
                                </a:cubicBezTo>
                                <a:cubicBezTo>
                                  <a:pt x="154" y="339"/>
                                  <a:pt x="175" y="360"/>
                                  <a:pt x="201" y="360"/>
                                </a:cubicBezTo>
                                <a:cubicBezTo>
                                  <a:pt x="227" y="361"/>
                                  <a:pt x="249" y="338"/>
                                  <a:pt x="249" y="312"/>
                                </a:cubicBezTo>
                                <a:cubicBezTo>
                                  <a:pt x="249" y="286"/>
                                  <a:pt x="226" y="264"/>
                                  <a:pt x="200" y="264"/>
                                </a:cubicBezTo>
                                <a:close/>
                                <a:moveTo>
                                  <a:pt x="225" y="207"/>
                                </a:moveTo>
                                <a:cubicBezTo>
                                  <a:pt x="225" y="204"/>
                                  <a:pt x="225" y="201"/>
                                  <a:pt x="225" y="198"/>
                                </a:cubicBezTo>
                                <a:cubicBezTo>
                                  <a:pt x="218" y="192"/>
                                  <a:pt x="211" y="183"/>
                                  <a:pt x="203" y="182"/>
                                </a:cubicBezTo>
                                <a:cubicBezTo>
                                  <a:pt x="190" y="179"/>
                                  <a:pt x="179" y="189"/>
                                  <a:pt x="182" y="201"/>
                                </a:cubicBezTo>
                                <a:cubicBezTo>
                                  <a:pt x="183" y="209"/>
                                  <a:pt x="194" y="219"/>
                                  <a:pt x="201" y="220"/>
                                </a:cubicBezTo>
                                <a:cubicBezTo>
                                  <a:pt x="208" y="221"/>
                                  <a:pt x="217" y="212"/>
                                  <a:pt x="225" y="20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2D913E" id="组合 235" o:spid="_x0000_s1129" style="position:absolute;margin-left:398.95pt;margin-top:9.4pt;width:130pt;height:33.6pt;z-index:251707392" coordsize="16510,4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">
                <v:shape id="Text Box 280" o:spid="_x0000_s1130" type="#_x0000_t202" style="position:absolute;left:190;top:2571;width:2400;height: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    <v:textbox inset="0,0,0,0">
                    <w:txbxContent>
                      <w:p w14:paraId="73CA0A8C" w14:textId="77777777" w:rsidR="00031033" w:rsidRDefault="00031033" w:rsidP="00031033">
                        <w:pPr>
                          <w:pStyle w:val="a7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微软雅黑 Light" w:eastAsia="微软雅黑 Light" w:hAnsi="微软雅黑 Light" w:cs="思源黑体 CN Normal" w:hint="eastAsia"/>
                            <w:color w:val="FFFFFF" w:themeColor="background1"/>
                            <w:kern w:val="24"/>
                            <w:sz w:val="14"/>
                            <w:szCs w:val="14"/>
                          </w:rPr>
                          <w:t>科技</w:t>
                        </w:r>
                      </w:p>
                    </w:txbxContent>
                  </v:textbox>
                </v:shape>
                <v:shape id="Text Box 283" o:spid="_x0000_s1131" type="#_x0000_t202" style="position:absolute;left:4762;top:2667;width:1886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osP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WMLfM/ECmd0BAAD//wMAUEsBAi0AFAAGAAgAAAAhANvh9svuAAAAhQEAABMAAAAAAAAAAAAA&#10;AAAAAAAAAFtDb250ZW50X1R5cGVzXS54bWxQSwECLQAUAAYACAAAACEAWvQsW78AAAAVAQAACwAA&#10;AAAAAAAAAAAAAAAfAQAAX3JlbHMvLnJlbHNQSwECLQAUAAYACAAAACEAqOKLD8MAAADcAAAADwAA&#10;AAAAAAAAAAAAAAAHAgAAZHJzL2Rvd25yZXYueG1sUEsFBgAAAAADAAMAtwAAAPcCAAAAAA==&#10;" filled="f" stroked="f">
                  <v:textbox inset="0,0,0,0">
                    <w:txbxContent>
                      <w:p w14:paraId="3204CD69" w14:textId="77777777" w:rsidR="00031033" w:rsidRDefault="00031033" w:rsidP="00031033">
                        <w:pPr>
                          <w:pStyle w:val="a7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微软雅黑 Light" w:eastAsia="微软雅黑 Light" w:hAnsi="微软雅黑 Light" w:cs="思源黑体 CN Normal" w:hint="eastAsia"/>
                            <w:color w:val="FFFFFF" w:themeColor="background1"/>
                            <w:kern w:val="24"/>
                            <w:sz w:val="14"/>
                            <w:szCs w:val="14"/>
                          </w:rPr>
                          <w:t>阅读</w:t>
                        </w:r>
                      </w:p>
                    </w:txbxContent>
                  </v:textbox>
                </v:shape>
                <v:shape id="Text Box 284" o:spid="_x0000_s1132" type="#_x0000_t202" style="position:absolute;left:9525;top:2667;width:1955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    <v:textbox inset="0,0,0,0">
                    <w:txbxContent>
                      <w:p w14:paraId="76C24BDD" w14:textId="77777777" w:rsidR="00031033" w:rsidRDefault="00031033" w:rsidP="00031033">
                        <w:pPr>
                          <w:pStyle w:val="a7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微软雅黑 Light" w:eastAsia="微软雅黑 Light" w:hAnsi="微软雅黑 Light" w:cs="思源黑体 CN Normal" w:hint="eastAsia"/>
                            <w:color w:val="FFFFFF" w:themeColor="background1"/>
                            <w:kern w:val="24"/>
                            <w:sz w:val="14"/>
                            <w:szCs w:val="14"/>
                          </w:rPr>
                          <w:t>音乐</w:t>
                        </w:r>
                      </w:p>
                    </w:txbxContent>
                  </v:textbox>
                </v:shape>
                <v:group id="组合 182" o:spid="_x0000_s1133" style="position:absolute;top:95;width:1924;height:2032" coordorigin="46198,91657" coordsize="16351,17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<v:shape id="Freeform 17" o:spid="_x0000_s1134" style="position:absolute;left:50739;top:91657;width:7239;height:17288;visibility:visible;mso-wrap-style:square;v-text-anchor:top" coordsize="226,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" path="m138,38v2,-4,3,-7,3,-11c141,12,129,,115,,100,,88,12,88,27v,3,1,7,2,10c38,60,,161,,286,,429,50,541,113,541v64,,113,-112,113,-255c226,163,189,63,138,38xm113,530c57,530,11,421,11,286,11,165,48,65,97,46v4,4,11,7,18,7c121,53,127,50,132,46v47,21,84,121,84,240c216,421,170,530,113,530xe" filled="f" stroked="f">
                    <v:path arrowok="t" o:connecttype="custom" o:connectlocs="442027,121431;451637,86280;368356,0;281873,86280;288279,118235;0,913924;361950,1728787;723900,913924;442027,121431;361950,1693636;35234,913924;310700,146995;368356,169364;422809,146995;691869,913924;361950,1693636" o:connectangles="0,0,0,0,0,0,0,0,0,0,0,0,0,0,0,0"/>
                    <o:lock v:ext="edit" verticies="t"/>
                  </v:shape>
                  <v:shape id="Freeform 18" o:spid="_x0000_s1135" style="position:absolute;left:46357;top:94689;width:16193;height:11605;visibility:visible;mso-wrap-style:square;v-text-anchor:top" coordsize="506,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" path="m474,55c442,,320,14,197,87,91,149,23,232,28,289v-4,,-8,1,-11,3c4,299,,316,7,328v8,13,24,17,36,9c47,336,49,333,51,330v47,33,153,15,261,-49c435,209,506,110,474,55xm306,272c202,333,97,352,56,320v1,-6,,-13,-3,-19c49,296,44,292,38,290,32,238,100,157,203,96,319,28,436,12,465,60v28,49,-43,144,-159,212xe" filled="f" stroked="f">
                    <v:path arrowok="t" o:connecttype="custom" o:connectlocs="1516847,175828;630419,278127;89603,923894;54402,933485;22401,1048572;137604,1077344;163205,1054965;998431,898319;1516847,175828;979230,869547;179206,1022997;169605,962256;121604,927091;649620,306899;1488046,191812;979230,869547" o:connectangles="0,0,0,0,0,0,0,0,0,0,0,0,0,0,0,0"/>
                    <o:lock v:ext="edit" verticies="t"/>
                  </v:shape>
                  <v:shape id="Freeform 19" o:spid="_x0000_s1136" style="position:absolute;left:46198;top:94340;width:15939;height:11922;visibility:visible;mso-wrap-style:square;v-text-anchor:top" coordsize="498,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" path="m482,307v-3,-2,-6,-3,-10,-4c480,247,415,161,309,94,188,18,67,,33,54,,108,68,209,189,285v104,66,209,88,257,58c448,346,451,349,454,351v12,8,29,4,36,-8c498,331,494,315,482,307xm194,276c81,205,12,108,42,60,72,12,190,32,303,103v103,65,168,150,158,201c455,305,450,309,446,315v-4,6,-5,12,-4,18c399,362,296,340,194,276xe" filled="f" stroked="f">
                    <v:path arrowok="t" o:connecttype="custom" o:connectlocs="1542642,981258;1510637,968472;988955,300450;105617,172599;604895,910939;1427424,1096324;1453028,1121894;1568246,1096324;1542642,981258;620897,882173;134421,191777;969752,329217;1475431,971669;1427424,1006828;1414622,1064361;620897,882173" o:connectangles="0,0,0,0,0,0,0,0,0,0,0,0,0,0,0,0"/>
                    <o:lock v:ext="edit" verticies="t"/>
                  </v:shape>
                  <v:shape id="Freeform 20" o:spid="_x0000_s1137" style="position:absolute;left:53136;top:98976;width:2476;height:3667;visibility:visible;mso-wrap-style:square;v-text-anchor:top" coordsize="77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" path="m,115v,-4,,-4,,-4c5,111,5,111,5,111v2,,4,-1,5,-2c11,108,11,107,11,105,11,9,11,9,11,9v,-1,,-3,-1,-4c9,5,7,4,5,4,1,4,1,4,1,4,1,,1,,1,,40,,40,,40,,51,,59,2,64,6v5,5,7,11,7,20c71,32,70,38,67,42v-2,4,-8,7,-16,10c61,55,68,60,71,66v4,6,6,12,6,19c77,94,74,101,67,107v-6,5,-14,8,-25,8l,115xm60,26c60,18,58,12,53,9,49,6,43,4,36,4v-8,,-8,,-8,c26,4,25,5,24,5,22,6,22,8,22,9v,42,,42,,42c39,51,39,51,39,51v5,,10,-2,14,-6c58,41,60,35,60,26xm40,111v8,,13,-3,18,-7c62,99,64,92,64,84,64,74,62,67,57,62,53,57,46,55,37,55v-15,,-15,,-15,c22,105,22,105,22,105v,2,,3,2,4c25,110,26,111,28,111r12,xe" filled="f" stroked="f">
                    <v:path arrowok="t" o:connecttype="custom" o:connectlocs="0,366712;0,353957;16081,353957;32162,347579;35379,334824;35379,28699;32162,15944;16081,12755;3216,12755;3216,0;128649,0;205839,19133;228353,82909;215488,133930;164028,165818;228353,210461;247650,271048;215488,341202;135082,366712;0,366712;192974,82909;170460,28699;115784,12755;90055,12755;77190,15944;70757,28699;70757,162629;125433,162629;170460,143496;192974,82909;128649,353957;186542,331635;205839,267859;183325,197706;119001,175384;70757,175384;70757,334824;77190,347579;90055,353957;128649,353957" o:connectangles="0,0,0,0,0,0,0,0,0,0,0,0,0,0,0,0,0,0,0,0,0,0,0,0,0,0,0,0,0,0,0,0,0,0,0,0,0,0,0,0"/>
                    <o:lock v:ext="edit" verticies="t"/>
                  </v:shape>
                  <v:rect id="Rectangle 21" o:spid="_x0000_s1138" style="position:absolute;left:53755;top:98563;width:95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" filled="f" stroked="f"/>
                  <v:rect id="Rectangle 22" o:spid="_x0000_s1139" style="position:absolute;left:54453;top:98563;width:127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" filled="f" stroked="f"/>
                  <v:rect id="Rectangle 23" o:spid="_x0000_s1140" style="position:absolute;left:53691;top:102611;width:96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" filled="f" stroked="f"/>
                  <v:rect id="Rectangle 24" o:spid="_x0000_s1141" style="position:absolute;left:54422;top:102611;width:95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" filled="f" stroked="f"/>
                </v:group>
                <v:group id="组合 186" o:spid="_x0000_s1142" style="position:absolute;left:4476;top:190;width:2197;height:2000" coordorigin="46068,96755" coordsize="19970,18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gFyxAAAANw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6zh95lwgUx/AAAA//8DAFBLAQItABQABgAIAAAAIQDb4fbL7gAAAIUBAAATAAAAAAAAAAAA&#10;AAAAAAAAAABbQ29udGVudF9UeXBlc10ueG1sUEsBAi0AFAAGAAgAAAAhAFr0LFu/AAAAFQEAAAsA&#10;AAAAAAAAAAAAAAAAHwEAAF9yZWxzLy5yZWxzUEsBAi0AFAAGAAgAAAAhAKn+AXLEAAAA3AAAAA8A&#10;AAAAAAAAAAAAAAAABwIAAGRycy9kb3ducmV2LnhtbFBLBQYAAAAAAwADALcAAAD4AgAAAAA=&#10;">
                  <v:shape id="Freeform 40" o:spid="_x0000_s1143" style="position:absolute;left:46068;top:98707;width:19970;height:16256;visibility:visible;mso-wrap-style:square;v-text-anchor:top" coordsize="625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" path="m,3c30,,30,,30,29v,119,1,239,,358c30,409,36,416,59,417v44,1,89,5,133,12c236,435,277,451,312,480v75,-57,163,-61,251,-64c595,415,595,416,595,384v,-118,,-236,,-353c595,22,595,13,595,3v12,,20,,30,c625,151,625,297,625,447v-7,,-14,1,-21,1c541,446,477,447,417,469v-24,9,-45,27,-68,40c325,509,301,509,277,509v-11,-9,-21,-22,-34,-26c209,472,175,461,140,456,94,450,47,449,,446,,299,,151,,3xe" filled="f" stroked="f">
                    <v:path arrowok="t" o:connecttype="custom" o:connectlocs="0,9581;95860,92618;95860,1235967;188524,1331778;613501,1370103;996940,1532982;1798965,1328585;1901215,1226386;1901215,99005;1901215,9581;1997075,9581;1997075,1427590;1929973,1430783;1332448,1497851;1115167,1625600;885104,1625600;776463,1542563;447345,1456333;0,1424396;0,9581" o:connectangles="0,0,0,0,0,0,0,0,0,0,0,0,0,0,0,0,0,0,0,0"/>
                  </v:shape>
                  <v:shape id="Freeform 41" o:spid="_x0000_s1144" style="position:absolute;left:47957;top:96755;width:16192;height:16351;visibility:visible;mso-wrap-style:square;v-text-anchor:top" coordsize="507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" path="m254,92c317,28,396,9,481,2v19,-2,26,3,26,24c506,158,506,290,506,422v1,18,-7,26,-25,26c406,447,336,471,270,505v-12,7,-21,7,-33,c171,471,102,447,26,448,9,448,,440,,422,1,289,1,156,1,24,1,8,5,1,22,2v88,1,168,32,232,90xm241,478v10,,17,,26,c267,359,267,242,267,124v-9,,-17,,-26,c241,242,241,359,241,478xe" filled="f" stroked="f">
                    <v:path arrowok="t" o:connecttype="custom" o:connectlocs="811222,293812;1536212,6387;1619250,83034;1616056,1347701;1536212,1430734;862322,1612770;756928,1612770;83038,1430734;0,1347701;3194,76646;70263,6387;811222,293812;769703,1526542;852741,1526542;852741,396007;769703,396007;769703,1526542" o:connectangles="0,0,0,0,0,0,0,0,0,0,0,0,0,0,0,0,0"/>
                    <o:lock v:ext="edit" verticies="t"/>
                  </v:shape>
                </v:group>
                <v:shape id="Freeform 45" o:spid="_x0000_s1145" style="position:absolute;left:9429;width:2140;height:2089;visibility:visible;mso-wrap-style:square;v-text-anchor:top" coordsize="794,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" path="m758,528v11,7,11,7,11,7c774,538,775,543,773,548,673,755,673,755,673,755v-2,4,-6,6,-9,6c662,761,661,761,660,760,598,739,598,739,598,739v-17,33,-17,33,-17,33c580,775,578,777,575,778v-1,,-2,,-3,c571,778,569,777,567,776,449,701,449,701,449,701v-4,-3,-5,-9,-3,-13c580,412,580,412,580,412v2,-5,7,-7,12,-6c709,447,709,447,709,447,719,377,706,304,671,243,624,160,540,102,448,86,352,70,253,98,181,163,108,227,69,323,74,420v1,9,2,18,3,27c195,406,195,406,195,406v4,-1,10,1,12,6c341,688,341,688,341,688v2,4,,10,-4,13c220,776,220,776,220,776v-2,1,-4,2,-6,2c213,778,212,778,211,778v-2,-1,-5,-3,-6,-6c189,739,189,739,189,739v-63,21,-63,21,-63,21c125,761,124,761,123,761v-4,,-7,-2,-9,-6c13,548,13,548,13,548v-2,-5,,-10,4,-13c28,528,28,528,28,528,16,494,9,460,7,424,,307,48,190,136,112,223,35,344,,459,20v112,19,213,90,270,189c784,305,794,424,758,528xe" fillcolor="#f2f2f2 [3052]" stroked="f">
                  <v:path arrowok="t" o:connecttype="custom" o:connectlocs="204292,141783;207257,143663;208335,147153;181384,202739;178958,204350;177880,204081;161170,198442;156588,207304;154971,208915;154163,208915;152815,208378;121012,188238;120204,184747;156319,110634;159553,109022;191086,120032;180845,65252;120743,23093;48782,43770;19944,112782;20753,120032;52555,109022;55790,110634;91905,184747;90827,188238;59293,208378;57676,208915;56868,208915;55251,207304;50938,198442;33959,204081;33150,204350;30725,202739;3504,147153;4582,143663;7546,141783;1887,113856;36654,30075;123707,5371;196477,56122;204292,141783" o:connectangles="0,0,0,0,0,0,0,0,0,0,0,0,0,0,0,0,0,0,0,0,0,0,0,0,0,0,0,0,0,0,0,0,0,0,0,0,0,0,0,0,0"/>
                </v:shape>
                <v:shape id="Text Box 286" o:spid="_x0000_s1146" type="#_x0000_t202" style="position:absolute;left:14287;top:2667;width:2223;height:1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Y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Irh9ijBAAAA3AAAAA8AAAAA&#10;AAAAAAAAAAAABwIAAGRycy9kb3ducmV2LnhtbFBLBQYAAAAAAwADALcAAAD1AgAAAAA=&#10;" filled="f" stroked="f">
                  <v:textbox inset="0,0,0,0">
                    <w:txbxContent>
                      <w:p w14:paraId="33DB4FDD" w14:textId="77777777" w:rsidR="00031033" w:rsidRDefault="00031033" w:rsidP="00031033">
                        <w:pPr>
                          <w:pStyle w:val="a7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微软雅黑 Light" w:eastAsia="微软雅黑 Light" w:hAnsi="微软雅黑 Light" w:cs="思源黑体 CN Normal" w:hint="eastAsia"/>
                            <w:color w:val="FFFFFF" w:themeColor="background1"/>
                            <w:kern w:val="24"/>
                            <w:sz w:val="14"/>
                            <w:szCs w:val="14"/>
                          </w:rPr>
                          <w:t>电影</w:t>
                        </w:r>
                      </w:p>
                    </w:txbxContent>
                  </v:textbox>
                </v:shape>
                <v:shape id="Freeform 53" o:spid="_x0000_s1147" style="position:absolute;left:14097;top:95;width:2076;height:2076;visibility:visible;mso-wrap-style:square;v-text-anchor:top" coordsize="404,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" path="m,201c,88,89,,202,,314,,404,89,404,202v,111,-91,202,-203,202c89,404,,314,,201xm138,201v1,-26,-22,-48,-48,-48c64,153,42,176,42,202v1,25,22,47,48,47c116,249,138,227,138,201xm250,90c250,64,227,42,201,42v-25,1,-47,22,-47,48c153,115,175,138,201,138v27,1,49,-21,49,-48xm312,250v27,,49,-22,48,-49c360,176,339,154,313,154v-25,-1,-48,21,-49,47c264,228,286,250,312,250xm200,264v-26,1,-48,24,-47,50c154,339,175,360,201,360v26,1,48,-22,48,-48c249,286,226,264,200,264xm225,207v,-3,,-6,,-9c218,192,211,183,203,182v-13,-3,-24,7,-21,19c183,209,194,219,201,220v7,1,16,-8,24,-13xe" fillcolor="#f2f2f2 [3052]" stroked="f">
                  <v:path arrowok="t" o:connecttype="custom" o:connectlocs="0,103309;103823,0;207645,103823;103309,207645;0,103309;70928,103309;46258,78638;21587,103823;46258,127979;70928,103309;128493,46258;103309,21587;79152,46258;103309,70928;128493,46258;160360,128493;185030,103309;160873,79152;135689,103309;160360,128493;102795,135689;78638,161387;103309,185030;127979,160360;102795,135689;115644,106392;115644,101767;104336,93543;93543,103309;103309,113074;115644,106392" o:connectangles="0,0,0,0,0,0,0,0,0,0,0,0,0,0,0,0,0,0,0,0,0,0,0,0,0,0,0,0,0,0,0"/>
                  <o:lock v:ext="edit" verticies="t"/>
                </v:shape>
              </v:group>
            </w:pict>
          </mc:Fallback>
        </mc:AlternateContent>
      </w:r>
    </w:p>
    <w:p w14:paraId="1DC893B3" w14:textId="3E9A0915" w:rsidR="007E072A" w:rsidRPr="007E072A" w:rsidRDefault="007E072A" w:rsidP="007E072A"/>
    <w:p w14:paraId="32D6F333" w14:textId="5AC47068" w:rsidR="007E072A" w:rsidRPr="007E072A" w:rsidRDefault="007275E1" w:rsidP="007E072A">
      <w:bookmarkStart w:id="0" w:name="_GoBack"/>
      <w:bookmarkEnd w:id="0"/>
      <w:r>
        <w:rPr>
          <w:noProof/>
        </w:rPr>
        <w:drawing>
          <wp:anchor distT="0" distB="0" distL="114300" distR="114300" simplePos="0" relativeHeight="251816960" behindDoc="0" locked="0" layoutInCell="1" allowOverlap="1" wp14:anchorId="1094E212" wp14:editId="41ED2803">
            <wp:simplePos x="0" y="0"/>
            <wp:positionH relativeFrom="column">
              <wp:posOffset>4933315</wp:posOffset>
            </wp:positionH>
            <wp:positionV relativeFrom="paragraph">
              <wp:posOffset>234315</wp:posOffset>
            </wp:positionV>
            <wp:extent cx="276225" cy="276225"/>
            <wp:effectExtent l="0" t="0" r="9525" b="9525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duotone>
                        <a:schemeClr val="accent3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1608B2F" wp14:editId="3D191D5F">
                <wp:simplePos x="0" y="0"/>
                <wp:positionH relativeFrom="column">
                  <wp:posOffset>5209540</wp:posOffset>
                </wp:positionH>
                <wp:positionV relativeFrom="paragraph">
                  <wp:posOffset>177165</wp:posOffset>
                </wp:positionV>
                <wp:extent cx="711835" cy="396240"/>
                <wp:effectExtent l="0" t="0" r="12065" b="3810"/>
                <wp:wrapNone/>
                <wp:docPr id="248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83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534FE" w14:textId="68AB397E" w:rsidR="00267EE0" w:rsidRPr="007275E1" w:rsidRDefault="00267EE0" w:rsidP="00267EE0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color w:val="7F7F7F" w:themeColor="text1" w:themeTint="80"/>
                              </w:rPr>
                            </w:pPr>
                            <w:r w:rsidRPr="007275E1">
                              <w:rPr>
                                <w:rFonts w:ascii="微软雅黑" w:eastAsia="微软雅黑" w:hAnsi="微软雅黑" w:cstheme="minorBidi" w:hint="eastAsia"/>
                                <w:color w:val="7F7F7F" w:themeColor="text1" w:themeTint="80"/>
                                <w:kern w:val="24"/>
                                <w:sz w:val="28"/>
                                <w:szCs w:val="28"/>
                              </w:rPr>
                              <w:t>个人作品</w:t>
                            </w:r>
                          </w:p>
                        </w:txbxContent>
                      </wps:txbx>
                      <wps:bodyPr vert="horz" wrap="none" lIns="0" tIns="0" rIns="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08B2F" id="Rectangle 50" o:spid="_x0000_s1148" style="position:absolute;margin-left:410.2pt;margin-top:13.95pt;width:56.05pt;height:31.2pt;z-index:251819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" filled="f" stroked="f">
                <v:textbox style="mso-fit-shape-to-text:t" inset="0,0,0,0">
                  <w:txbxContent>
                    <w:p w14:paraId="5A0534FE" w14:textId="68AB397E" w:rsidR="00267EE0" w:rsidRPr="007275E1" w:rsidRDefault="00267EE0" w:rsidP="00267EE0">
                      <w:pPr>
                        <w:pStyle w:val="a7"/>
                        <w:spacing w:before="0" w:beforeAutospacing="0" w:after="0" w:afterAutospacing="0"/>
                        <w:rPr>
                          <w:color w:val="7F7F7F" w:themeColor="text1" w:themeTint="80"/>
                        </w:rPr>
                      </w:pPr>
                      <w:r w:rsidRPr="007275E1">
                        <w:rPr>
                          <w:rFonts w:ascii="微软雅黑" w:eastAsia="微软雅黑" w:hAnsi="微软雅黑" w:cstheme="minorBidi" w:hint="eastAsia"/>
                          <w:color w:val="7F7F7F" w:themeColor="text1" w:themeTint="80"/>
                          <w:kern w:val="24"/>
                          <w:sz w:val="28"/>
                          <w:szCs w:val="28"/>
                        </w:rPr>
                        <w:t>个人作品</w:t>
                      </w:r>
                    </w:p>
                  </w:txbxContent>
                </v:textbox>
              </v:rect>
            </w:pict>
          </mc:Fallback>
        </mc:AlternateContent>
      </w:r>
      <w:r w:rsidR="006C5E7C" w:rsidRPr="00031033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18A05A9" wp14:editId="54E4DC9C">
                <wp:simplePos x="0" y="0"/>
                <wp:positionH relativeFrom="column">
                  <wp:posOffset>4809490</wp:posOffset>
                </wp:positionH>
                <wp:positionV relativeFrom="paragraph">
                  <wp:posOffset>117477</wp:posOffset>
                </wp:positionV>
                <wp:extent cx="2195195" cy="728978"/>
                <wp:effectExtent l="0" t="0" r="0" b="0"/>
                <wp:wrapNone/>
                <wp:docPr id="232" name="矩形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5195" cy="72897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CC04F" id="矩形 278" o:spid="_x0000_s1026" style="position:absolute;left:0;text-align:left;margin-left:378.7pt;margin-top:9.25pt;width:172.85pt;height:57.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" fillcolor="#e7e6e6 [3214]" stroked="f" strokeweight="1pt"/>
            </w:pict>
          </mc:Fallback>
        </mc:AlternateContent>
      </w:r>
    </w:p>
    <w:p w14:paraId="7B3CB5B4" w14:textId="3F5B0E81" w:rsidR="007E072A" w:rsidRPr="007E072A" w:rsidRDefault="007E072A" w:rsidP="007E072A"/>
    <w:p w14:paraId="55452B0E" w14:textId="23485364" w:rsidR="00C0772D" w:rsidRPr="007E072A" w:rsidRDefault="00267EE0" w:rsidP="007E072A"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A54F4A3" wp14:editId="4DD7A560">
                <wp:simplePos x="0" y="0"/>
                <wp:positionH relativeFrom="column">
                  <wp:posOffset>4923790</wp:posOffset>
                </wp:positionH>
                <wp:positionV relativeFrom="paragraph">
                  <wp:posOffset>58420</wp:posOffset>
                </wp:positionV>
                <wp:extent cx="1946169" cy="289557"/>
                <wp:effectExtent l="0" t="0" r="0" b="0"/>
                <wp:wrapNone/>
                <wp:docPr id="250" name="矩形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169" cy="28955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D989953" w14:textId="1F510FC2" w:rsidR="00267EE0" w:rsidRPr="007275E1" w:rsidRDefault="00267EE0" w:rsidP="00267EE0">
                            <w:pPr>
                              <w:pStyle w:val="a7"/>
                              <w:spacing w:before="0" w:beforeAutospacing="0" w:after="0" w:afterAutospacing="0"/>
                              <w:rPr>
                                <w:color w:val="3B3838" w:themeColor="background2" w:themeShade="40"/>
                              </w:rPr>
                            </w:pPr>
                            <w:r w:rsidRPr="007275E1">
                              <w:rPr>
                                <w:rFonts w:ascii="微软雅黑" w:eastAsia="微软雅黑" w:hAnsi="微软雅黑" w:cs="微软雅黑" w:hint="eastAsia"/>
                                <w:color w:val="3B3838" w:themeColor="background2" w:themeShade="40"/>
                                <w:kern w:val="24"/>
                                <w:sz w:val="18"/>
                                <w:szCs w:val="18"/>
                              </w:rPr>
                              <w:t>详见个人</w:t>
                            </w:r>
                            <w:r w:rsidRPr="007275E1">
                              <w:rPr>
                                <w:rFonts w:ascii="微软雅黑" w:eastAsia="微软雅黑" w:hAnsi="微软雅黑" w:cs="微软雅黑"/>
                                <w:color w:val="3B3838" w:themeColor="background2" w:themeShade="40"/>
                                <w:kern w:val="24"/>
                                <w:sz w:val="18"/>
                                <w:szCs w:val="18"/>
                              </w:rPr>
                              <w:t>主页</w:t>
                            </w:r>
                            <w:r w:rsidR="00283B6E" w:rsidRPr="00283B6E">
                              <w:rPr>
                                <w:rFonts w:ascii="微软雅黑" w:eastAsia="微软雅黑" w:hAnsi="微软雅黑" w:cs="微软雅黑"/>
                                <w:color w:val="3B3838" w:themeColor="background2" w:themeShade="40"/>
                                <w:kern w:val="24"/>
                                <w:sz w:val="18"/>
                                <w:szCs w:val="18"/>
                              </w:rPr>
                              <w:t>charles2hang.github.io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4F4A3" id="矩形 250" o:spid="_x0000_s1149" style="position:absolute;margin-left:387.7pt;margin-top:4.6pt;width:153.25pt;height:22.8pt;z-index:251821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" filled="f" stroked="f">
                <v:textbox style="mso-fit-shape-to-text:t">
                  <w:txbxContent>
                    <w:p w14:paraId="0D989953" w14:textId="1F510FC2" w:rsidR="00267EE0" w:rsidRPr="007275E1" w:rsidRDefault="00267EE0" w:rsidP="00267EE0">
                      <w:pPr>
                        <w:pStyle w:val="a7"/>
                        <w:spacing w:before="0" w:beforeAutospacing="0" w:after="0" w:afterAutospacing="0"/>
                        <w:rPr>
                          <w:color w:val="3B3838" w:themeColor="background2" w:themeShade="40"/>
                        </w:rPr>
                      </w:pPr>
                      <w:r w:rsidRPr="007275E1">
                        <w:rPr>
                          <w:rFonts w:ascii="微软雅黑" w:eastAsia="微软雅黑" w:hAnsi="微软雅黑" w:cs="微软雅黑" w:hint="eastAsia"/>
                          <w:color w:val="3B3838" w:themeColor="background2" w:themeShade="40"/>
                          <w:kern w:val="24"/>
                          <w:sz w:val="18"/>
                          <w:szCs w:val="18"/>
                        </w:rPr>
                        <w:t>详见个人</w:t>
                      </w:r>
                      <w:r w:rsidRPr="007275E1">
                        <w:rPr>
                          <w:rFonts w:ascii="微软雅黑" w:eastAsia="微软雅黑" w:hAnsi="微软雅黑" w:cs="微软雅黑"/>
                          <w:color w:val="3B3838" w:themeColor="background2" w:themeShade="40"/>
                          <w:kern w:val="24"/>
                          <w:sz w:val="18"/>
                          <w:szCs w:val="18"/>
                        </w:rPr>
                        <w:t>主页</w:t>
                      </w:r>
                      <w:r w:rsidR="00283B6E" w:rsidRPr="00283B6E">
                        <w:rPr>
                          <w:rFonts w:ascii="微软雅黑" w:eastAsia="微软雅黑" w:hAnsi="微软雅黑" w:cs="微软雅黑"/>
                          <w:color w:val="3B3838" w:themeColor="background2" w:themeShade="40"/>
                          <w:kern w:val="24"/>
                          <w:sz w:val="18"/>
                          <w:szCs w:val="18"/>
                        </w:rPr>
                        <w:t>charles2hang.github.io</w:t>
                      </w:r>
                    </w:p>
                  </w:txbxContent>
                </v:textbox>
              </v:rect>
            </w:pict>
          </mc:Fallback>
        </mc:AlternateContent>
      </w:r>
    </w:p>
    <w:sectPr w:rsidR="00C0772D" w:rsidRPr="007E072A" w:rsidSect="005410FB">
      <w:headerReference w:type="default" r:id="rId21"/>
      <w:headerReference w:type="first" r:id="rId22"/>
      <w:pgSz w:w="11906" w:h="16838"/>
      <w:pgMar w:top="159" w:right="204" w:bottom="301" w:left="181" w:header="0" w:footer="0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B5560" w14:textId="77777777" w:rsidR="00F20622" w:rsidRDefault="00F20622" w:rsidP="003E7550">
      <w:pPr>
        <w:spacing w:line="240" w:lineRule="auto"/>
      </w:pPr>
      <w:r>
        <w:separator/>
      </w:r>
    </w:p>
  </w:endnote>
  <w:endnote w:type="continuationSeparator" w:id="0">
    <w:p w14:paraId="5041DDEA" w14:textId="77777777" w:rsidR="00F20622" w:rsidRDefault="00F20622" w:rsidP="003E75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  <w:embedRegular r:id="rId1" w:subsetted="1" w:fontKey="{B8AE61C6-E9B7-4FC6-A0D7-763CAF42E9FC}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2" w:subsetted="1" w:fontKey="{9A0E92D7-9A46-4A6D-97D1-B8B78CADEE12}"/>
  </w:font>
  <w:font w:name="思源黑体 CN Light">
    <w:altName w:val="Arial Unicode MS"/>
    <w:panose1 w:val="00000000000000000000"/>
    <w:charset w:val="86"/>
    <w:family w:val="swiss"/>
    <w:notTrueType/>
    <w:pitch w:val="variable"/>
    <w:sig w:usb0="00000000" w:usb1="2ADF3C1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CN Normal"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515DB" w14:textId="77777777" w:rsidR="00F20622" w:rsidRDefault="00F20622" w:rsidP="003E7550">
      <w:pPr>
        <w:spacing w:line="240" w:lineRule="auto"/>
      </w:pPr>
      <w:r>
        <w:separator/>
      </w:r>
    </w:p>
  </w:footnote>
  <w:footnote w:type="continuationSeparator" w:id="0">
    <w:p w14:paraId="01CD8503" w14:textId="77777777" w:rsidR="00F20622" w:rsidRDefault="00F20622" w:rsidP="003E75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F61E1" w14:textId="77777777" w:rsidR="003E7550" w:rsidRDefault="007E072A" w:rsidP="007E072A">
    <w:r w:rsidRPr="0003103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25CFE33" wp14:editId="3490B635">
              <wp:simplePos x="0" y="0"/>
              <wp:positionH relativeFrom="column">
                <wp:posOffset>-12700</wp:posOffset>
              </wp:positionH>
              <wp:positionV relativeFrom="paragraph">
                <wp:posOffset>741680</wp:posOffset>
              </wp:positionV>
              <wp:extent cx="7559675" cy="1633220"/>
              <wp:effectExtent l="0" t="0" r="3175" b="5080"/>
              <wp:wrapNone/>
              <wp:docPr id="106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1633220"/>
                      </a:xfrm>
                      <a:prstGeom prst="rect">
                        <a:avLst/>
                      </a:prstGeom>
                      <a:solidFill>
                        <a:srgbClr val="1F4E5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1A573E13" id="矩形 3" o:spid="_x0000_s1026" style="position:absolute;left:0;text-align:left;margin-left:-1pt;margin-top:58.4pt;width:595.25pt;height:12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" fillcolor="#1f4e5f" stroked="f" strokeweight="1pt"/>
          </w:pict>
        </mc:Fallback>
      </mc:AlternateContent>
    </w:r>
    <w:r w:rsidRPr="0003103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EAAD444" wp14:editId="6A9DF357">
              <wp:simplePos x="0" y="0"/>
              <wp:positionH relativeFrom="column">
                <wp:posOffset>-12700</wp:posOffset>
              </wp:positionH>
              <wp:positionV relativeFrom="paragraph">
                <wp:posOffset>2368550</wp:posOffset>
              </wp:positionV>
              <wp:extent cx="7559675" cy="883285"/>
              <wp:effectExtent l="0" t="0" r="3175" b="0"/>
              <wp:wrapNone/>
              <wp:docPr id="155" name="矩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883285"/>
                      </a:xfrm>
                      <a:prstGeom prst="rect">
                        <a:avLst/>
                      </a:prstGeom>
                      <a:solidFill>
                        <a:srgbClr val="79A8A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0D0FC683" id="矩形 6" o:spid="_x0000_s1026" style="position:absolute;left:0;text-align:left;margin-left:-1pt;margin-top:186.5pt;width:595.25pt;height:69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" fillcolor="#79a8a9" strok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1CD38" w14:textId="77777777" w:rsidR="00D82237" w:rsidRDefault="007E072A" w:rsidP="00C0772D">
    <w:r w:rsidRPr="0003103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E248F5" wp14:editId="04159DA6">
              <wp:simplePos x="0" y="0"/>
              <wp:positionH relativeFrom="column">
                <wp:posOffset>-12700</wp:posOffset>
              </wp:positionH>
              <wp:positionV relativeFrom="paragraph">
                <wp:posOffset>741680</wp:posOffset>
              </wp:positionV>
              <wp:extent cx="7559675" cy="1633220"/>
              <wp:effectExtent l="0" t="0" r="3175" b="5080"/>
              <wp:wrapNone/>
              <wp:docPr id="40" name="矩形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1633220"/>
                      </a:xfrm>
                      <a:prstGeom prst="rect">
                        <a:avLst/>
                      </a:prstGeom>
                      <a:solidFill>
                        <a:srgbClr val="1F4E5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0EC4209B" id="矩形 3" o:spid="_x0000_s1026" style="position:absolute;left:0;text-align:left;margin-left:-1pt;margin-top:58.4pt;width:595.25pt;height:12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" fillcolor="#1f4e5f" stroked="f" strokeweight="1pt"/>
          </w:pict>
        </mc:Fallback>
      </mc:AlternateContent>
    </w:r>
    <w:r w:rsidR="00031033" w:rsidRPr="0003103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C4D9716" wp14:editId="57AA0BA7">
              <wp:simplePos x="0" y="0"/>
              <wp:positionH relativeFrom="column">
                <wp:posOffset>4805680</wp:posOffset>
              </wp:positionH>
              <wp:positionV relativeFrom="paragraph">
                <wp:posOffset>3615690</wp:posOffset>
              </wp:positionV>
              <wp:extent cx="2200910" cy="6500495"/>
              <wp:effectExtent l="0" t="0" r="8890" b="0"/>
              <wp:wrapNone/>
              <wp:docPr id="41" name="矩形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0910" cy="6500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0985BF95" id="矩形 4" o:spid="_x0000_s1026" style="position:absolute;left:0;text-align:left;margin-left:378.4pt;margin-top:284.7pt;width:173.3pt;height:511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" fillcolor="#d8d8d8 [2732]" stroked="f" strokeweight="1pt"/>
          </w:pict>
        </mc:Fallback>
      </mc:AlternateContent>
    </w:r>
    <w:r w:rsidR="00031033" w:rsidRPr="0003103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18DEC65" wp14:editId="2CB2B9A8">
              <wp:simplePos x="0" y="0"/>
              <wp:positionH relativeFrom="column">
                <wp:posOffset>-12700</wp:posOffset>
              </wp:positionH>
              <wp:positionV relativeFrom="paragraph">
                <wp:posOffset>2368550</wp:posOffset>
              </wp:positionV>
              <wp:extent cx="7559675" cy="883285"/>
              <wp:effectExtent l="0" t="0" r="3175" b="0"/>
              <wp:wrapNone/>
              <wp:docPr id="42" name="矩形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75" cy="883285"/>
                      </a:xfrm>
                      <a:prstGeom prst="rect">
                        <a:avLst/>
                      </a:prstGeom>
                      <a:solidFill>
                        <a:srgbClr val="79A8A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rect w14:anchorId="2E0F178A" id="矩形 6" o:spid="_x0000_s1026" style="position:absolute;left:0;text-align:left;margin-left:-1pt;margin-top:186.5pt;width:595.25pt;height:6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" fillcolor="#79a8a9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50F57"/>
    <w:multiLevelType w:val="hybridMultilevel"/>
    <w:tmpl w:val="1CD6C63A"/>
    <w:lvl w:ilvl="0" w:tplc="8870A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6D127C"/>
    <w:multiLevelType w:val="hybridMultilevel"/>
    <w:tmpl w:val="D36EDABC"/>
    <w:lvl w:ilvl="0" w:tplc="FA428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TrueTypeFonts/>
  <w:bordersDoNotSurroundHeader/>
  <w:bordersDoNotSurroundFooter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33"/>
    <w:rsid w:val="000003C5"/>
    <w:rsid w:val="0002154E"/>
    <w:rsid w:val="00031033"/>
    <w:rsid w:val="00127E6E"/>
    <w:rsid w:val="00133BD3"/>
    <w:rsid w:val="001652D8"/>
    <w:rsid w:val="001C036A"/>
    <w:rsid w:val="00232F10"/>
    <w:rsid w:val="00242CD6"/>
    <w:rsid w:val="00246DAF"/>
    <w:rsid w:val="00260502"/>
    <w:rsid w:val="00265BB8"/>
    <w:rsid w:val="00267EE0"/>
    <w:rsid w:val="00283B6E"/>
    <w:rsid w:val="002D192A"/>
    <w:rsid w:val="003073C0"/>
    <w:rsid w:val="00327122"/>
    <w:rsid w:val="003349C2"/>
    <w:rsid w:val="003C575C"/>
    <w:rsid w:val="003E0147"/>
    <w:rsid w:val="003E7550"/>
    <w:rsid w:val="003F1FD0"/>
    <w:rsid w:val="00403445"/>
    <w:rsid w:val="00406E0E"/>
    <w:rsid w:val="00417089"/>
    <w:rsid w:val="0044314F"/>
    <w:rsid w:val="004A6265"/>
    <w:rsid w:val="004B60C6"/>
    <w:rsid w:val="00511745"/>
    <w:rsid w:val="00511ABA"/>
    <w:rsid w:val="005137D4"/>
    <w:rsid w:val="00520A52"/>
    <w:rsid w:val="005410FB"/>
    <w:rsid w:val="00570C1F"/>
    <w:rsid w:val="00592255"/>
    <w:rsid w:val="005C4113"/>
    <w:rsid w:val="006135DC"/>
    <w:rsid w:val="00617FA2"/>
    <w:rsid w:val="00623682"/>
    <w:rsid w:val="00650962"/>
    <w:rsid w:val="00673CF1"/>
    <w:rsid w:val="006C12F4"/>
    <w:rsid w:val="006C5E7C"/>
    <w:rsid w:val="006D1FAA"/>
    <w:rsid w:val="006E7E47"/>
    <w:rsid w:val="00706DFE"/>
    <w:rsid w:val="007275E1"/>
    <w:rsid w:val="007710C4"/>
    <w:rsid w:val="00781A95"/>
    <w:rsid w:val="007B7D0E"/>
    <w:rsid w:val="007E072A"/>
    <w:rsid w:val="00802C40"/>
    <w:rsid w:val="0083170D"/>
    <w:rsid w:val="0085531D"/>
    <w:rsid w:val="0095676F"/>
    <w:rsid w:val="00987372"/>
    <w:rsid w:val="009B09A3"/>
    <w:rsid w:val="009C14B0"/>
    <w:rsid w:val="009E6B8B"/>
    <w:rsid w:val="00A273F7"/>
    <w:rsid w:val="00A64C0D"/>
    <w:rsid w:val="00A77363"/>
    <w:rsid w:val="00A77F24"/>
    <w:rsid w:val="00AF31D7"/>
    <w:rsid w:val="00B46A30"/>
    <w:rsid w:val="00B677BD"/>
    <w:rsid w:val="00C0772D"/>
    <w:rsid w:val="00C236CE"/>
    <w:rsid w:val="00C4141E"/>
    <w:rsid w:val="00C56C1F"/>
    <w:rsid w:val="00C6065D"/>
    <w:rsid w:val="00CD16D0"/>
    <w:rsid w:val="00D31F3D"/>
    <w:rsid w:val="00D61103"/>
    <w:rsid w:val="00D82237"/>
    <w:rsid w:val="00D85429"/>
    <w:rsid w:val="00DA1BDA"/>
    <w:rsid w:val="00EB229D"/>
    <w:rsid w:val="00F20622"/>
    <w:rsid w:val="00F27ECE"/>
    <w:rsid w:val="00FF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AAB6B9"/>
  <w14:defaultImageDpi w14:val="330"/>
  <w15:chartTrackingRefBased/>
  <w15:docId w15:val="{55C69227-F083-4123-AAAC-525AB421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18"/>
        <w:szCs w:val="18"/>
        <w:lang w:val="en-US" w:eastAsia="zh-CN" w:bidi="ar-SA"/>
      </w:rPr>
    </w:rPrDefault>
    <w:pPrDefault>
      <w:pPr>
        <w:spacing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思黑L-8-100%"/>
    <w:qFormat/>
    <w:rsid w:val="00C4141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-7-60">
    <w:name w:val="思源黑体L-7-60%"/>
    <w:basedOn w:val="a0"/>
    <w:uiPriority w:val="1"/>
    <w:qFormat/>
    <w:rsid w:val="00C4141E"/>
    <w:rPr>
      <w:rFonts w:eastAsia="思源黑体 CN Light"/>
      <w:color w:val="898989"/>
      <w:sz w:val="14"/>
    </w:rPr>
  </w:style>
  <w:style w:type="paragraph" w:styleId="a3">
    <w:name w:val="header"/>
    <w:basedOn w:val="a"/>
    <w:link w:val="a4"/>
    <w:uiPriority w:val="99"/>
    <w:unhideWhenUsed/>
    <w:rsid w:val="003E75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</w:style>
  <w:style w:type="character" w:customStyle="1" w:styleId="a4">
    <w:name w:val="页眉 字符"/>
    <w:basedOn w:val="a0"/>
    <w:link w:val="a3"/>
    <w:uiPriority w:val="99"/>
    <w:rsid w:val="003E7550"/>
  </w:style>
  <w:style w:type="paragraph" w:styleId="a5">
    <w:name w:val="footer"/>
    <w:basedOn w:val="a"/>
    <w:link w:val="a6"/>
    <w:uiPriority w:val="99"/>
    <w:unhideWhenUsed/>
    <w:rsid w:val="003E7550"/>
    <w:pPr>
      <w:tabs>
        <w:tab w:val="center" w:pos="4153"/>
        <w:tab w:val="right" w:pos="8306"/>
      </w:tabs>
      <w:snapToGrid w:val="0"/>
      <w:spacing w:line="240" w:lineRule="auto"/>
    </w:pPr>
  </w:style>
  <w:style w:type="character" w:customStyle="1" w:styleId="a6">
    <w:name w:val="页脚 字符"/>
    <w:basedOn w:val="a0"/>
    <w:link w:val="a5"/>
    <w:uiPriority w:val="99"/>
    <w:rsid w:val="003E7550"/>
  </w:style>
  <w:style w:type="paragraph" w:styleId="a7">
    <w:name w:val="Normal (Web)"/>
    <w:basedOn w:val="a"/>
    <w:uiPriority w:val="99"/>
    <w:semiHidden/>
    <w:unhideWhenUsed/>
    <w:rsid w:val="00031033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Date"/>
    <w:basedOn w:val="a"/>
    <w:next w:val="a"/>
    <w:link w:val="a9"/>
    <w:uiPriority w:val="99"/>
    <w:semiHidden/>
    <w:unhideWhenUsed/>
    <w:rsid w:val="00127E6E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127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Relationship Id="rId22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ngdening\Desktop\&#31616;&#21382;&#27169;&#26495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microsoft.com/office/2011/relationships/chartColorStyle" Target="colors3.xml"/><Relationship Id="rId1" Type="http://schemas.microsoft.com/office/2011/relationships/chartStyle" Target="style3.xml"/><Relationship Id="rId5" Type="http://schemas.openxmlformats.org/officeDocument/2006/relationships/package" Target="../embeddings/Microsoft_Excel_Worksheet2.xlsx"/><Relationship Id="rId4" Type="http://schemas.openxmlformats.org/officeDocument/2006/relationships/image" Target="../media/image5.png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能力值（百分比）</c:v>
                </c:pt>
              </c:strCache>
            </c:strRef>
          </c:tx>
          <c:spPr>
            <a:ln>
              <a:noFill/>
            </a:ln>
          </c:spPr>
          <c:dPt>
            <c:idx val="0"/>
            <c:bubble3D val="0"/>
            <c:spPr>
              <a:solidFill>
                <a:srgbClr val="79A8A9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BC33-4A4F-94D0-2536850D8F7F}"/>
              </c:ext>
            </c:extLst>
          </c:dPt>
          <c:dPt>
            <c:idx val="1"/>
            <c:bubble3D val="0"/>
            <c:spPr>
              <a:solidFill>
                <a:srgbClr val="E6E7E8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BC33-4A4F-94D0-2536850D8F7F}"/>
              </c:ext>
            </c:extLst>
          </c:dPt>
          <c:cat>
            <c:strRef>
              <c:f>Sheet1!$A$2:$A$3</c:f>
              <c:strCache>
                <c:ptCount val="2"/>
                <c:pt idx="0">
                  <c:v>口语二级</c:v>
                </c:pt>
                <c:pt idx="1">
                  <c:v>辅助行（勿修改）</c:v>
                </c:pt>
              </c:strCache>
            </c:strRef>
          </c:cat>
          <c:val>
            <c:numRef>
              <c:f>Sheet1!$B$2:$B$3</c:f>
              <c:numCache>
                <c:formatCode>0%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C33-4A4F-94D0-2536850D8F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88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能力值（百分比）</c:v>
                </c:pt>
              </c:strCache>
            </c:strRef>
          </c:tx>
          <c:spPr>
            <a:ln>
              <a:noFill/>
            </a:ln>
          </c:spPr>
          <c:dPt>
            <c:idx val="0"/>
            <c:bubble3D val="0"/>
            <c:spPr>
              <a:solidFill>
                <a:srgbClr val="79A8A9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AD87-4729-8155-D2A28610C57B}"/>
              </c:ext>
            </c:extLst>
          </c:dPt>
          <c:dPt>
            <c:idx val="1"/>
            <c:bubble3D val="0"/>
            <c:spPr>
              <a:solidFill>
                <a:srgbClr val="E6E7E8"/>
              </a:solidFill>
              <a:ln w="19050"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AD87-4729-8155-D2A28610C57B}"/>
              </c:ext>
            </c:extLst>
          </c:dPt>
          <c:cat>
            <c:strRef>
              <c:f>Sheet1!$A$2:$A$3</c:f>
              <c:strCache>
                <c:ptCount val="2"/>
                <c:pt idx="0">
                  <c:v>国语</c:v>
                </c:pt>
                <c:pt idx="1">
                  <c:v>辅助行（勿修改）</c:v>
                </c:pt>
              </c:strCache>
            </c:strRef>
          </c:cat>
          <c:val>
            <c:numRef>
              <c:f>Sheet1!$B$2:$B$3</c:f>
              <c:numCache>
                <c:formatCode>0%</c:formatCode>
                <c:ptCount val="2"/>
                <c:pt idx="0">
                  <c:v>1</c:v>
                </c:pt>
                <c:pt idx="1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D87-4729-8155-D2A28610C5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88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7887016288062599"/>
          <c:y val="8.3918066652690401E-2"/>
          <c:w val="0.67515465622260495"/>
          <c:h val="0.83216386669461895"/>
        </c:manualLayout>
      </c:layout>
      <c:barChart>
        <c:barDir val="bar"/>
        <c:grouping val="clustere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辅助列（勿修改）</c:v>
                </c:pt>
              </c:strCache>
            </c:strRef>
          </c:tx>
          <c:spPr>
            <a:blipFill>
              <a:blip xmlns:r="http://schemas.openxmlformats.org/officeDocument/2006/relationships" r:embed="rId3"/>
              <a:stretch>
                <a:fillRect/>
              </a:stretch>
            </a:blipFill>
            <a:ln>
              <a:noFill/>
            </a:ln>
            <a:effectLst/>
          </c:spPr>
          <c:invertIfNegative val="0"/>
          <c:pictureOptions>
            <c:pictureFormat val="stack"/>
          </c:pictureOptions>
          <c:cat>
            <c:strRef>
              <c:f>Sheet1!$A$2:$A$5</c:f>
              <c:strCache>
                <c:ptCount val="4"/>
                <c:pt idx="0">
                  <c:v>激情</c:v>
                </c:pt>
                <c:pt idx="1">
                  <c:v>领导力</c:v>
                </c:pt>
                <c:pt idx="2">
                  <c:v>社交能力</c:v>
                </c:pt>
                <c:pt idx="3">
                  <c:v>执行力</c:v>
                </c:pt>
              </c:strCache>
            </c:strRef>
          </c:cat>
          <c:val>
            <c:numRef>
              <c:f>Sheet1!$C$2:$C$5</c:f>
              <c:numCache>
                <c:formatCode>0%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647-4624-8559-98388AD29E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0"/>
        <c:axId val="186642848"/>
        <c:axId val="186643408"/>
      </c:barChar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技能值（百分比）</c:v>
                </c:pt>
              </c:strCache>
            </c:strRef>
          </c:tx>
          <c:spPr>
            <a:blipFill>
              <a:blip xmlns:r="http://schemas.openxmlformats.org/officeDocument/2006/relationships" r:embed="rId4"/>
              <a:stretch>
                <a:fillRect/>
              </a:stretch>
            </a:blipFill>
            <a:ln>
              <a:noFill/>
            </a:ln>
            <a:effectLst/>
          </c:spPr>
          <c:invertIfNegative val="0"/>
          <c:pictureOptions>
            <c:pictureFormat val="stack"/>
          </c:pictureOptions>
          <c:cat>
            <c:strRef>
              <c:f>Sheet1!$A$2:$A$5</c:f>
              <c:strCache>
                <c:ptCount val="4"/>
                <c:pt idx="0">
                  <c:v>激情</c:v>
                </c:pt>
                <c:pt idx="1">
                  <c:v>领导力</c:v>
                </c:pt>
                <c:pt idx="2">
                  <c:v>社交能力</c:v>
                </c:pt>
                <c:pt idx="3">
                  <c:v>执行力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0.95</c:v>
                </c:pt>
                <c:pt idx="1">
                  <c:v>0.85</c:v>
                </c:pt>
                <c:pt idx="2">
                  <c:v>0.85</c:v>
                </c:pt>
                <c:pt idx="3">
                  <c:v>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647-4624-8559-98388AD29E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0"/>
        <c:axId val="186644528"/>
        <c:axId val="186643968"/>
      </c:barChart>
      <c:catAx>
        <c:axId val="1866428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bg1"/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defRPr>
            </a:pPr>
            <a:endParaRPr lang="zh-CN"/>
          </a:p>
        </c:txPr>
        <c:crossAx val="186643408"/>
        <c:crosses val="autoZero"/>
        <c:auto val="1"/>
        <c:lblAlgn val="ctr"/>
        <c:lblOffset val="100"/>
        <c:noMultiLvlLbl val="0"/>
      </c:catAx>
      <c:valAx>
        <c:axId val="186643408"/>
        <c:scaling>
          <c:orientation val="minMax"/>
          <c:max val="1"/>
          <c:min val="0"/>
        </c:scaling>
        <c:delete val="1"/>
        <c:axPos val="b"/>
        <c:numFmt formatCode="0%" sourceLinked="1"/>
        <c:majorTickMark val="none"/>
        <c:minorTickMark val="none"/>
        <c:tickLblPos val="nextTo"/>
        <c:crossAx val="186642848"/>
        <c:crosses val="autoZero"/>
        <c:crossBetween val="between"/>
      </c:valAx>
      <c:valAx>
        <c:axId val="186643968"/>
        <c:scaling>
          <c:orientation val="minMax"/>
        </c:scaling>
        <c:delete val="1"/>
        <c:axPos val="t"/>
        <c:numFmt formatCode="0%" sourceLinked="1"/>
        <c:majorTickMark val="out"/>
        <c:minorTickMark val="none"/>
        <c:tickLblPos val="nextTo"/>
        <c:crossAx val="186644528"/>
        <c:crosses val="max"/>
        <c:crossBetween val="between"/>
      </c:valAx>
      <c:catAx>
        <c:axId val="186644528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8664396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5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技能数值</c:v>
                </c:pt>
              </c:strCache>
            </c:strRef>
          </c:tx>
          <c:spPr>
            <a:solidFill>
              <a:srgbClr val="79A8A9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Dw,Ws,Hb,VS</c:v>
                </c:pt>
                <c:pt idx="1">
                  <c:v>Atom、Sublime</c:v>
                </c:pt>
                <c:pt idx="2">
                  <c:v>PS、AI、AE、PR</c:v>
                </c:pt>
                <c:pt idx="3">
                  <c:v>Word,Excel,PPT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0.9</c:v>
                </c:pt>
                <c:pt idx="1">
                  <c:v>0.8</c:v>
                </c:pt>
                <c:pt idx="2">
                  <c:v>0.75</c:v>
                </c:pt>
                <c:pt idx="3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4B-44FE-A442-F90FA495451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辅助列（勿修改）</c:v>
                </c:pt>
              </c:strCache>
            </c:strRef>
          </c:tx>
          <c:spPr>
            <a:solidFill>
              <a:schemeClr val="bg2">
                <a:lumMod val="5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Dw,Ws,Hb,VS</c:v>
                </c:pt>
                <c:pt idx="1">
                  <c:v>Atom、Sublime</c:v>
                </c:pt>
                <c:pt idx="2">
                  <c:v>PS、AI、AE、PR</c:v>
                </c:pt>
                <c:pt idx="3">
                  <c:v>Word,Excel,PPT</c:v>
                </c:pt>
              </c:strCache>
            </c:strRef>
          </c:cat>
          <c:val>
            <c:numRef>
              <c:f>Sheet1!$C$2:$C$5</c:f>
              <c:numCache>
                <c:formatCode>0%</c:formatCode>
                <c:ptCount val="4"/>
                <c:pt idx="0">
                  <c:v>9.9999999999999978E-2</c:v>
                </c:pt>
                <c:pt idx="1">
                  <c:v>0.19999999999999996</c:v>
                </c:pt>
                <c:pt idx="2">
                  <c:v>0.25</c:v>
                </c:pt>
                <c:pt idx="3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C4B-44FE-A442-F90FA49545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50"/>
        <c:overlap val="100"/>
        <c:axId val="186647328"/>
        <c:axId val="186647888"/>
      </c:barChart>
      <c:catAx>
        <c:axId val="186647328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bg2">
                    <a:lumMod val="50000"/>
                  </a:schemeClr>
                </a:solidFill>
                <a:latin typeface="微软雅黑" panose="020B0503020204020204" pitchFamily="34" charset="-122"/>
                <a:ea typeface="微软雅黑" panose="020B0503020204020204" pitchFamily="34" charset="-122"/>
                <a:cs typeface="+mn-cs"/>
              </a:defRPr>
            </a:pPr>
            <a:endParaRPr lang="zh-CN"/>
          </a:p>
        </c:txPr>
        <c:crossAx val="186647888"/>
        <c:crosses val="autoZero"/>
        <c:auto val="1"/>
        <c:lblAlgn val="ctr"/>
        <c:lblOffset val="100"/>
        <c:noMultiLvlLbl val="0"/>
      </c:catAx>
      <c:valAx>
        <c:axId val="186647888"/>
        <c:scaling>
          <c:orientation val="minMax"/>
        </c:scaling>
        <c:delete val="1"/>
        <c:axPos val="b"/>
        <c:numFmt formatCode="0%" sourceLinked="1"/>
        <c:majorTickMark val="out"/>
        <c:minorTickMark val="none"/>
        <c:tickLblPos val="nextTo"/>
        <c:crossAx val="186647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微软雅黑">
      <a:majorFont>
        <a:latin typeface="微软雅黑"/>
        <a:ea typeface="微软雅黑"/>
        <a:cs typeface=""/>
      </a:majorFont>
      <a:minorFont>
        <a:latin typeface="微软雅黑 Light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BE53EC-F62F-4349-8813-25A25DD9E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简历模板.dotx</Template>
  <TotalTime>548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kongdening</dc:creator>
  <cp:keywords/>
  <dc:description/>
  <cp:lastModifiedBy>张 高俊</cp:lastModifiedBy>
  <cp:revision>50</cp:revision>
  <cp:lastPrinted>2015-12-15T04:08:00Z</cp:lastPrinted>
  <dcterms:created xsi:type="dcterms:W3CDTF">2015-12-10T09:11:00Z</dcterms:created>
  <dcterms:modified xsi:type="dcterms:W3CDTF">2018-06-28T09:11:00Z</dcterms:modified>
</cp:coreProperties>
</file>